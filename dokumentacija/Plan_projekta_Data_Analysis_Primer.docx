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6650C" w14:textId="645F0B34" w:rsidR="00572764" w:rsidRDefault="00572764" w:rsidP="00033D01">
      <w:pPr>
        <w:pStyle w:val="Title"/>
        <w:jc w:val="right"/>
        <w:rPr>
          <w:lang w:val="hr-HR"/>
        </w:rPr>
      </w:pPr>
      <w:r w:rsidRPr="6CC73A57">
        <w:rPr>
          <w:lang w:val="hr-HR"/>
        </w:rPr>
        <w:t xml:space="preserve">Stavranje prediktivnog modela </w:t>
      </w:r>
      <w:r w:rsidR="6A5E8877" w:rsidRPr="6CC73A57">
        <w:rPr>
          <w:lang w:val="hr-HR"/>
        </w:rPr>
        <w:t>preporuke</w:t>
      </w:r>
      <w:r w:rsidRPr="6CC73A57">
        <w:rPr>
          <w:lang w:val="hr-HR"/>
        </w:rPr>
        <w:t xml:space="preserve"> filma pomoću MovieLens dataseta</w:t>
      </w:r>
    </w:p>
    <w:p w14:paraId="659EA34E" w14:textId="77777777" w:rsidR="00572764" w:rsidRPr="00572764" w:rsidRDefault="00572764" w:rsidP="00572764">
      <w:pPr>
        <w:rPr>
          <w:lang w:val="hr-HR"/>
        </w:rPr>
      </w:pPr>
    </w:p>
    <w:p w14:paraId="037DF4A4" w14:textId="70A5DCD9" w:rsidR="00BB0DA6" w:rsidRPr="006D00C5" w:rsidRDefault="00C74132" w:rsidP="00033D01">
      <w:pPr>
        <w:pStyle w:val="Title"/>
        <w:jc w:val="right"/>
        <w:rPr>
          <w:lang w:val="hr-HR"/>
        </w:rPr>
      </w:pPr>
      <w:r>
        <w:rPr>
          <w:lang w:val="hr-HR"/>
        </w:rPr>
        <w:t>Projektna dokumentacija</w:t>
      </w:r>
    </w:p>
    <w:p w14:paraId="121EECDB" w14:textId="77777777" w:rsidR="00BB0DA6" w:rsidRPr="006D00C5" w:rsidRDefault="00BB0DA6" w:rsidP="00033D01">
      <w:pPr>
        <w:pStyle w:val="Title"/>
        <w:jc w:val="right"/>
        <w:rPr>
          <w:lang w:val="hr-HR"/>
        </w:rPr>
      </w:pPr>
    </w:p>
    <w:p w14:paraId="477146A7" w14:textId="1C86EB36" w:rsidR="00BB0DA6" w:rsidRPr="006D00C5" w:rsidRDefault="00D431B3" w:rsidP="00033D01">
      <w:pPr>
        <w:pStyle w:val="Title"/>
        <w:jc w:val="right"/>
        <w:rPr>
          <w:sz w:val="28"/>
          <w:lang w:val="hr-HR"/>
        </w:rPr>
      </w:pPr>
      <w:r w:rsidRPr="006D00C5">
        <w:rPr>
          <w:sz w:val="28"/>
          <w:lang w:val="hr-HR"/>
        </w:rPr>
        <w:t>Verzija</w:t>
      </w:r>
      <w:r w:rsidR="00BB0DA6" w:rsidRPr="006D00C5">
        <w:rPr>
          <w:sz w:val="28"/>
          <w:lang w:val="hr-HR"/>
        </w:rPr>
        <w:t xml:space="preserve"> </w:t>
      </w:r>
      <w:r w:rsidR="00850D2E">
        <w:rPr>
          <w:sz w:val="28"/>
          <w:lang w:val="hr-HR"/>
        </w:rPr>
        <w:t>0.</w:t>
      </w:r>
      <w:r w:rsidR="00572764">
        <w:rPr>
          <w:sz w:val="28"/>
          <w:lang w:val="hr-HR"/>
        </w:rPr>
        <w:t>2</w:t>
      </w:r>
    </w:p>
    <w:p w14:paraId="5FB05E3E" w14:textId="77777777" w:rsidR="00DE4D1A" w:rsidRDefault="00DE4D1A" w:rsidP="00033D01">
      <w:pPr>
        <w:pStyle w:val="Title"/>
        <w:rPr>
          <w:sz w:val="28"/>
          <w:lang w:val="hr-HR"/>
        </w:rPr>
        <w:sectPr w:rsidR="00DE4D1A" w:rsidSect="00DE4D1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C1C47BE" w14:textId="77777777" w:rsidR="00BB0DA6" w:rsidRPr="006D00C5" w:rsidRDefault="00D431B3" w:rsidP="00033D01">
      <w:pPr>
        <w:pStyle w:val="Title"/>
        <w:rPr>
          <w:lang w:val="hr-HR"/>
        </w:rPr>
      </w:pPr>
      <w:r w:rsidRPr="006D00C5">
        <w:rPr>
          <w:lang w:val="hr-HR"/>
        </w:rPr>
        <w:lastRenderedPageBreak/>
        <w:t>Sadržaj</w:t>
      </w:r>
    </w:p>
    <w:p w14:paraId="33F907FC" w14:textId="77777777" w:rsidR="00C601D9" w:rsidRPr="002D61C6" w:rsidRDefault="00BB0DA6">
      <w:pPr>
        <w:pStyle w:val="TOC1"/>
        <w:tabs>
          <w:tab w:val="left" w:pos="432"/>
        </w:tabs>
        <w:rPr>
          <w:noProof/>
          <w:sz w:val="24"/>
          <w:szCs w:val="24"/>
          <w:lang w:val="de-DE"/>
        </w:rPr>
      </w:pPr>
      <w:r w:rsidRPr="006D00C5">
        <w:rPr>
          <w:lang w:val="hr-HR"/>
        </w:rPr>
        <w:fldChar w:fldCharType="begin"/>
      </w:r>
      <w:r w:rsidRPr="006D00C5">
        <w:rPr>
          <w:lang w:val="hr-HR"/>
        </w:rPr>
        <w:instrText xml:space="preserve"> TOC \o "1-3" </w:instrText>
      </w:r>
      <w:r w:rsidRPr="006D00C5">
        <w:rPr>
          <w:lang w:val="hr-HR"/>
        </w:rPr>
        <w:fldChar w:fldCharType="separate"/>
      </w:r>
      <w:r w:rsidR="00C601D9" w:rsidRPr="00632E2E">
        <w:rPr>
          <w:noProof/>
          <w:lang w:val="hr-HR"/>
        </w:rPr>
        <w:t>1.</w:t>
      </w:r>
      <w:r w:rsidR="00C601D9" w:rsidRPr="002D61C6">
        <w:rPr>
          <w:noProof/>
          <w:sz w:val="24"/>
          <w:szCs w:val="24"/>
          <w:lang w:val="de-DE"/>
        </w:rPr>
        <w:tab/>
      </w:r>
      <w:r w:rsidR="00C601D9" w:rsidRPr="00632E2E">
        <w:rPr>
          <w:noProof/>
          <w:lang w:val="hr-HR"/>
        </w:rPr>
        <w:t>Puni naziv projekta</w:t>
      </w:r>
      <w:r w:rsidR="00C601D9" w:rsidRPr="002D61C6">
        <w:rPr>
          <w:noProof/>
          <w:lang w:val="de-DE"/>
        </w:rPr>
        <w:tab/>
      </w:r>
      <w:r w:rsidR="00C601D9">
        <w:rPr>
          <w:noProof/>
        </w:rPr>
        <w:fldChar w:fldCharType="begin"/>
      </w:r>
      <w:r w:rsidR="00C601D9" w:rsidRPr="002D61C6">
        <w:rPr>
          <w:noProof/>
          <w:lang w:val="de-DE"/>
        </w:rPr>
        <w:instrText xml:space="preserve"> PAGEREF _Toc179182954 \h </w:instrText>
      </w:r>
      <w:r w:rsidR="00C601D9">
        <w:rPr>
          <w:noProof/>
        </w:rPr>
      </w:r>
      <w:r w:rsidR="00C601D9">
        <w:rPr>
          <w:noProof/>
        </w:rPr>
        <w:fldChar w:fldCharType="separate"/>
      </w:r>
      <w:r w:rsidR="006D42F1" w:rsidRPr="002D61C6">
        <w:rPr>
          <w:noProof/>
          <w:lang w:val="de-DE"/>
        </w:rPr>
        <w:t>4</w:t>
      </w:r>
      <w:r w:rsidR="00C601D9">
        <w:rPr>
          <w:noProof/>
        </w:rPr>
        <w:fldChar w:fldCharType="end"/>
      </w:r>
    </w:p>
    <w:p w14:paraId="73B41EB8" w14:textId="77777777" w:rsidR="00C601D9" w:rsidRPr="002D61C6" w:rsidRDefault="00C601D9">
      <w:pPr>
        <w:pStyle w:val="TOC1"/>
        <w:tabs>
          <w:tab w:val="left" w:pos="432"/>
        </w:tabs>
        <w:rPr>
          <w:noProof/>
          <w:sz w:val="24"/>
          <w:szCs w:val="24"/>
          <w:lang w:val="de-DE"/>
        </w:rPr>
      </w:pPr>
      <w:r w:rsidRPr="00632E2E">
        <w:rPr>
          <w:noProof/>
          <w:lang w:val="hr-HR"/>
        </w:rPr>
        <w:t>2.</w:t>
      </w:r>
      <w:r w:rsidRPr="002D61C6">
        <w:rPr>
          <w:noProof/>
          <w:sz w:val="24"/>
          <w:szCs w:val="24"/>
          <w:lang w:val="de-DE"/>
        </w:rPr>
        <w:tab/>
      </w:r>
      <w:r w:rsidRPr="00632E2E">
        <w:rPr>
          <w:noProof/>
          <w:lang w:val="hr-HR"/>
        </w:rPr>
        <w:t>Skraćeni naziv projekta</w:t>
      </w:r>
      <w:r w:rsidRPr="002D61C6">
        <w:rPr>
          <w:noProof/>
          <w:lang w:val="de-DE"/>
        </w:rPr>
        <w:tab/>
      </w:r>
      <w:r>
        <w:rPr>
          <w:noProof/>
        </w:rPr>
        <w:fldChar w:fldCharType="begin"/>
      </w:r>
      <w:r w:rsidRPr="002D61C6">
        <w:rPr>
          <w:noProof/>
          <w:lang w:val="de-DE"/>
        </w:rPr>
        <w:instrText xml:space="preserve"> PAGEREF _Toc179182955 \h </w:instrText>
      </w:r>
      <w:r>
        <w:rPr>
          <w:noProof/>
        </w:rPr>
      </w:r>
      <w:r>
        <w:rPr>
          <w:noProof/>
        </w:rPr>
        <w:fldChar w:fldCharType="separate"/>
      </w:r>
      <w:r w:rsidR="006D42F1" w:rsidRPr="002D61C6">
        <w:rPr>
          <w:noProof/>
          <w:lang w:val="de-DE"/>
        </w:rPr>
        <w:t>4</w:t>
      </w:r>
      <w:r>
        <w:rPr>
          <w:noProof/>
        </w:rPr>
        <w:fldChar w:fldCharType="end"/>
      </w:r>
    </w:p>
    <w:p w14:paraId="600B6051" w14:textId="77777777" w:rsidR="00C601D9" w:rsidRPr="002D61C6" w:rsidRDefault="00C601D9">
      <w:pPr>
        <w:pStyle w:val="TOC1"/>
        <w:tabs>
          <w:tab w:val="left" w:pos="432"/>
        </w:tabs>
        <w:rPr>
          <w:noProof/>
          <w:sz w:val="24"/>
          <w:szCs w:val="24"/>
          <w:lang w:val="de-DE"/>
        </w:rPr>
      </w:pPr>
      <w:r w:rsidRPr="00632E2E">
        <w:rPr>
          <w:noProof/>
          <w:lang w:val="hr-HR"/>
        </w:rPr>
        <w:t>3.</w:t>
      </w:r>
      <w:r w:rsidRPr="002D61C6">
        <w:rPr>
          <w:noProof/>
          <w:sz w:val="24"/>
          <w:szCs w:val="24"/>
          <w:lang w:val="de-DE"/>
        </w:rPr>
        <w:tab/>
      </w:r>
      <w:r w:rsidRPr="00632E2E">
        <w:rPr>
          <w:noProof/>
          <w:lang w:val="hr-HR"/>
        </w:rPr>
        <w:t>Opis problema/teme projekta</w:t>
      </w:r>
      <w:r w:rsidRPr="002D61C6">
        <w:rPr>
          <w:noProof/>
          <w:lang w:val="de-DE"/>
        </w:rPr>
        <w:tab/>
      </w:r>
      <w:r>
        <w:rPr>
          <w:noProof/>
        </w:rPr>
        <w:fldChar w:fldCharType="begin"/>
      </w:r>
      <w:r w:rsidRPr="002D61C6">
        <w:rPr>
          <w:noProof/>
          <w:lang w:val="de-DE"/>
        </w:rPr>
        <w:instrText xml:space="preserve"> PAGEREF _Toc179182956 \h </w:instrText>
      </w:r>
      <w:r>
        <w:rPr>
          <w:noProof/>
        </w:rPr>
      </w:r>
      <w:r>
        <w:rPr>
          <w:noProof/>
        </w:rPr>
        <w:fldChar w:fldCharType="separate"/>
      </w:r>
      <w:r w:rsidR="006D42F1" w:rsidRPr="002D61C6">
        <w:rPr>
          <w:noProof/>
          <w:lang w:val="de-DE"/>
        </w:rPr>
        <w:t>4</w:t>
      </w:r>
      <w:r>
        <w:rPr>
          <w:noProof/>
        </w:rPr>
        <w:fldChar w:fldCharType="end"/>
      </w:r>
    </w:p>
    <w:p w14:paraId="2F7AFDC9" w14:textId="77777777" w:rsidR="00C601D9" w:rsidRPr="002D61C6" w:rsidRDefault="00C601D9">
      <w:pPr>
        <w:pStyle w:val="TOC1"/>
        <w:tabs>
          <w:tab w:val="left" w:pos="432"/>
        </w:tabs>
        <w:rPr>
          <w:noProof/>
          <w:sz w:val="24"/>
          <w:szCs w:val="24"/>
          <w:lang w:val="de-DE"/>
        </w:rPr>
      </w:pPr>
      <w:r w:rsidRPr="00632E2E">
        <w:rPr>
          <w:noProof/>
          <w:lang w:val="hr-HR"/>
        </w:rPr>
        <w:t>4.</w:t>
      </w:r>
      <w:r w:rsidRPr="002D61C6">
        <w:rPr>
          <w:noProof/>
          <w:sz w:val="24"/>
          <w:szCs w:val="24"/>
          <w:lang w:val="de-DE"/>
        </w:rPr>
        <w:tab/>
      </w:r>
      <w:r w:rsidRPr="00632E2E">
        <w:rPr>
          <w:noProof/>
          <w:lang w:val="hr-HR"/>
        </w:rPr>
        <w:t>Cilj projekta</w:t>
      </w:r>
      <w:r w:rsidRPr="002D61C6">
        <w:rPr>
          <w:noProof/>
          <w:lang w:val="de-DE"/>
        </w:rPr>
        <w:tab/>
      </w:r>
      <w:r>
        <w:rPr>
          <w:noProof/>
        </w:rPr>
        <w:fldChar w:fldCharType="begin"/>
      </w:r>
      <w:r w:rsidRPr="002D61C6">
        <w:rPr>
          <w:noProof/>
          <w:lang w:val="de-DE"/>
        </w:rPr>
        <w:instrText xml:space="preserve"> PAGEREF _Toc179182957 \h </w:instrText>
      </w:r>
      <w:r>
        <w:rPr>
          <w:noProof/>
        </w:rPr>
      </w:r>
      <w:r>
        <w:rPr>
          <w:noProof/>
        </w:rPr>
        <w:fldChar w:fldCharType="separate"/>
      </w:r>
      <w:r w:rsidR="006D42F1" w:rsidRPr="002D61C6">
        <w:rPr>
          <w:noProof/>
          <w:lang w:val="de-DE"/>
        </w:rPr>
        <w:t>4</w:t>
      </w:r>
      <w:r>
        <w:rPr>
          <w:noProof/>
        </w:rPr>
        <w:fldChar w:fldCharType="end"/>
      </w:r>
    </w:p>
    <w:p w14:paraId="1C66D340" w14:textId="77777777" w:rsidR="00C601D9" w:rsidRPr="002D61C6" w:rsidRDefault="00C601D9">
      <w:pPr>
        <w:pStyle w:val="TOC1"/>
        <w:tabs>
          <w:tab w:val="left" w:pos="432"/>
        </w:tabs>
        <w:rPr>
          <w:noProof/>
          <w:sz w:val="24"/>
          <w:szCs w:val="24"/>
          <w:lang w:val="de-DE"/>
        </w:rPr>
      </w:pPr>
      <w:r w:rsidRPr="00632E2E">
        <w:rPr>
          <w:noProof/>
          <w:lang w:val="hr-HR"/>
        </w:rPr>
        <w:t>5.</w:t>
      </w:r>
      <w:r w:rsidRPr="002D61C6">
        <w:rPr>
          <w:noProof/>
          <w:sz w:val="24"/>
          <w:szCs w:val="24"/>
          <w:lang w:val="de-DE"/>
        </w:rPr>
        <w:tab/>
      </w:r>
      <w:r w:rsidRPr="00632E2E">
        <w:rPr>
          <w:noProof/>
          <w:lang w:val="hr-HR"/>
        </w:rPr>
        <w:t>Voditelj studentskog tima</w:t>
      </w:r>
      <w:r w:rsidRPr="002D61C6">
        <w:rPr>
          <w:noProof/>
          <w:lang w:val="de-DE"/>
        </w:rPr>
        <w:tab/>
      </w:r>
      <w:r>
        <w:rPr>
          <w:noProof/>
        </w:rPr>
        <w:fldChar w:fldCharType="begin"/>
      </w:r>
      <w:r w:rsidRPr="002D61C6">
        <w:rPr>
          <w:noProof/>
          <w:lang w:val="de-DE"/>
        </w:rPr>
        <w:instrText xml:space="preserve"> PAGEREF _Toc179182958 \h </w:instrText>
      </w:r>
      <w:r>
        <w:rPr>
          <w:noProof/>
        </w:rPr>
      </w:r>
      <w:r>
        <w:rPr>
          <w:noProof/>
        </w:rPr>
        <w:fldChar w:fldCharType="separate"/>
      </w:r>
      <w:r w:rsidR="006D42F1" w:rsidRPr="002D61C6">
        <w:rPr>
          <w:noProof/>
          <w:lang w:val="de-DE"/>
        </w:rPr>
        <w:t>4</w:t>
      </w:r>
      <w:r>
        <w:rPr>
          <w:noProof/>
        </w:rPr>
        <w:fldChar w:fldCharType="end"/>
      </w:r>
    </w:p>
    <w:p w14:paraId="2FC2FFD0" w14:textId="77777777" w:rsidR="00C601D9" w:rsidRPr="002D61C6" w:rsidRDefault="00C601D9">
      <w:pPr>
        <w:pStyle w:val="TOC1"/>
        <w:tabs>
          <w:tab w:val="left" w:pos="432"/>
        </w:tabs>
        <w:rPr>
          <w:noProof/>
          <w:sz w:val="24"/>
          <w:szCs w:val="24"/>
          <w:lang w:val="de-DE"/>
        </w:rPr>
      </w:pPr>
      <w:r w:rsidRPr="00632E2E">
        <w:rPr>
          <w:noProof/>
          <w:lang w:val="hr-HR"/>
        </w:rPr>
        <w:t>6.</w:t>
      </w:r>
      <w:r w:rsidRPr="002D61C6">
        <w:rPr>
          <w:noProof/>
          <w:sz w:val="24"/>
          <w:szCs w:val="24"/>
          <w:lang w:val="de-DE"/>
        </w:rPr>
        <w:tab/>
      </w:r>
      <w:r w:rsidRPr="00632E2E">
        <w:rPr>
          <w:noProof/>
          <w:lang w:val="hr-HR"/>
        </w:rPr>
        <w:t>Rezultat(i)</w:t>
      </w:r>
      <w:r w:rsidRPr="002D61C6">
        <w:rPr>
          <w:noProof/>
          <w:lang w:val="de-DE"/>
        </w:rPr>
        <w:tab/>
      </w:r>
      <w:r>
        <w:rPr>
          <w:noProof/>
        </w:rPr>
        <w:fldChar w:fldCharType="begin"/>
      </w:r>
      <w:r w:rsidRPr="002D61C6">
        <w:rPr>
          <w:noProof/>
          <w:lang w:val="de-DE"/>
        </w:rPr>
        <w:instrText xml:space="preserve"> PAGEREF _Toc179182959 \h </w:instrText>
      </w:r>
      <w:r>
        <w:rPr>
          <w:noProof/>
        </w:rPr>
      </w:r>
      <w:r>
        <w:rPr>
          <w:noProof/>
        </w:rPr>
        <w:fldChar w:fldCharType="separate"/>
      </w:r>
      <w:r w:rsidR="006D42F1" w:rsidRPr="002D61C6">
        <w:rPr>
          <w:noProof/>
          <w:lang w:val="de-DE"/>
        </w:rPr>
        <w:t>4</w:t>
      </w:r>
      <w:r>
        <w:rPr>
          <w:noProof/>
        </w:rPr>
        <w:fldChar w:fldCharType="end"/>
      </w:r>
    </w:p>
    <w:p w14:paraId="66DCA5ED" w14:textId="77777777" w:rsidR="00C601D9" w:rsidRPr="002D61C6" w:rsidRDefault="00C601D9">
      <w:pPr>
        <w:pStyle w:val="TOC1"/>
        <w:tabs>
          <w:tab w:val="left" w:pos="432"/>
        </w:tabs>
        <w:rPr>
          <w:noProof/>
          <w:sz w:val="24"/>
          <w:szCs w:val="24"/>
          <w:lang w:val="de-DE"/>
        </w:rPr>
      </w:pPr>
      <w:r w:rsidRPr="00632E2E">
        <w:rPr>
          <w:noProof/>
          <w:lang w:val="hr-HR"/>
        </w:rPr>
        <w:t>7.</w:t>
      </w:r>
      <w:r w:rsidRPr="002D61C6">
        <w:rPr>
          <w:noProof/>
          <w:sz w:val="24"/>
          <w:szCs w:val="24"/>
          <w:lang w:val="de-DE"/>
        </w:rPr>
        <w:tab/>
      </w:r>
      <w:r w:rsidRPr="00632E2E">
        <w:rPr>
          <w:noProof/>
          <w:lang w:val="hr-HR"/>
        </w:rPr>
        <w:t>Slični projekti</w:t>
      </w:r>
      <w:r w:rsidRPr="002D61C6">
        <w:rPr>
          <w:noProof/>
          <w:lang w:val="de-DE"/>
        </w:rPr>
        <w:tab/>
      </w:r>
      <w:r>
        <w:rPr>
          <w:noProof/>
        </w:rPr>
        <w:fldChar w:fldCharType="begin"/>
      </w:r>
      <w:r w:rsidRPr="002D61C6">
        <w:rPr>
          <w:noProof/>
          <w:lang w:val="de-DE"/>
        </w:rPr>
        <w:instrText xml:space="preserve"> PAGEREF _Toc179182960 \h </w:instrText>
      </w:r>
      <w:r>
        <w:rPr>
          <w:noProof/>
        </w:rPr>
      </w:r>
      <w:r>
        <w:rPr>
          <w:noProof/>
        </w:rPr>
        <w:fldChar w:fldCharType="separate"/>
      </w:r>
      <w:r w:rsidR="006D42F1" w:rsidRPr="002D61C6">
        <w:rPr>
          <w:noProof/>
          <w:lang w:val="de-DE"/>
        </w:rPr>
        <w:t>4</w:t>
      </w:r>
      <w:r>
        <w:rPr>
          <w:noProof/>
        </w:rPr>
        <w:fldChar w:fldCharType="end"/>
      </w:r>
    </w:p>
    <w:p w14:paraId="39D66D5C" w14:textId="77777777" w:rsidR="00C601D9" w:rsidRPr="002D61C6" w:rsidRDefault="00C601D9">
      <w:pPr>
        <w:pStyle w:val="TOC1"/>
        <w:tabs>
          <w:tab w:val="left" w:pos="432"/>
        </w:tabs>
        <w:rPr>
          <w:noProof/>
          <w:sz w:val="24"/>
          <w:szCs w:val="24"/>
          <w:lang w:val="de-DE"/>
        </w:rPr>
      </w:pPr>
      <w:r w:rsidRPr="00632E2E">
        <w:rPr>
          <w:noProof/>
          <w:lang w:val="hr-HR"/>
        </w:rPr>
        <w:t>8.</w:t>
      </w:r>
      <w:r w:rsidRPr="002D61C6">
        <w:rPr>
          <w:noProof/>
          <w:sz w:val="24"/>
          <w:szCs w:val="24"/>
          <w:lang w:val="de-DE"/>
        </w:rPr>
        <w:tab/>
      </w:r>
      <w:r w:rsidRPr="00632E2E">
        <w:rPr>
          <w:noProof/>
          <w:lang w:val="hr-HR"/>
        </w:rPr>
        <w:t>Resursi</w:t>
      </w:r>
      <w:r w:rsidRPr="002D61C6">
        <w:rPr>
          <w:noProof/>
          <w:lang w:val="de-DE"/>
        </w:rPr>
        <w:tab/>
      </w:r>
      <w:r>
        <w:rPr>
          <w:noProof/>
        </w:rPr>
        <w:fldChar w:fldCharType="begin"/>
      </w:r>
      <w:r w:rsidRPr="002D61C6">
        <w:rPr>
          <w:noProof/>
          <w:lang w:val="de-DE"/>
        </w:rPr>
        <w:instrText xml:space="preserve"> PAGEREF _Toc179182961 \h </w:instrText>
      </w:r>
      <w:r>
        <w:rPr>
          <w:noProof/>
        </w:rPr>
      </w:r>
      <w:r>
        <w:rPr>
          <w:noProof/>
        </w:rPr>
        <w:fldChar w:fldCharType="separate"/>
      </w:r>
      <w:r w:rsidR="006D42F1" w:rsidRPr="002D61C6">
        <w:rPr>
          <w:noProof/>
          <w:lang w:val="de-DE"/>
        </w:rPr>
        <w:t>4</w:t>
      </w:r>
      <w:r>
        <w:rPr>
          <w:noProof/>
        </w:rPr>
        <w:fldChar w:fldCharType="end"/>
      </w:r>
    </w:p>
    <w:p w14:paraId="722E2A5A" w14:textId="77777777" w:rsidR="00C601D9" w:rsidRPr="002D61C6" w:rsidRDefault="00C601D9">
      <w:pPr>
        <w:pStyle w:val="TOC1"/>
        <w:tabs>
          <w:tab w:val="left" w:pos="432"/>
        </w:tabs>
        <w:rPr>
          <w:noProof/>
          <w:sz w:val="24"/>
          <w:szCs w:val="24"/>
          <w:lang w:val="de-DE"/>
        </w:rPr>
      </w:pPr>
      <w:r w:rsidRPr="00632E2E">
        <w:rPr>
          <w:noProof/>
          <w:lang w:val="hr-HR"/>
        </w:rPr>
        <w:t>9.</w:t>
      </w:r>
      <w:r w:rsidRPr="002D61C6">
        <w:rPr>
          <w:noProof/>
          <w:sz w:val="24"/>
          <w:szCs w:val="24"/>
          <w:lang w:val="de-DE"/>
        </w:rPr>
        <w:tab/>
      </w:r>
      <w:r w:rsidRPr="00632E2E">
        <w:rPr>
          <w:noProof/>
          <w:lang w:val="hr-HR"/>
        </w:rPr>
        <w:t>Glavni rizici</w:t>
      </w:r>
      <w:r w:rsidRPr="002D61C6">
        <w:rPr>
          <w:noProof/>
          <w:lang w:val="de-DE"/>
        </w:rPr>
        <w:tab/>
      </w:r>
      <w:r>
        <w:rPr>
          <w:noProof/>
        </w:rPr>
        <w:fldChar w:fldCharType="begin"/>
      </w:r>
      <w:r w:rsidRPr="002D61C6">
        <w:rPr>
          <w:noProof/>
          <w:lang w:val="de-DE"/>
        </w:rPr>
        <w:instrText xml:space="preserve"> PAGEREF _Toc179182962 \h </w:instrText>
      </w:r>
      <w:r>
        <w:rPr>
          <w:noProof/>
        </w:rPr>
      </w:r>
      <w:r>
        <w:rPr>
          <w:noProof/>
        </w:rPr>
        <w:fldChar w:fldCharType="separate"/>
      </w:r>
      <w:r w:rsidR="006D42F1" w:rsidRPr="002D61C6">
        <w:rPr>
          <w:noProof/>
          <w:lang w:val="de-DE"/>
        </w:rPr>
        <w:t>5</w:t>
      </w:r>
      <w:r>
        <w:rPr>
          <w:noProof/>
        </w:rPr>
        <w:fldChar w:fldCharType="end"/>
      </w:r>
    </w:p>
    <w:p w14:paraId="701BA6EB" w14:textId="77777777" w:rsidR="00C601D9" w:rsidRPr="002D61C6" w:rsidRDefault="00C601D9" w:rsidP="000419A8">
      <w:pPr>
        <w:pStyle w:val="TOC1"/>
        <w:tabs>
          <w:tab w:val="left" w:pos="426"/>
        </w:tabs>
        <w:rPr>
          <w:noProof/>
          <w:sz w:val="24"/>
          <w:szCs w:val="24"/>
          <w:lang w:val="de-DE"/>
        </w:rPr>
      </w:pPr>
      <w:r w:rsidRPr="00632E2E">
        <w:rPr>
          <w:noProof/>
          <w:lang w:val="hr-HR"/>
        </w:rPr>
        <w:t>10.</w:t>
      </w:r>
      <w:r w:rsidRPr="002D61C6">
        <w:rPr>
          <w:noProof/>
          <w:sz w:val="24"/>
          <w:szCs w:val="24"/>
          <w:lang w:val="de-DE"/>
        </w:rPr>
        <w:tab/>
      </w:r>
      <w:r w:rsidRPr="00632E2E">
        <w:rPr>
          <w:noProof/>
          <w:lang w:val="hr-HR"/>
        </w:rPr>
        <w:t>Smanjivanje rizika</w:t>
      </w:r>
      <w:r w:rsidRPr="002D61C6">
        <w:rPr>
          <w:noProof/>
          <w:lang w:val="de-DE"/>
        </w:rPr>
        <w:tab/>
      </w:r>
      <w:r>
        <w:rPr>
          <w:noProof/>
        </w:rPr>
        <w:fldChar w:fldCharType="begin"/>
      </w:r>
      <w:r w:rsidRPr="002D61C6">
        <w:rPr>
          <w:noProof/>
          <w:lang w:val="de-DE"/>
        </w:rPr>
        <w:instrText xml:space="preserve"> PAGEREF _Toc179182963 \h </w:instrText>
      </w:r>
      <w:r>
        <w:rPr>
          <w:noProof/>
        </w:rPr>
      </w:r>
      <w:r>
        <w:rPr>
          <w:noProof/>
        </w:rPr>
        <w:fldChar w:fldCharType="separate"/>
      </w:r>
      <w:r w:rsidR="006D42F1" w:rsidRPr="002D61C6">
        <w:rPr>
          <w:noProof/>
          <w:lang w:val="de-DE"/>
        </w:rPr>
        <w:t>5</w:t>
      </w:r>
      <w:r>
        <w:rPr>
          <w:noProof/>
        </w:rPr>
        <w:fldChar w:fldCharType="end"/>
      </w:r>
    </w:p>
    <w:p w14:paraId="6FDF78AF" w14:textId="77777777" w:rsidR="00C601D9" w:rsidRPr="002D61C6" w:rsidRDefault="00C601D9" w:rsidP="000419A8">
      <w:pPr>
        <w:pStyle w:val="TOC1"/>
        <w:tabs>
          <w:tab w:val="left" w:pos="426"/>
        </w:tabs>
        <w:rPr>
          <w:noProof/>
          <w:sz w:val="24"/>
          <w:szCs w:val="24"/>
          <w:lang w:val="de-DE"/>
        </w:rPr>
      </w:pPr>
      <w:r w:rsidRPr="00632E2E">
        <w:rPr>
          <w:noProof/>
          <w:lang w:val="hr-HR"/>
        </w:rPr>
        <w:t>11.</w:t>
      </w:r>
      <w:r w:rsidRPr="002D61C6">
        <w:rPr>
          <w:noProof/>
          <w:sz w:val="24"/>
          <w:szCs w:val="24"/>
          <w:lang w:val="de-DE"/>
        </w:rPr>
        <w:tab/>
      </w:r>
      <w:r w:rsidRPr="00632E2E">
        <w:rPr>
          <w:noProof/>
          <w:lang w:val="hr-HR"/>
        </w:rPr>
        <w:t>Glavne faze projekta</w:t>
      </w:r>
      <w:r w:rsidRPr="002D61C6">
        <w:rPr>
          <w:noProof/>
          <w:lang w:val="de-DE"/>
        </w:rPr>
        <w:tab/>
      </w:r>
      <w:r>
        <w:rPr>
          <w:noProof/>
        </w:rPr>
        <w:fldChar w:fldCharType="begin"/>
      </w:r>
      <w:r w:rsidRPr="002D61C6">
        <w:rPr>
          <w:noProof/>
          <w:lang w:val="de-DE"/>
        </w:rPr>
        <w:instrText xml:space="preserve"> PAGEREF _Toc179182964 \h </w:instrText>
      </w:r>
      <w:r>
        <w:rPr>
          <w:noProof/>
        </w:rPr>
      </w:r>
      <w:r>
        <w:rPr>
          <w:noProof/>
        </w:rPr>
        <w:fldChar w:fldCharType="separate"/>
      </w:r>
      <w:r w:rsidR="006D42F1" w:rsidRPr="002D61C6">
        <w:rPr>
          <w:noProof/>
          <w:lang w:val="de-DE"/>
        </w:rPr>
        <w:t>5</w:t>
      </w:r>
      <w:r>
        <w:rPr>
          <w:noProof/>
        </w:rPr>
        <w:fldChar w:fldCharType="end"/>
      </w:r>
    </w:p>
    <w:p w14:paraId="6B25C064" w14:textId="77777777" w:rsidR="00C601D9" w:rsidRDefault="00C601D9" w:rsidP="000419A8">
      <w:pPr>
        <w:pStyle w:val="TOC1"/>
        <w:tabs>
          <w:tab w:val="left" w:pos="426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12.</w:t>
      </w:r>
      <w:r w:rsidRPr="00F53A0A">
        <w:rPr>
          <w:noProof/>
          <w:sz w:val="24"/>
          <w:szCs w:val="24"/>
          <w:lang w:val="de-DE"/>
        </w:rPr>
        <w:tab/>
      </w:r>
      <w:r w:rsidRPr="00632E2E">
        <w:rPr>
          <w:noProof/>
          <w:lang w:val="hr-HR"/>
        </w:rPr>
        <w:t xml:space="preserve">Struktura raspodijeljenog posla (engl. </w:t>
      </w:r>
      <w:r w:rsidRPr="00632E2E">
        <w:rPr>
          <w:i/>
          <w:noProof/>
          <w:lang w:val="hr-HR"/>
        </w:rPr>
        <w:t>Work Breakdown Structure</w:t>
      </w:r>
      <w:r w:rsidRPr="00632E2E">
        <w:rPr>
          <w:noProof/>
          <w:lang w:val="hr-HR"/>
        </w:rPr>
        <w:t xml:space="preserve"> - WBS)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_Toc179182965 \h </w:instrText>
      </w:r>
      <w:r>
        <w:rPr>
          <w:noProof/>
        </w:rPr>
      </w:r>
      <w:r>
        <w:rPr>
          <w:noProof/>
        </w:rPr>
        <w:fldChar w:fldCharType="separate"/>
      </w:r>
      <w:r w:rsidR="006D42F1">
        <w:rPr>
          <w:noProof/>
        </w:rPr>
        <w:t>5</w:t>
      </w:r>
      <w:r>
        <w:rPr>
          <w:noProof/>
        </w:rPr>
        <w:fldChar w:fldCharType="end"/>
      </w:r>
    </w:p>
    <w:p w14:paraId="2252AF0C" w14:textId="77777777" w:rsidR="00C601D9" w:rsidRPr="00F53A0A" w:rsidRDefault="00C601D9" w:rsidP="000419A8">
      <w:pPr>
        <w:pStyle w:val="TOC1"/>
        <w:tabs>
          <w:tab w:val="left" w:pos="426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13.</w:t>
      </w:r>
      <w:r w:rsidRPr="00F53A0A"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Kontrolne točke projekta</w:t>
      </w:r>
      <w:r w:rsidRPr="00F53A0A">
        <w:rPr>
          <w:noProof/>
        </w:rPr>
        <w:tab/>
      </w:r>
      <w:r>
        <w:rPr>
          <w:noProof/>
        </w:rPr>
        <w:fldChar w:fldCharType="begin"/>
      </w:r>
      <w:r w:rsidRPr="00F53A0A">
        <w:rPr>
          <w:noProof/>
        </w:rPr>
        <w:instrText xml:space="preserve"> PAGEREF _Toc179182966 \h </w:instrText>
      </w:r>
      <w:r>
        <w:rPr>
          <w:noProof/>
        </w:rPr>
      </w:r>
      <w:r>
        <w:rPr>
          <w:noProof/>
        </w:rPr>
        <w:fldChar w:fldCharType="separate"/>
      </w:r>
      <w:r w:rsidR="006D42F1" w:rsidRPr="00F53A0A">
        <w:rPr>
          <w:noProof/>
        </w:rPr>
        <w:t>5</w:t>
      </w:r>
      <w:r>
        <w:rPr>
          <w:noProof/>
        </w:rPr>
        <w:fldChar w:fldCharType="end"/>
      </w:r>
    </w:p>
    <w:p w14:paraId="5912166E" w14:textId="77777777" w:rsidR="00C601D9" w:rsidRPr="00F53A0A" w:rsidRDefault="00C601D9" w:rsidP="000419A8">
      <w:pPr>
        <w:pStyle w:val="TOC1"/>
        <w:tabs>
          <w:tab w:val="left" w:pos="426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14.</w:t>
      </w:r>
      <w:r w:rsidRPr="00F53A0A"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Gantogram</w:t>
      </w:r>
      <w:r w:rsidRPr="00F53A0A">
        <w:rPr>
          <w:noProof/>
        </w:rPr>
        <w:tab/>
      </w:r>
      <w:r>
        <w:rPr>
          <w:noProof/>
        </w:rPr>
        <w:fldChar w:fldCharType="begin"/>
      </w:r>
      <w:r w:rsidRPr="00F53A0A">
        <w:rPr>
          <w:noProof/>
        </w:rPr>
        <w:instrText xml:space="preserve"> PAGEREF _Toc179182967 \h </w:instrText>
      </w:r>
      <w:r>
        <w:rPr>
          <w:noProof/>
        </w:rPr>
      </w:r>
      <w:r>
        <w:rPr>
          <w:noProof/>
        </w:rPr>
        <w:fldChar w:fldCharType="separate"/>
      </w:r>
      <w:r w:rsidR="006D42F1" w:rsidRPr="00F53A0A">
        <w:rPr>
          <w:noProof/>
        </w:rPr>
        <w:t>5</w:t>
      </w:r>
      <w:r>
        <w:rPr>
          <w:noProof/>
        </w:rPr>
        <w:fldChar w:fldCharType="end"/>
      </w:r>
    </w:p>
    <w:p w14:paraId="25F36735" w14:textId="77777777" w:rsidR="00C601D9" w:rsidRPr="00F53A0A" w:rsidRDefault="00C601D9" w:rsidP="000419A8">
      <w:pPr>
        <w:pStyle w:val="TOC1"/>
        <w:tabs>
          <w:tab w:val="left" w:pos="426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15.</w:t>
      </w:r>
      <w:r w:rsidRPr="00F53A0A"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Zapisnici sastanaka</w:t>
      </w:r>
      <w:r w:rsidRPr="00F53A0A">
        <w:rPr>
          <w:noProof/>
        </w:rPr>
        <w:tab/>
      </w:r>
      <w:r>
        <w:rPr>
          <w:noProof/>
        </w:rPr>
        <w:fldChar w:fldCharType="begin"/>
      </w:r>
      <w:r w:rsidRPr="00F53A0A">
        <w:rPr>
          <w:noProof/>
        </w:rPr>
        <w:instrText xml:space="preserve"> PAGEREF _Toc179182968 \h </w:instrText>
      </w:r>
      <w:r>
        <w:rPr>
          <w:noProof/>
        </w:rPr>
      </w:r>
      <w:r>
        <w:rPr>
          <w:noProof/>
        </w:rPr>
        <w:fldChar w:fldCharType="separate"/>
      </w:r>
      <w:r w:rsidR="006D42F1" w:rsidRPr="00F53A0A">
        <w:rPr>
          <w:noProof/>
        </w:rPr>
        <w:t>5</w:t>
      </w:r>
      <w:r>
        <w:rPr>
          <w:noProof/>
        </w:rPr>
        <w:fldChar w:fldCharType="end"/>
      </w:r>
    </w:p>
    <w:p w14:paraId="05CB2FA7" w14:textId="77777777" w:rsidR="00BB0DA6" w:rsidRPr="006D00C5" w:rsidRDefault="00BB0DA6" w:rsidP="00033D01">
      <w:pPr>
        <w:pStyle w:val="Title"/>
        <w:rPr>
          <w:lang w:val="hr-HR"/>
        </w:rPr>
      </w:pPr>
      <w:r w:rsidRPr="006D00C5">
        <w:rPr>
          <w:lang w:val="hr-HR"/>
        </w:rPr>
        <w:fldChar w:fldCharType="end"/>
      </w:r>
      <w:r w:rsidRPr="006D00C5">
        <w:rPr>
          <w:lang w:val="hr-HR"/>
        </w:rPr>
        <w:br w:type="page"/>
      </w:r>
      <w:r w:rsidR="006E238A" w:rsidRPr="006D00C5">
        <w:rPr>
          <w:lang w:val="hr-HR"/>
        </w:rPr>
        <w:lastRenderedPageBreak/>
        <w:t xml:space="preserve">Prijedlog </w:t>
      </w:r>
      <w:r w:rsidR="00C74132">
        <w:rPr>
          <w:lang w:val="hr-HR"/>
        </w:rPr>
        <w:t xml:space="preserve">i plan </w:t>
      </w:r>
      <w:r w:rsidR="006E238A" w:rsidRPr="006D00C5">
        <w:rPr>
          <w:lang w:val="hr-HR"/>
        </w:rPr>
        <w:t>projekta</w:t>
      </w:r>
    </w:p>
    <w:p w14:paraId="5EEFD383" w14:textId="77777777" w:rsidR="00EF3BD8" w:rsidRPr="006D00C5" w:rsidRDefault="00EF3BD8" w:rsidP="006D00C5">
      <w:pPr>
        <w:pStyle w:val="InfoBlue"/>
        <w:rPr>
          <w:lang w:val="hr-HR"/>
        </w:rPr>
      </w:pPr>
    </w:p>
    <w:p w14:paraId="31922B1F" w14:textId="77777777" w:rsidR="006E238A" w:rsidRPr="006D00C5" w:rsidRDefault="006E238A" w:rsidP="006D00C5">
      <w:pPr>
        <w:pStyle w:val="InfoBlue"/>
        <w:rPr>
          <w:lang w:val="hr-HR"/>
        </w:rPr>
      </w:pPr>
      <w:r w:rsidRPr="006D00C5">
        <w:rPr>
          <w:lang w:val="hr-HR"/>
        </w:rPr>
        <w:t>Na koji način koristiti predložak?</w:t>
      </w:r>
    </w:p>
    <w:p w14:paraId="4F8D18A1" w14:textId="77777777" w:rsidR="00EF3BD8" w:rsidRPr="006D00C5" w:rsidRDefault="00EF3BD8" w:rsidP="006D00C5">
      <w:pPr>
        <w:pStyle w:val="InfoBlue"/>
        <w:rPr>
          <w:lang w:val="hr-HR"/>
        </w:rPr>
      </w:pPr>
    </w:p>
    <w:p w14:paraId="72F6C68E" w14:textId="77777777" w:rsidR="007F7A84" w:rsidRDefault="006E238A" w:rsidP="007F7A84">
      <w:pPr>
        <w:pStyle w:val="InfoBlue"/>
        <w:rPr>
          <w:lang w:val="hr-HR"/>
        </w:rPr>
      </w:pPr>
      <w:r w:rsidRPr="006D00C5">
        <w:rPr>
          <w:lang w:val="hr-HR"/>
        </w:rPr>
        <w:t xml:space="preserve">Tekst pisan u italic formi </w:t>
      </w:r>
      <w:r w:rsidR="00491A4E">
        <w:rPr>
          <w:lang w:val="hr-HR"/>
        </w:rPr>
        <w:t>opisuje</w:t>
      </w:r>
      <w:r w:rsidRPr="006D00C5">
        <w:rPr>
          <w:lang w:val="hr-HR"/>
        </w:rPr>
        <w:t xml:space="preserve"> koje informacije je potrebno uključiti u</w:t>
      </w:r>
      <w:r w:rsidR="007F7A84">
        <w:rPr>
          <w:lang w:val="hr-HR"/>
        </w:rPr>
        <w:t xml:space="preserve"> pojedino poglavlje Prijedloga.</w:t>
      </w:r>
    </w:p>
    <w:p w14:paraId="002C2F46" w14:textId="77777777" w:rsidR="006E238A" w:rsidRPr="006D00C5" w:rsidRDefault="007F7A84" w:rsidP="007F7A84">
      <w:pPr>
        <w:pStyle w:val="InfoBlue"/>
        <w:rPr>
          <w:lang w:val="hr-HR"/>
        </w:rPr>
      </w:pPr>
      <w:r>
        <w:rPr>
          <w:lang w:val="hr-HR"/>
        </w:rPr>
        <w:t>Za upis vlastitog teksta</w:t>
      </w:r>
      <w:r w:rsidR="00DE4D1A">
        <w:rPr>
          <w:lang w:val="hr-HR"/>
        </w:rPr>
        <w:t xml:space="preserve">, potrebno je </w:t>
      </w:r>
      <w:r w:rsidR="000E79E7">
        <w:rPr>
          <w:lang w:val="hr-HR"/>
        </w:rPr>
        <w:t>pri</w:t>
      </w:r>
      <w:r w:rsidR="00DE4D1A">
        <w:rPr>
          <w:lang w:val="hr-HR"/>
        </w:rPr>
        <w:t xml:space="preserve">tisnuti &lt;ENTER&gt; nakon italic teksta. </w:t>
      </w:r>
    </w:p>
    <w:p w14:paraId="3A1E434F" w14:textId="77777777" w:rsidR="006E238A" w:rsidRDefault="006E238A" w:rsidP="006D00C5">
      <w:pPr>
        <w:pStyle w:val="InfoBlue"/>
        <w:rPr>
          <w:lang w:val="hr-HR"/>
        </w:rPr>
      </w:pPr>
      <w:r w:rsidRPr="006D00C5">
        <w:rPr>
          <w:lang w:val="hr-HR"/>
        </w:rPr>
        <w:t>Tekst upisan u &lt;trokutastim zagradama&gt; treba zamijeniti s onim što se navodi</w:t>
      </w:r>
      <w:r w:rsidR="00DE4D1A">
        <w:rPr>
          <w:lang w:val="hr-HR"/>
        </w:rPr>
        <w:t>.</w:t>
      </w:r>
    </w:p>
    <w:p w14:paraId="3608EDFD" w14:textId="77777777" w:rsidR="00DE4D1A" w:rsidRDefault="00DE4D1A" w:rsidP="00DE4D1A">
      <w:pPr>
        <w:pStyle w:val="InfoBlue"/>
        <w:rPr>
          <w:lang w:val="hr-HR"/>
        </w:rPr>
      </w:pPr>
    </w:p>
    <w:p w14:paraId="0F9EE54B" w14:textId="77777777" w:rsidR="00DE4D1A" w:rsidRPr="006D00C5" w:rsidRDefault="00DE4D1A" w:rsidP="00DE4D1A">
      <w:pPr>
        <w:pStyle w:val="InfoBlue"/>
        <w:rPr>
          <w:lang w:val="hr-HR"/>
        </w:rPr>
      </w:pPr>
      <w:r>
        <w:rPr>
          <w:lang w:val="hr-HR"/>
        </w:rPr>
        <w:t>Svi članovi tima trebaju pročitati plan i suglasiti se s njime, a to potvrđuju svojim potpisom na kraju dokumenta.</w:t>
      </w:r>
    </w:p>
    <w:p w14:paraId="5DCF34AD" w14:textId="77777777" w:rsidR="00DE4D1A" w:rsidRPr="00DE4D1A" w:rsidRDefault="00DE4D1A" w:rsidP="00DE4D1A">
      <w:pPr>
        <w:pStyle w:val="BodyText"/>
        <w:rPr>
          <w:lang w:val="hr-HR"/>
        </w:rPr>
      </w:pPr>
    </w:p>
    <w:p w14:paraId="7124C728" w14:textId="77777777" w:rsidR="00BB0DA6" w:rsidRPr="006D00C5" w:rsidRDefault="00DF3B4B" w:rsidP="006D00C5">
      <w:pPr>
        <w:pStyle w:val="Heading1"/>
        <w:rPr>
          <w:lang w:val="hr-HR"/>
        </w:rPr>
      </w:pPr>
      <w:r w:rsidRPr="006D00C5">
        <w:rPr>
          <w:lang w:val="hr-HR"/>
        </w:rPr>
        <w:br w:type="page"/>
      </w:r>
      <w:bookmarkStart w:id="0" w:name="_Toc179182954"/>
      <w:r w:rsidR="006E238A" w:rsidRPr="006D00C5">
        <w:rPr>
          <w:lang w:val="hr-HR"/>
        </w:rPr>
        <w:lastRenderedPageBreak/>
        <w:t>Puni naziv projekta</w:t>
      </w:r>
      <w:bookmarkEnd w:id="0"/>
    </w:p>
    <w:p w14:paraId="2AF94278" w14:textId="77777777" w:rsidR="00BB0DA6" w:rsidRDefault="00BB0DA6" w:rsidP="006D00C5">
      <w:pPr>
        <w:pStyle w:val="InfoBlue"/>
        <w:rPr>
          <w:lang w:val="hr-HR"/>
        </w:rPr>
      </w:pPr>
      <w:r w:rsidRPr="006D00C5">
        <w:rPr>
          <w:lang w:val="hr-HR"/>
        </w:rPr>
        <w:t>[</w:t>
      </w:r>
      <w:r w:rsidR="00F96AD6" w:rsidRPr="006D00C5">
        <w:rPr>
          <w:lang w:val="hr-HR"/>
        </w:rPr>
        <w:t>Navesti puni naziv projekta iz kojeg će biti vidljiva problematika/tematika kojom se projekt bavi</w:t>
      </w:r>
      <w:r w:rsidRPr="006D00C5">
        <w:rPr>
          <w:lang w:val="hr-HR"/>
        </w:rPr>
        <w:t>.]</w:t>
      </w:r>
    </w:p>
    <w:p w14:paraId="6932327C" w14:textId="1C5BB8FB" w:rsidR="00843A45" w:rsidRPr="00843A45" w:rsidRDefault="00DC414A" w:rsidP="00843A45">
      <w:pPr>
        <w:pStyle w:val="BodyText"/>
        <w:rPr>
          <w:lang w:val="hr-HR"/>
        </w:rPr>
      </w:pPr>
      <w:r w:rsidRPr="6CC73A57">
        <w:rPr>
          <w:lang w:val="hr-HR"/>
        </w:rPr>
        <w:t xml:space="preserve">Stavranje prediktivnog modela </w:t>
      </w:r>
      <w:r w:rsidR="1C4C573C" w:rsidRPr="6CC73A57">
        <w:rPr>
          <w:lang w:val="hr-HR"/>
        </w:rPr>
        <w:t>preporuke</w:t>
      </w:r>
      <w:r w:rsidR="00883DEC" w:rsidRPr="6CC73A57">
        <w:rPr>
          <w:lang w:val="hr-HR"/>
        </w:rPr>
        <w:t xml:space="preserve"> filma pomoću MovieLens dataseta.</w:t>
      </w:r>
    </w:p>
    <w:p w14:paraId="3777AFAA" w14:textId="77777777" w:rsidR="00C601D9" w:rsidRPr="00C601D9" w:rsidRDefault="00C601D9" w:rsidP="00C601D9">
      <w:pPr>
        <w:pStyle w:val="BodyText"/>
        <w:rPr>
          <w:lang w:val="hr-HR"/>
        </w:rPr>
      </w:pPr>
    </w:p>
    <w:p w14:paraId="059ADDD6" w14:textId="77777777" w:rsidR="00BB0DA6" w:rsidRPr="006D00C5" w:rsidRDefault="00F96AD6" w:rsidP="006D00C5">
      <w:pPr>
        <w:pStyle w:val="Heading1"/>
        <w:rPr>
          <w:lang w:val="hr-HR"/>
        </w:rPr>
      </w:pPr>
      <w:bookmarkStart w:id="1" w:name="_Toc179182955"/>
      <w:r w:rsidRPr="006D00C5">
        <w:rPr>
          <w:lang w:val="hr-HR"/>
        </w:rPr>
        <w:t>Skraćeni naziv projekta</w:t>
      </w:r>
      <w:bookmarkEnd w:id="1"/>
    </w:p>
    <w:p w14:paraId="213CFC63" w14:textId="77777777" w:rsidR="00BB0DA6" w:rsidRDefault="00BB0DA6" w:rsidP="00AE6707">
      <w:pPr>
        <w:pStyle w:val="InfoBlue"/>
        <w:rPr>
          <w:lang w:val="hr-HR"/>
        </w:rPr>
      </w:pPr>
      <w:r w:rsidRPr="006D00C5">
        <w:rPr>
          <w:lang w:val="hr-HR"/>
        </w:rPr>
        <w:t>[</w:t>
      </w:r>
      <w:r w:rsidR="00F96AD6" w:rsidRPr="006D00C5">
        <w:rPr>
          <w:lang w:val="hr-HR"/>
        </w:rPr>
        <w:t>Navesti skraćeni naziv projekta, ako je definiran.</w:t>
      </w:r>
      <w:r w:rsidRPr="006D00C5">
        <w:rPr>
          <w:lang w:val="hr-HR"/>
        </w:rPr>
        <w:t>]</w:t>
      </w:r>
    </w:p>
    <w:p w14:paraId="3BAB2ACC" w14:textId="070F4D69" w:rsidR="00C601D9" w:rsidRPr="00C601D9" w:rsidRDefault="00B768BD" w:rsidP="00C601D9">
      <w:pPr>
        <w:pStyle w:val="BodyText"/>
        <w:rPr>
          <w:lang w:val="hr-HR"/>
        </w:rPr>
      </w:pPr>
      <w:r w:rsidRPr="6CC73A57">
        <w:rPr>
          <w:lang w:val="hr-HR"/>
        </w:rPr>
        <w:t xml:space="preserve">Prediktivni model </w:t>
      </w:r>
      <w:r w:rsidR="44846636" w:rsidRPr="6CC73A57">
        <w:rPr>
          <w:lang w:val="hr-HR"/>
        </w:rPr>
        <w:t>preporuke</w:t>
      </w:r>
      <w:r w:rsidRPr="6CC73A57">
        <w:rPr>
          <w:lang w:val="hr-HR"/>
        </w:rPr>
        <w:t xml:space="preserve"> filma</w:t>
      </w:r>
    </w:p>
    <w:p w14:paraId="30959CDE" w14:textId="77777777" w:rsidR="004D0BEF" w:rsidRPr="006D00C5" w:rsidRDefault="004D0BEF" w:rsidP="006D00C5">
      <w:pPr>
        <w:pStyle w:val="Heading1"/>
        <w:rPr>
          <w:lang w:val="hr-HR"/>
        </w:rPr>
      </w:pPr>
      <w:bookmarkStart w:id="2" w:name="_Toc179182956"/>
      <w:r w:rsidRPr="006D00C5">
        <w:rPr>
          <w:lang w:val="hr-HR"/>
        </w:rPr>
        <w:t>Opis problema/teme projekta</w:t>
      </w:r>
      <w:bookmarkEnd w:id="2"/>
    </w:p>
    <w:p w14:paraId="76AFB26F" w14:textId="77777777" w:rsidR="004D0BEF" w:rsidRDefault="004D0BEF" w:rsidP="006D00C5">
      <w:pPr>
        <w:pStyle w:val="InfoBlue"/>
        <w:rPr>
          <w:lang w:val="hr-HR"/>
        </w:rPr>
      </w:pPr>
      <w:r w:rsidRPr="006D00C5">
        <w:rPr>
          <w:lang w:val="hr-HR"/>
        </w:rPr>
        <w:t>[Objasniti problem, odnosno temu projekta</w:t>
      </w:r>
      <w:r w:rsidR="00DE4D1A">
        <w:rPr>
          <w:lang w:val="hr-HR"/>
        </w:rPr>
        <w:t>, o</w:t>
      </w:r>
      <w:r w:rsidRPr="006D00C5">
        <w:rPr>
          <w:lang w:val="hr-HR"/>
        </w:rPr>
        <w:t>bjasniti ukratko tip, uvjete i kontekst projekta.]</w:t>
      </w:r>
    </w:p>
    <w:p w14:paraId="6573DB28" w14:textId="3CF3266B" w:rsidR="00665D61" w:rsidRPr="00665D61" w:rsidRDefault="00B83197" w:rsidP="00665D61">
      <w:pPr>
        <w:pStyle w:val="BodyText"/>
        <w:rPr>
          <w:lang w:val="hr-HR"/>
        </w:rPr>
      </w:pPr>
      <w:r w:rsidRPr="6CC73A57">
        <w:rPr>
          <w:lang w:val="hr-HR"/>
        </w:rPr>
        <w:t>Eksp</w:t>
      </w:r>
      <w:r w:rsidR="00085CDB" w:rsidRPr="6CC73A57">
        <w:rPr>
          <w:lang w:val="hr-HR"/>
        </w:rPr>
        <w:t>l</w:t>
      </w:r>
      <w:r w:rsidRPr="6CC73A57">
        <w:rPr>
          <w:lang w:val="hr-HR"/>
        </w:rPr>
        <w:t xml:space="preserve">oratorna analiza </w:t>
      </w:r>
      <w:r w:rsidR="00452C9B" w:rsidRPr="6CC73A57">
        <w:rPr>
          <w:lang w:val="hr-HR"/>
        </w:rPr>
        <w:t xml:space="preserve">te razvijanje </w:t>
      </w:r>
      <w:r w:rsidR="00043B7F" w:rsidRPr="6CC73A57">
        <w:rPr>
          <w:lang w:val="hr-HR"/>
        </w:rPr>
        <w:t>prediktivnog modela</w:t>
      </w:r>
      <w:r w:rsidR="00293249" w:rsidRPr="6CC73A57">
        <w:rPr>
          <w:lang w:val="hr-HR"/>
        </w:rPr>
        <w:t xml:space="preserve"> </w:t>
      </w:r>
      <w:r w:rsidR="406C194A" w:rsidRPr="6CC73A57">
        <w:rPr>
          <w:lang w:val="hr-HR"/>
        </w:rPr>
        <w:t>preporuke</w:t>
      </w:r>
      <w:r w:rsidR="00293249" w:rsidRPr="6CC73A57">
        <w:rPr>
          <w:lang w:val="hr-HR"/>
        </w:rPr>
        <w:t xml:space="preserve"> filma</w:t>
      </w:r>
      <w:r w:rsidR="00043B7F" w:rsidRPr="6CC73A57">
        <w:rPr>
          <w:lang w:val="hr-HR"/>
        </w:rPr>
        <w:t xml:space="preserve"> algoritmima strojnog učenja</w:t>
      </w:r>
      <w:r w:rsidR="00764CBA" w:rsidRPr="6CC73A57">
        <w:rPr>
          <w:lang w:val="hr-HR"/>
        </w:rPr>
        <w:t xml:space="preserve"> </w:t>
      </w:r>
      <w:r w:rsidR="2FDC8BA9" w:rsidRPr="682595BB">
        <w:rPr>
          <w:lang w:val="hr-HR"/>
        </w:rPr>
        <w:t xml:space="preserve">pomoću </w:t>
      </w:r>
      <w:r w:rsidR="00764CBA" w:rsidRPr="6CC73A57">
        <w:rPr>
          <w:lang w:val="hr-HR"/>
        </w:rPr>
        <w:t>MovieLens dataseta.</w:t>
      </w:r>
      <w:r w:rsidR="257220DB" w:rsidRPr="682595BB">
        <w:rPr>
          <w:lang w:val="hr-HR"/>
        </w:rPr>
        <w:t xml:space="preserve"> Model bi preporučivao nove filmove korisniku </w:t>
      </w:r>
      <w:r w:rsidR="6EA61216" w:rsidRPr="682595BB">
        <w:rPr>
          <w:lang w:val="hr-HR"/>
        </w:rPr>
        <w:t xml:space="preserve">s obzirom na podatke koje ima o korisniku kao što su koje </w:t>
      </w:r>
      <w:r w:rsidR="4ED4AA17" w:rsidRPr="682595BB">
        <w:rPr>
          <w:lang w:val="hr-HR"/>
        </w:rPr>
        <w:t xml:space="preserve">žanrove preferira, koje filmove je dobro ocijenio te koje loše </w:t>
      </w:r>
      <w:r w:rsidR="6EA61216" w:rsidRPr="682595BB">
        <w:rPr>
          <w:lang w:val="hr-HR"/>
        </w:rPr>
        <w:t xml:space="preserve"> </w:t>
      </w:r>
      <w:r w:rsidR="494AC598" w:rsidRPr="682595BB">
        <w:rPr>
          <w:lang w:val="hr-HR"/>
        </w:rPr>
        <w:t>te s obzirom na podatke vrlo sličnih korisnika.</w:t>
      </w:r>
    </w:p>
    <w:p w14:paraId="4D5D3898" w14:textId="77777777" w:rsidR="00C601D9" w:rsidRPr="00C601D9" w:rsidRDefault="00C601D9" w:rsidP="00C601D9">
      <w:pPr>
        <w:pStyle w:val="BodyText"/>
        <w:rPr>
          <w:lang w:val="hr-HR"/>
        </w:rPr>
      </w:pPr>
    </w:p>
    <w:p w14:paraId="0C510B32" w14:textId="77777777" w:rsidR="00BB0DA6" w:rsidRPr="006D00C5" w:rsidRDefault="00F96AD6" w:rsidP="006D00C5">
      <w:pPr>
        <w:pStyle w:val="Heading1"/>
        <w:rPr>
          <w:lang w:val="hr-HR"/>
        </w:rPr>
      </w:pPr>
      <w:bookmarkStart w:id="3" w:name="_Toc179182957"/>
      <w:r w:rsidRPr="006D00C5">
        <w:rPr>
          <w:lang w:val="hr-HR"/>
        </w:rPr>
        <w:t>Cilj projekta</w:t>
      </w:r>
      <w:bookmarkEnd w:id="3"/>
    </w:p>
    <w:p w14:paraId="1C2726D4" w14:textId="77777777" w:rsidR="00BB0DA6" w:rsidRDefault="00BB0DA6" w:rsidP="006D00C5">
      <w:pPr>
        <w:pStyle w:val="InfoBlue"/>
        <w:rPr>
          <w:lang w:val="hr-HR"/>
        </w:rPr>
      </w:pPr>
      <w:r w:rsidRPr="006D00C5">
        <w:rPr>
          <w:lang w:val="hr-HR"/>
        </w:rPr>
        <w:t>[</w:t>
      </w:r>
      <w:r w:rsidR="00F96AD6" w:rsidRPr="006D00C5">
        <w:rPr>
          <w:lang w:val="hr-HR"/>
        </w:rPr>
        <w:t>Navesti predviđeni cilj ili ciljeve projekta</w:t>
      </w:r>
      <w:r w:rsidR="004D0BEF" w:rsidRPr="006D00C5">
        <w:rPr>
          <w:lang w:val="hr-HR"/>
        </w:rPr>
        <w:t>. Definiranje ciljeva</w:t>
      </w:r>
      <w:r w:rsidR="00DF3B4B" w:rsidRPr="006D00C5">
        <w:rPr>
          <w:lang w:val="hr-HR"/>
        </w:rPr>
        <w:t xml:space="preserve"> </w:t>
      </w:r>
      <w:r w:rsidR="00FC64FB" w:rsidRPr="006D00C5">
        <w:rPr>
          <w:lang w:val="hr-HR"/>
        </w:rPr>
        <w:t>omoguću</w:t>
      </w:r>
      <w:r w:rsidR="00FC64FB">
        <w:rPr>
          <w:lang w:val="hr-HR"/>
        </w:rPr>
        <w:t>j</w:t>
      </w:r>
      <w:r w:rsidR="00FC64FB" w:rsidRPr="006D00C5">
        <w:rPr>
          <w:lang w:val="hr-HR"/>
        </w:rPr>
        <w:t>e</w:t>
      </w:r>
      <w:r w:rsidR="00DF3B4B" w:rsidRPr="006D00C5">
        <w:rPr>
          <w:lang w:val="hr-HR"/>
        </w:rPr>
        <w:t xml:space="preserve"> određivanje pravca u kojem će se kretati izvođenje projekta.</w:t>
      </w:r>
      <w:r w:rsidR="00ED59D3" w:rsidRPr="006D00C5">
        <w:rPr>
          <w:lang w:val="hr-HR"/>
        </w:rPr>
        <w:t xml:space="preserve"> Navesti predviđeno trajanje projekta.</w:t>
      </w:r>
      <w:r w:rsidRPr="006D00C5">
        <w:rPr>
          <w:lang w:val="hr-HR"/>
        </w:rPr>
        <w:t>]</w:t>
      </w:r>
    </w:p>
    <w:p w14:paraId="55C3855D" w14:textId="719FD9B1" w:rsidR="00A82766" w:rsidRDefault="51E8AB66" w:rsidP="00A82766">
      <w:pPr>
        <w:pStyle w:val="BodyText"/>
        <w:rPr>
          <w:lang w:val="hr-HR"/>
        </w:rPr>
      </w:pPr>
      <w:r w:rsidRPr="6CC73A57">
        <w:rPr>
          <w:lang w:val="hr-HR"/>
        </w:rPr>
        <w:t xml:space="preserve">Izrada </w:t>
      </w:r>
      <w:r w:rsidR="00741F7C" w:rsidRPr="6CC73A57">
        <w:rPr>
          <w:lang w:val="hr-HR"/>
        </w:rPr>
        <w:t>prediktivn</w:t>
      </w:r>
      <w:r w:rsidR="32C030E0" w:rsidRPr="6CC73A57">
        <w:rPr>
          <w:lang w:val="hr-HR"/>
        </w:rPr>
        <w:t>og</w:t>
      </w:r>
      <w:r w:rsidR="00741F7C" w:rsidRPr="6CC73A57">
        <w:rPr>
          <w:lang w:val="hr-HR"/>
        </w:rPr>
        <w:t xml:space="preserve"> model</w:t>
      </w:r>
      <w:r w:rsidR="14CFF282" w:rsidRPr="6CC73A57">
        <w:rPr>
          <w:lang w:val="hr-HR"/>
        </w:rPr>
        <w:t>e</w:t>
      </w:r>
      <w:r w:rsidR="00741F7C" w:rsidRPr="6CC73A57">
        <w:rPr>
          <w:lang w:val="hr-HR"/>
        </w:rPr>
        <w:t xml:space="preserve"> </w:t>
      </w:r>
      <w:r w:rsidR="00F91711" w:rsidRPr="6CC73A57">
        <w:rPr>
          <w:lang w:val="hr-HR"/>
        </w:rPr>
        <w:t xml:space="preserve">koji će </w:t>
      </w:r>
      <w:r w:rsidR="4D860B73" w:rsidRPr="6CC73A57">
        <w:rPr>
          <w:lang w:val="hr-HR"/>
        </w:rPr>
        <w:t>preporučiti</w:t>
      </w:r>
      <w:r w:rsidR="0000668F" w:rsidRPr="6CC73A57">
        <w:rPr>
          <w:lang w:val="hr-HR"/>
        </w:rPr>
        <w:t xml:space="preserve"> film</w:t>
      </w:r>
      <w:r w:rsidR="40FE1C98" w:rsidRPr="6CC73A57">
        <w:rPr>
          <w:lang w:val="hr-HR"/>
        </w:rPr>
        <w:t xml:space="preserve"> korisniku na osnovi podataka koje ima o korisniku i korisnicima sličnog ukusa.</w:t>
      </w:r>
    </w:p>
    <w:p w14:paraId="03E71128" w14:textId="1E801C91" w:rsidR="005847A0" w:rsidRPr="00665D61" w:rsidRDefault="005847A0" w:rsidP="00A82766">
      <w:pPr>
        <w:pStyle w:val="BodyText"/>
        <w:rPr>
          <w:lang w:val="hr-HR"/>
        </w:rPr>
      </w:pPr>
      <w:r>
        <w:rPr>
          <w:lang w:val="hr-HR"/>
        </w:rPr>
        <w:t xml:space="preserve">Predviđa se </w:t>
      </w:r>
      <w:r w:rsidR="00003775">
        <w:rPr>
          <w:lang w:val="hr-HR"/>
        </w:rPr>
        <w:t xml:space="preserve">da projekt traje </w:t>
      </w:r>
      <w:r w:rsidR="00A143F5">
        <w:rPr>
          <w:lang w:val="hr-HR"/>
        </w:rPr>
        <w:t>3 mjeseca.</w:t>
      </w:r>
    </w:p>
    <w:p w14:paraId="25094632" w14:textId="77777777" w:rsidR="00C601D9" w:rsidRPr="00C601D9" w:rsidRDefault="00C601D9" w:rsidP="00C601D9">
      <w:pPr>
        <w:pStyle w:val="BodyText"/>
        <w:rPr>
          <w:lang w:val="hr-HR"/>
        </w:rPr>
      </w:pPr>
    </w:p>
    <w:p w14:paraId="6FD6A1F6" w14:textId="77777777" w:rsidR="00A722D2" w:rsidRPr="006D00C5" w:rsidRDefault="00FC64FB" w:rsidP="006D00C5">
      <w:pPr>
        <w:pStyle w:val="Heading1"/>
        <w:rPr>
          <w:lang w:val="hr-HR"/>
        </w:rPr>
      </w:pPr>
      <w:bookmarkStart w:id="4" w:name="_Toc179182958"/>
      <w:r>
        <w:rPr>
          <w:lang w:val="hr-HR"/>
        </w:rPr>
        <w:t>Voditelj studentskog tima</w:t>
      </w:r>
      <w:bookmarkEnd w:id="4"/>
    </w:p>
    <w:p w14:paraId="1810443E" w14:textId="7A6508F8" w:rsidR="00A722D2" w:rsidRDefault="00A722D2" w:rsidP="006D00C5">
      <w:pPr>
        <w:pStyle w:val="InfoBlue"/>
        <w:rPr>
          <w:lang w:val="hr-HR"/>
        </w:rPr>
      </w:pPr>
      <w:r w:rsidRPr="006D00C5">
        <w:rPr>
          <w:lang w:val="hr-HR"/>
        </w:rPr>
        <w:t>&lt;Ime</w:t>
      </w:r>
      <w:r w:rsidR="00FC64FB">
        <w:rPr>
          <w:lang w:val="hr-HR"/>
        </w:rPr>
        <w:t xml:space="preserve"> i prezime studenta</w:t>
      </w:r>
      <w:r w:rsidRPr="006D00C5">
        <w:rPr>
          <w:lang w:val="hr-HR"/>
        </w:rPr>
        <w:t>&gt;</w:t>
      </w:r>
    </w:p>
    <w:p w14:paraId="11161931" w14:textId="418DEE88" w:rsidR="00516FA1" w:rsidRPr="00516FA1" w:rsidRDefault="00516FA1" w:rsidP="00516FA1">
      <w:pPr>
        <w:pStyle w:val="BodyText"/>
        <w:rPr>
          <w:lang w:val="hr-HR"/>
        </w:rPr>
      </w:pPr>
      <w:r>
        <w:rPr>
          <w:lang w:val="hr-HR"/>
        </w:rPr>
        <w:t>Matej Čubek</w:t>
      </w:r>
    </w:p>
    <w:p w14:paraId="4316CB53" w14:textId="77777777" w:rsidR="00C601D9" w:rsidRPr="00C601D9" w:rsidRDefault="00C601D9" w:rsidP="00C601D9">
      <w:pPr>
        <w:pStyle w:val="BodyText"/>
        <w:rPr>
          <w:lang w:val="hr-HR"/>
        </w:rPr>
      </w:pPr>
    </w:p>
    <w:p w14:paraId="5C830FF5" w14:textId="77777777" w:rsidR="00A722D2" w:rsidRPr="006D00C5" w:rsidRDefault="00A722D2" w:rsidP="006D00C5">
      <w:pPr>
        <w:pStyle w:val="Heading1"/>
        <w:rPr>
          <w:lang w:val="hr-HR"/>
        </w:rPr>
      </w:pPr>
      <w:r w:rsidRPr="006D00C5">
        <w:rPr>
          <w:lang w:val="hr-HR"/>
        </w:rPr>
        <w:tab/>
      </w:r>
      <w:bookmarkStart w:id="5" w:name="_Toc179182959"/>
      <w:r w:rsidRPr="006D00C5">
        <w:rPr>
          <w:lang w:val="hr-HR"/>
        </w:rPr>
        <w:t>Rezultat(i)</w:t>
      </w:r>
      <w:bookmarkEnd w:id="5"/>
    </w:p>
    <w:p w14:paraId="2B081DEB" w14:textId="77777777" w:rsidR="00A722D2" w:rsidRDefault="00E119AF" w:rsidP="006D00C5">
      <w:pPr>
        <w:pStyle w:val="InfoBlue"/>
        <w:rPr>
          <w:lang w:val="hr-HR"/>
        </w:rPr>
      </w:pPr>
      <w:r w:rsidRPr="006D00C5">
        <w:rPr>
          <w:lang w:val="hr-HR"/>
        </w:rPr>
        <w:t>[Navesti š</w:t>
      </w:r>
      <w:r w:rsidR="00A722D2" w:rsidRPr="006D00C5">
        <w:rPr>
          <w:lang w:val="hr-HR"/>
        </w:rPr>
        <w:t>to će se isporučiti na kraju projekta</w:t>
      </w:r>
      <w:r w:rsidR="00DE4D1A">
        <w:rPr>
          <w:lang w:val="hr-HR"/>
        </w:rPr>
        <w:t>, voditi računa da osim rezultata u vidu nekog proizvoda ovdje treba navesti i svu dokumentaciju.</w:t>
      </w:r>
      <w:r w:rsidRPr="006D00C5">
        <w:rPr>
          <w:lang w:val="hr-HR"/>
        </w:rPr>
        <w:t>]</w:t>
      </w:r>
    </w:p>
    <w:p w14:paraId="7BE63318" w14:textId="66D9FD1B" w:rsidR="00A82766" w:rsidRPr="00665D61" w:rsidRDefault="00A143F5" w:rsidP="00A82766">
      <w:pPr>
        <w:pStyle w:val="BodyText"/>
        <w:rPr>
          <w:lang w:val="hr-HR"/>
        </w:rPr>
      </w:pPr>
      <w:r>
        <w:rPr>
          <w:lang w:val="hr-HR"/>
        </w:rPr>
        <w:t>Rezultat ovoga projekta je prediktivni model koji za</w:t>
      </w:r>
      <w:r w:rsidR="004E57EE">
        <w:rPr>
          <w:lang w:val="hr-HR"/>
        </w:rPr>
        <w:t xml:space="preserve"> bilo </w:t>
      </w:r>
      <w:r w:rsidR="004E57EE" w:rsidRPr="682595BB">
        <w:rPr>
          <w:lang w:val="hr-HR"/>
        </w:rPr>
        <w:t>koj</w:t>
      </w:r>
      <w:r w:rsidR="549CA9B6" w:rsidRPr="682595BB">
        <w:rPr>
          <w:lang w:val="hr-HR"/>
        </w:rPr>
        <w:t>eg korisnika</w:t>
      </w:r>
      <w:r w:rsidR="7F0ECE4E" w:rsidRPr="682595BB">
        <w:rPr>
          <w:lang w:val="hr-HR"/>
        </w:rPr>
        <w:t xml:space="preserve"> iz baze podataka</w:t>
      </w:r>
      <w:r w:rsidR="549CA9B6" w:rsidRPr="682595BB">
        <w:rPr>
          <w:lang w:val="hr-HR"/>
        </w:rPr>
        <w:t xml:space="preserve"> može preporučiti novi</w:t>
      </w:r>
      <w:r>
        <w:rPr>
          <w:lang w:val="hr-HR"/>
        </w:rPr>
        <w:t xml:space="preserve"> film </w:t>
      </w:r>
      <w:r w:rsidR="549CA9B6" w:rsidRPr="682595BB">
        <w:rPr>
          <w:lang w:val="hr-HR"/>
        </w:rPr>
        <w:t>koji bi mu se s v</w:t>
      </w:r>
      <w:r w:rsidR="6AAA3B8D" w:rsidRPr="682595BB">
        <w:rPr>
          <w:lang w:val="hr-HR"/>
        </w:rPr>
        <w:t>elikom</w:t>
      </w:r>
      <w:r w:rsidR="05A0A7B5" w:rsidRPr="682595BB">
        <w:rPr>
          <w:lang w:val="hr-HR"/>
        </w:rPr>
        <w:t xml:space="preserve"> vjer</w:t>
      </w:r>
      <w:r w:rsidR="76F4C234" w:rsidRPr="682595BB">
        <w:rPr>
          <w:lang w:val="hr-HR"/>
        </w:rPr>
        <w:t>ojatnošću</w:t>
      </w:r>
      <w:r w:rsidR="05A0A7B5" w:rsidRPr="682595BB">
        <w:rPr>
          <w:lang w:val="hr-HR"/>
        </w:rPr>
        <w:t xml:space="preserve"> svidio</w:t>
      </w:r>
      <w:r w:rsidR="004E57EE">
        <w:rPr>
          <w:lang w:val="hr-HR"/>
        </w:rPr>
        <w:t>.</w:t>
      </w:r>
    </w:p>
    <w:p w14:paraId="71709A22" w14:textId="77777777" w:rsidR="00C601D9" w:rsidRPr="00C601D9" w:rsidRDefault="00C601D9" w:rsidP="00C601D9">
      <w:pPr>
        <w:pStyle w:val="BodyText"/>
        <w:rPr>
          <w:lang w:val="hr-HR"/>
        </w:rPr>
      </w:pPr>
    </w:p>
    <w:p w14:paraId="07D5FB6C" w14:textId="77777777" w:rsidR="000A6603" w:rsidRPr="006D00C5" w:rsidRDefault="000A6603" w:rsidP="000A6603">
      <w:pPr>
        <w:pStyle w:val="Heading1"/>
        <w:rPr>
          <w:lang w:val="hr-HR"/>
        </w:rPr>
      </w:pPr>
      <w:bookmarkStart w:id="6" w:name="_Toc179182960"/>
      <w:r w:rsidRPr="006D00C5">
        <w:rPr>
          <w:lang w:val="hr-HR"/>
        </w:rPr>
        <w:t>Slični projekti</w:t>
      </w:r>
      <w:bookmarkEnd w:id="6"/>
    </w:p>
    <w:p w14:paraId="371B1575" w14:textId="7C8192E5" w:rsidR="000A6603" w:rsidRDefault="000A6603" w:rsidP="000A6603">
      <w:pPr>
        <w:pStyle w:val="InfoBlue"/>
        <w:rPr>
          <w:lang w:val="hr-HR"/>
        </w:rPr>
      </w:pPr>
      <w:r w:rsidRPr="006D00C5">
        <w:rPr>
          <w:lang w:val="hr-HR"/>
        </w:rPr>
        <w:t>[Navesti projekte koji su povezani s dotičnim projektom.]</w:t>
      </w:r>
    </w:p>
    <w:p w14:paraId="11ED61B1" w14:textId="77777777" w:rsidR="0017591D" w:rsidRPr="0017591D" w:rsidRDefault="0017591D" w:rsidP="0017591D">
      <w:pPr>
        <w:pStyle w:val="BodyText"/>
        <w:rPr>
          <w:lang w:val="hr-HR"/>
        </w:rPr>
      </w:pPr>
    </w:p>
    <w:p w14:paraId="7F154D51" w14:textId="1AA2B5C7" w:rsidR="007D036F" w:rsidRDefault="004B08BF" w:rsidP="007D036F">
      <w:pPr>
        <w:pStyle w:val="BodyText"/>
        <w:rPr>
          <w:lang w:val="hr-HR"/>
        </w:rPr>
      </w:pPr>
      <w:hyperlink r:id="rId13" w:history="1">
        <w:r w:rsidR="007D036F" w:rsidRPr="00D435FB">
          <w:rPr>
            <w:rStyle w:val="Hyperlink"/>
            <w:lang w:val="hr-HR"/>
          </w:rPr>
          <w:t>https://github.com/AshwathSalimath/Movie-ratings-prediction-using-MovieLens-Dataset</w:t>
        </w:r>
      </w:hyperlink>
    </w:p>
    <w:p w14:paraId="1997B8E5" w14:textId="3C109BA9" w:rsidR="007D036F" w:rsidRDefault="004B08BF" w:rsidP="007D036F">
      <w:pPr>
        <w:pStyle w:val="BodyText"/>
        <w:rPr>
          <w:lang w:val="hr-HR"/>
        </w:rPr>
      </w:pPr>
      <w:hyperlink r:id="rId14" w:history="1">
        <w:r w:rsidR="00CE2D40" w:rsidRPr="00D435FB">
          <w:rPr>
            <w:rStyle w:val="Hyperlink"/>
            <w:lang w:val="hr-HR"/>
          </w:rPr>
          <w:t>https://github.com/AIGamer28100/Movie-Lens-Dataset-Visualisation-and-Prediction</w:t>
        </w:r>
      </w:hyperlink>
    </w:p>
    <w:p w14:paraId="09FB7C20" w14:textId="6132CEA0" w:rsidR="00CE2D40" w:rsidRDefault="004B08BF" w:rsidP="007D036F">
      <w:pPr>
        <w:pStyle w:val="BodyText"/>
        <w:rPr>
          <w:lang w:val="hr-HR"/>
        </w:rPr>
      </w:pPr>
      <w:hyperlink r:id="rId15" w:history="1">
        <w:r w:rsidR="00020A99" w:rsidRPr="00D435FB">
          <w:rPr>
            <w:rStyle w:val="Hyperlink"/>
            <w:lang w:val="hr-HR"/>
          </w:rPr>
          <w:t>https://datascience-enthusiast.com/Python/cs110_lab2_als_prediction.html</w:t>
        </w:r>
      </w:hyperlink>
    </w:p>
    <w:p w14:paraId="2512FE53" w14:textId="77777777" w:rsidR="00C601D9" w:rsidRPr="00C601D9" w:rsidRDefault="00C601D9" w:rsidP="00C601D9">
      <w:pPr>
        <w:pStyle w:val="BodyText"/>
        <w:rPr>
          <w:lang w:val="hr-HR"/>
        </w:rPr>
      </w:pPr>
      <w:bookmarkStart w:id="7" w:name="_Toc100054240"/>
    </w:p>
    <w:p w14:paraId="64B3814E" w14:textId="77777777" w:rsidR="00C74132" w:rsidRPr="006D00C5" w:rsidRDefault="00C74132" w:rsidP="00C74132">
      <w:pPr>
        <w:pStyle w:val="Heading1"/>
        <w:rPr>
          <w:lang w:val="hr-HR"/>
        </w:rPr>
      </w:pPr>
      <w:bookmarkStart w:id="8" w:name="_Toc179182961"/>
      <w:r w:rsidRPr="006D00C5">
        <w:rPr>
          <w:lang w:val="hr-HR"/>
        </w:rPr>
        <w:lastRenderedPageBreak/>
        <w:t>Resursi</w:t>
      </w:r>
      <w:bookmarkEnd w:id="7"/>
      <w:bookmarkEnd w:id="8"/>
    </w:p>
    <w:p w14:paraId="55746E4B" w14:textId="77777777" w:rsidR="00C74132" w:rsidRDefault="00C74132" w:rsidP="00C74132">
      <w:pPr>
        <w:pStyle w:val="InfoBlue"/>
        <w:rPr>
          <w:lang w:val="hr-HR"/>
        </w:rPr>
      </w:pPr>
      <w:r w:rsidRPr="006D00C5">
        <w:rPr>
          <w:lang w:val="hr-HR"/>
        </w:rPr>
        <w:t>[Navesti ljudske i ostale resurse potrebne za uspješno dovršenje projekta.</w:t>
      </w:r>
      <w:r>
        <w:rPr>
          <w:lang w:val="hr-HR"/>
        </w:rPr>
        <w:t xml:space="preserve"> Popuniti tablicu raspoloživih članova tima s podacima važnim za projekt. Mogu se navesti znanja i vještine člana koje mogu biti od koristi za projekt, na primjer znanja Java-e, XML-a, iskustvo u radu s MS Projectom, sudjelovanje u sličnim projektima ili bilo kakva korisna informacija. Ako projekt koristi i druge resurse napraviti posebnu tablicu za njih. U kolonu Napomene treba upisati sve termine kad dotični član tima neće biti raspoloživ za rad na projektu (putovanja, odmori, odsustva).</w:t>
      </w:r>
      <w:r w:rsidRPr="006D00C5">
        <w:rPr>
          <w:lang w:val="hr-HR"/>
        </w:rPr>
        <w:t>]</w:t>
      </w:r>
    </w:p>
    <w:p w14:paraId="6EB80EBB" w14:textId="77777777" w:rsidR="00C74132" w:rsidRPr="00A765B2" w:rsidRDefault="00C74132" w:rsidP="00C74132">
      <w:pPr>
        <w:pStyle w:val="BodyText"/>
        <w:rPr>
          <w:b/>
          <w:lang w:val="hr-HR"/>
        </w:rPr>
      </w:pPr>
      <w:r w:rsidRPr="00A765B2">
        <w:rPr>
          <w:b/>
          <w:lang w:val="hr-HR"/>
        </w:rPr>
        <w:t xml:space="preserve">Tablica </w:t>
      </w:r>
      <w:r>
        <w:rPr>
          <w:b/>
          <w:lang w:val="hr-HR"/>
        </w:rPr>
        <w:t>ljudskih resursa</w:t>
      </w:r>
    </w:p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8"/>
        <w:gridCol w:w="2250"/>
        <w:gridCol w:w="1710"/>
        <w:gridCol w:w="4152"/>
      </w:tblGrid>
      <w:tr w:rsidR="00A24C01" w:rsidRPr="00A24C01" w14:paraId="3B19FA50" w14:textId="77777777" w:rsidTr="708E4B0B">
        <w:trPr>
          <w:jc w:val="center"/>
        </w:trPr>
        <w:tc>
          <w:tcPr>
            <w:tcW w:w="1238" w:type="dxa"/>
            <w:shd w:val="clear" w:color="auto" w:fill="auto"/>
            <w:vAlign w:val="center"/>
          </w:tcPr>
          <w:p w14:paraId="261A13D2" w14:textId="77777777" w:rsidR="00154FCD" w:rsidRPr="00A24C01" w:rsidRDefault="00154FCD" w:rsidP="00A24C01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A24C01">
              <w:rPr>
                <w:b/>
                <w:lang w:val="hr-HR"/>
              </w:rPr>
              <w:t>Ime i prezime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51772ABE" w14:textId="77777777" w:rsidR="00154FCD" w:rsidRPr="00A24C01" w:rsidRDefault="00154FCD" w:rsidP="00A24C01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A24C01">
              <w:rPr>
                <w:b/>
                <w:lang w:val="hr-HR"/>
              </w:rPr>
              <w:t>E-mail adresa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3AF917D" w14:textId="77777777" w:rsidR="00154FCD" w:rsidRPr="00A24C01" w:rsidRDefault="00154FCD" w:rsidP="00A24C01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A24C01">
              <w:rPr>
                <w:b/>
                <w:lang w:val="hr-HR"/>
              </w:rPr>
              <w:t>GSM broj</w:t>
            </w:r>
          </w:p>
        </w:tc>
        <w:tc>
          <w:tcPr>
            <w:tcW w:w="4152" w:type="dxa"/>
            <w:shd w:val="clear" w:color="auto" w:fill="auto"/>
            <w:vAlign w:val="center"/>
          </w:tcPr>
          <w:p w14:paraId="616D59C6" w14:textId="77777777" w:rsidR="00154FCD" w:rsidRPr="00A24C01" w:rsidRDefault="00154FCD" w:rsidP="00A24C01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A24C01">
              <w:rPr>
                <w:b/>
                <w:lang w:val="hr-HR"/>
              </w:rPr>
              <w:t>Napomene</w:t>
            </w:r>
          </w:p>
        </w:tc>
      </w:tr>
      <w:tr w:rsidR="00A24C01" w:rsidRPr="00A24C01" w14:paraId="349304C7" w14:textId="77777777" w:rsidTr="708E4B0B">
        <w:trPr>
          <w:jc w:val="center"/>
        </w:trPr>
        <w:tc>
          <w:tcPr>
            <w:tcW w:w="1238" w:type="dxa"/>
            <w:shd w:val="clear" w:color="auto" w:fill="auto"/>
            <w:vAlign w:val="center"/>
          </w:tcPr>
          <w:p w14:paraId="6EA4B2CA" w14:textId="301193E7" w:rsidR="00154FCD" w:rsidRPr="00A24C01" w:rsidRDefault="7D5978C0" w:rsidP="00A24C01">
            <w:pPr>
              <w:pStyle w:val="BodyText"/>
              <w:ind w:left="0"/>
              <w:jc w:val="center"/>
              <w:rPr>
                <w:lang w:val="hr-HR"/>
              </w:rPr>
            </w:pPr>
            <w:r w:rsidRPr="7114A706">
              <w:rPr>
                <w:lang w:val="hr-HR"/>
              </w:rPr>
              <w:t>Iva Bokšić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F6BE685" w14:textId="717185DD" w:rsidR="00154FCD" w:rsidRPr="00A24C01" w:rsidRDefault="7D5978C0" w:rsidP="00A24C01">
            <w:pPr>
              <w:pStyle w:val="BodyText"/>
              <w:ind w:left="0"/>
              <w:jc w:val="center"/>
              <w:rPr>
                <w:lang w:val="hr-HR"/>
              </w:rPr>
            </w:pPr>
            <w:r w:rsidRPr="13D0A53A">
              <w:rPr>
                <w:lang w:val="hr-HR"/>
              </w:rPr>
              <w:t>Iva</w:t>
            </w:r>
            <w:r w:rsidRPr="50536A4E">
              <w:rPr>
                <w:lang w:val="hr-HR"/>
              </w:rPr>
              <w:t>.boksic</w:t>
            </w:r>
            <w:r w:rsidRPr="13D0A53A">
              <w:rPr>
                <w:lang w:val="hr-HR"/>
              </w:rPr>
              <w:t>@fer.hr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29774EF7" w14:textId="093C98ED" w:rsidR="00154FCD" w:rsidRPr="00A24C01" w:rsidRDefault="7D5978C0" w:rsidP="00A24C01">
            <w:pPr>
              <w:pStyle w:val="BodyText"/>
              <w:ind w:left="0"/>
              <w:jc w:val="center"/>
              <w:rPr>
                <w:lang w:val="hr-HR"/>
              </w:rPr>
            </w:pPr>
            <w:r w:rsidRPr="59209E94">
              <w:rPr>
                <w:lang w:val="hr-HR"/>
              </w:rPr>
              <w:t>+385976969143</w:t>
            </w:r>
          </w:p>
        </w:tc>
        <w:tc>
          <w:tcPr>
            <w:tcW w:w="4152" w:type="dxa"/>
            <w:shd w:val="clear" w:color="auto" w:fill="auto"/>
            <w:vAlign w:val="center"/>
          </w:tcPr>
          <w:p w14:paraId="611D1A9E" w14:textId="21684302" w:rsidR="00154FCD" w:rsidRPr="00A24C01" w:rsidRDefault="043CD7FC" w:rsidP="00A24C01">
            <w:pPr>
              <w:pStyle w:val="BodyText"/>
              <w:ind w:left="0"/>
              <w:jc w:val="center"/>
              <w:rPr>
                <w:lang w:val="hr-HR"/>
              </w:rPr>
            </w:pPr>
            <w:r w:rsidRPr="708E4B0B">
              <w:rPr>
                <w:lang w:val="hr-HR"/>
              </w:rPr>
              <w:t>Poznavanje R</w:t>
            </w:r>
          </w:p>
        </w:tc>
      </w:tr>
      <w:tr w:rsidR="00A24C01" w:rsidRPr="00A24C01" w14:paraId="6A6FBE24" w14:textId="77777777" w:rsidTr="708E4B0B">
        <w:trPr>
          <w:jc w:val="center"/>
        </w:trPr>
        <w:tc>
          <w:tcPr>
            <w:tcW w:w="1238" w:type="dxa"/>
            <w:shd w:val="clear" w:color="auto" w:fill="auto"/>
            <w:vAlign w:val="center"/>
          </w:tcPr>
          <w:p w14:paraId="072B16EB" w14:textId="61E9D883" w:rsidR="00154FCD" w:rsidRPr="00A24C01" w:rsidRDefault="7786AE96" w:rsidP="00A24C01">
            <w:pPr>
              <w:pStyle w:val="BodyText"/>
              <w:ind w:left="0"/>
              <w:jc w:val="center"/>
              <w:rPr>
                <w:lang w:val="hr-HR"/>
              </w:rPr>
            </w:pPr>
            <w:r w:rsidRPr="6A9F3505">
              <w:rPr>
                <w:lang w:val="hr-HR"/>
              </w:rPr>
              <w:t>Tomislav Grbeša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B1AF9EF" w14:textId="75B47093" w:rsidR="00154FCD" w:rsidRPr="00A24C01" w:rsidRDefault="7786AE96" w:rsidP="00A24C01">
            <w:pPr>
              <w:pStyle w:val="BodyText"/>
              <w:ind w:left="0"/>
              <w:jc w:val="center"/>
              <w:rPr>
                <w:lang w:val="hr-HR"/>
              </w:rPr>
            </w:pPr>
            <w:r w:rsidRPr="59209E94">
              <w:rPr>
                <w:lang w:val="hr-HR"/>
              </w:rPr>
              <w:t>Tomislav.grbesa@fer.hr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4F30104" w14:textId="1FF2AE32" w:rsidR="00154FCD" w:rsidRPr="00A24C01" w:rsidRDefault="7786AE96" w:rsidP="00A24C01">
            <w:pPr>
              <w:pStyle w:val="BodyText"/>
              <w:ind w:left="0"/>
              <w:jc w:val="center"/>
              <w:rPr>
                <w:lang w:val="hr-HR"/>
              </w:rPr>
            </w:pPr>
            <w:r w:rsidRPr="1EE33817">
              <w:rPr>
                <w:lang w:val="hr-HR"/>
              </w:rPr>
              <w:t>+385977259354</w:t>
            </w:r>
          </w:p>
        </w:tc>
        <w:tc>
          <w:tcPr>
            <w:tcW w:w="4152" w:type="dxa"/>
            <w:shd w:val="clear" w:color="auto" w:fill="auto"/>
            <w:vAlign w:val="center"/>
          </w:tcPr>
          <w:p w14:paraId="297AE353" w14:textId="03FD0605" w:rsidR="00154FCD" w:rsidRPr="00A24C01" w:rsidRDefault="00F45909" w:rsidP="00A24C01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Predznanje </w:t>
            </w:r>
            <w:r w:rsidR="004B08BF">
              <w:rPr>
                <w:lang w:val="hr-HR"/>
              </w:rPr>
              <w:t>datascienca</w:t>
            </w:r>
          </w:p>
        </w:tc>
      </w:tr>
      <w:tr w:rsidR="00A24C01" w:rsidRPr="00A24C01" w14:paraId="6407F973" w14:textId="77777777" w:rsidTr="708E4B0B">
        <w:trPr>
          <w:jc w:val="center"/>
        </w:trPr>
        <w:tc>
          <w:tcPr>
            <w:tcW w:w="1238" w:type="dxa"/>
            <w:shd w:val="clear" w:color="auto" w:fill="auto"/>
            <w:vAlign w:val="center"/>
          </w:tcPr>
          <w:p w14:paraId="5BDE66DC" w14:textId="40AA86A6" w:rsidR="00154FCD" w:rsidRPr="00A24C01" w:rsidRDefault="00D745F8" w:rsidP="00A24C01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Matej Čubek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7E1CE274" w14:textId="7602537D" w:rsidR="00154FCD" w:rsidRPr="00A24C01" w:rsidRDefault="00D745F8" w:rsidP="00A24C01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Matej.cubek@fer.hr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52888DB" w14:textId="4AA7129B" w:rsidR="00154FCD" w:rsidRPr="00A24C01" w:rsidRDefault="00D745F8" w:rsidP="00A24C01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+385992066001</w:t>
            </w:r>
          </w:p>
        </w:tc>
        <w:tc>
          <w:tcPr>
            <w:tcW w:w="4152" w:type="dxa"/>
            <w:shd w:val="clear" w:color="auto" w:fill="auto"/>
            <w:vAlign w:val="center"/>
          </w:tcPr>
          <w:p w14:paraId="6F171831" w14:textId="23198C6D" w:rsidR="00154FCD" w:rsidRPr="00A24C01" w:rsidRDefault="00024623" w:rsidP="00A24C01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Znanje Jave</w:t>
            </w:r>
            <w:r w:rsidR="007B1BA6">
              <w:rPr>
                <w:lang w:val="hr-HR"/>
              </w:rPr>
              <w:t xml:space="preserve"> i pythona</w:t>
            </w:r>
          </w:p>
        </w:tc>
      </w:tr>
    </w:tbl>
    <w:p w14:paraId="61E967B4" w14:textId="77777777" w:rsidR="00A722D2" w:rsidRPr="006D00C5" w:rsidRDefault="00A722D2" w:rsidP="006D00C5">
      <w:pPr>
        <w:pStyle w:val="Heading1"/>
        <w:rPr>
          <w:lang w:val="hr-HR"/>
        </w:rPr>
      </w:pPr>
      <w:bookmarkStart w:id="9" w:name="_Toc179182962"/>
      <w:r w:rsidRPr="006D00C5">
        <w:rPr>
          <w:lang w:val="hr-HR"/>
        </w:rPr>
        <w:t>Glavni rizici</w:t>
      </w:r>
      <w:bookmarkEnd w:id="9"/>
    </w:p>
    <w:p w14:paraId="523C536F" w14:textId="722899DF" w:rsidR="00A722D2" w:rsidRDefault="00E119AF" w:rsidP="006D00C5">
      <w:pPr>
        <w:pStyle w:val="InfoBlue"/>
        <w:rPr>
          <w:lang w:val="hr-HR"/>
        </w:rPr>
      </w:pPr>
      <w:r w:rsidRPr="006D00C5">
        <w:rPr>
          <w:lang w:val="hr-HR"/>
        </w:rPr>
        <w:t>[</w:t>
      </w:r>
      <w:r w:rsidR="00A722D2" w:rsidRPr="006D00C5">
        <w:rPr>
          <w:lang w:val="hr-HR"/>
        </w:rPr>
        <w:t>Navesti glavne zapreke za ostvarenje uspjeha projekta, te posljedice ukoliko projekt ne uspije</w:t>
      </w:r>
      <w:r w:rsidRPr="006D00C5">
        <w:rPr>
          <w:lang w:val="hr-HR"/>
        </w:rPr>
        <w:t>.]</w:t>
      </w:r>
    </w:p>
    <w:p w14:paraId="1AA407B6" w14:textId="6CE95B99" w:rsidR="00187428" w:rsidRDefault="00A95CB9" w:rsidP="00657614">
      <w:pPr>
        <w:pStyle w:val="BodyText"/>
        <w:numPr>
          <w:ilvl w:val="0"/>
          <w:numId w:val="8"/>
        </w:numPr>
        <w:rPr>
          <w:lang w:val="hr-HR"/>
        </w:rPr>
      </w:pPr>
      <w:r>
        <w:rPr>
          <w:lang w:val="hr-HR"/>
        </w:rPr>
        <w:t>Ne</w:t>
      </w:r>
      <w:r w:rsidR="00B06059">
        <w:rPr>
          <w:lang w:val="hr-HR"/>
        </w:rPr>
        <w:t xml:space="preserve">dostatak vremena za upoznavanje </w:t>
      </w:r>
      <w:r w:rsidR="00164295">
        <w:rPr>
          <w:lang w:val="hr-HR"/>
        </w:rPr>
        <w:t xml:space="preserve">s </w:t>
      </w:r>
      <w:r w:rsidR="005E2E8A">
        <w:rPr>
          <w:lang w:val="hr-HR"/>
        </w:rPr>
        <w:t xml:space="preserve">znanosti o podacima i </w:t>
      </w:r>
      <w:r w:rsidR="002F01AE">
        <w:rPr>
          <w:lang w:val="hr-HR"/>
        </w:rPr>
        <w:t>izradom prediktivnog modela.</w:t>
      </w:r>
    </w:p>
    <w:p w14:paraId="4F6BE841" w14:textId="087880A9" w:rsidR="002F01AE" w:rsidRDefault="004C2EC7" w:rsidP="00657614">
      <w:pPr>
        <w:pStyle w:val="BodyText"/>
        <w:numPr>
          <w:ilvl w:val="1"/>
          <w:numId w:val="8"/>
        </w:numPr>
        <w:rPr>
          <w:lang w:val="hr-HR"/>
        </w:rPr>
      </w:pPr>
      <w:r>
        <w:rPr>
          <w:lang w:val="hr-HR"/>
        </w:rPr>
        <w:t>Posljedica</w:t>
      </w:r>
      <w:r w:rsidR="00A549C0">
        <w:rPr>
          <w:lang w:val="hr-HR"/>
        </w:rPr>
        <w:t xml:space="preserve"> rizika je</w:t>
      </w:r>
      <w:r w:rsidR="00311610">
        <w:rPr>
          <w:lang w:val="hr-HR"/>
        </w:rPr>
        <w:t xml:space="preserve"> </w:t>
      </w:r>
      <w:r w:rsidR="009D5AF0">
        <w:rPr>
          <w:lang w:val="hr-HR"/>
        </w:rPr>
        <w:t>nedovoljno dorađen prediktivni model.</w:t>
      </w:r>
    </w:p>
    <w:p w14:paraId="11EC9542" w14:textId="522EE2F5" w:rsidR="00657614" w:rsidRDefault="00523499" w:rsidP="00657614">
      <w:pPr>
        <w:pStyle w:val="BodyText"/>
        <w:numPr>
          <w:ilvl w:val="0"/>
          <w:numId w:val="8"/>
        </w:numPr>
        <w:rPr>
          <w:lang w:val="hr-HR"/>
        </w:rPr>
      </w:pPr>
      <w:r>
        <w:rPr>
          <w:lang w:val="hr-HR"/>
        </w:rPr>
        <w:t xml:space="preserve">Premalo </w:t>
      </w:r>
      <w:r w:rsidR="00B9582B">
        <w:rPr>
          <w:lang w:val="hr-HR"/>
        </w:rPr>
        <w:t>prijašnjeg znanja</w:t>
      </w:r>
      <w:r>
        <w:rPr>
          <w:lang w:val="hr-HR"/>
        </w:rPr>
        <w:t xml:space="preserve"> </w:t>
      </w:r>
      <w:r w:rsidR="00FC51A7">
        <w:rPr>
          <w:lang w:val="hr-HR"/>
        </w:rPr>
        <w:t>za izradu prediktivnog modela</w:t>
      </w:r>
    </w:p>
    <w:p w14:paraId="4A442646" w14:textId="6B57BF0E" w:rsidR="00F11E21" w:rsidRDefault="00FC51A7" w:rsidP="00187428">
      <w:pPr>
        <w:pStyle w:val="BodyText"/>
        <w:numPr>
          <w:ilvl w:val="1"/>
          <w:numId w:val="8"/>
        </w:numPr>
        <w:rPr>
          <w:lang w:val="hr-HR"/>
        </w:rPr>
      </w:pPr>
      <w:r w:rsidRPr="00C16DF4">
        <w:rPr>
          <w:lang w:val="hr-HR"/>
        </w:rPr>
        <w:t>Posljedica rizika je nedovoljno dorađen prediktivni model.</w:t>
      </w:r>
    </w:p>
    <w:p w14:paraId="2049655D" w14:textId="539D9125" w:rsidR="00C16DF4" w:rsidRDefault="00C16DF4" w:rsidP="00C16DF4">
      <w:pPr>
        <w:pStyle w:val="BodyText"/>
        <w:numPr>
          <w:ilvl w:val="0"/>
          <w:numId w:val="8"/>
        </w:numPr>
        <w:rPr>
          <w:lang w:val="hr-HR"/>
        </w:rPr>
      </w:pPr>
      <w:r>
        <w:rPr>
          <w:lang w:val="hr-HR"/>
        </w:rPr>
        <w:t xml:space="preserve">Nedostatak </w:t>
      </w:r>
      <w:r w:rsidR="002B30B6">
        <w:rPr>
          <w:lang w:val="hr-HR"/>
        </w:rPr>
        <w:t xml:space="preserve">raspoloživih </w:t>
      </w:r>
      <w:r>
        <w:rPr>
          <w:lang w:val="hr-HR"/>
        </w:rPr>
        <w:t>materijala za učenje</w:t>
      </w:r>
    </w:p>
    <w:p w14:paraId="314D4426" w14:textId="41CF70E8" w:rsidR="00C16DF4" w:rsidRPr="00C16DF4" w:rsidRDefault="00B9582B" w:rsidP="00C16DF4">
      <w:pPr>
        <w:pStyle w:val="BodyText"/>
        <w:numPr>
          <w:ilvl w:val="1"/>
          <w:numId w:val="8"/>
        </w:numPr>
        <w:rPr>
          <w:lang w:val="hr-HR"/>
        </w:rPr>
      </w:pPr>
      <w:r>
        <w:rPr>
          <w:lang w:val="hr-HR"/>
        </w:rPr>
        <w:t>Nemoguće odraditi projektni zadatak</w:t>
      </w:r>
    </w:p>
    <w:p w14:paraId="6F59AA81" w14:textId="77777777" w:rsidR="00C601D9" w:rsidRPr="00C601D9" w:rsidRDefault="00C601D9" w:rsidP="00C601D9">
      <w:pPr>
        <w:pStyle w:val="BodyText"/>
        <w:rPr>
          <w:lang w:val="hr-HR"/>
        </w:rPr>
      </w:pPr>
    </w:p>
    <w:p w14:paraId="5DEF0741" w14:textId="77777777" w:rsidR="00A722D2" w:rsidRPr="006D00C5" w:rsidRDefault="00A722D2" w:rsidP="006D00C5">
      <w:pPr>
        <w:pStyle w:val="Heading1"/>
        <w:rPr>
          <w:lang w:val="hr-HR"/>
        </w:rPr>
      </w:pPr>
      <w:bookmarkStart w:id="10" w:name="_Toc179182963"/>
      <w:r w:rsidRPr="006D00C5">
        <w:rPr>
          <w:lang w:val="hr-HR"/>
        </w:rPr>
        <w:t>Smanjivanje rizika</w:t>
      </w:r>
      <w:bookmarkEnd w:id="10"/>
    </w:p>
    <w:p w14:paraId="35F63423" w14:textId="2C7372C5" w:rsidR="00A722D2" w:rsidRDefault="00E119AF" w:rsidP="006D00C5">
      <w:pPr>
        <w:pStyle w:val="InfoBlue"/>
        <w:rPr>
          <w:lang w:val="hr-HR"/>
        </w:rPr>
      </w:pPr>
      <w:r w:rsidRPr="006D00C5">
        <w:rPr>
          <w:lang w:val="hr-HR"/>
        </w:rPr>
        <w:t>[</w:t>
      </w:r>
      <w:r w:rsidR="00A722D2" w:rsidRPr="006D00C5">
        <w:rPr>
          <w:lang w:val="hr-HR"/>
        </w:rPr>
        <w:t>Navesti korake koji će se poduzeti kako bi se što je moguće više umanjio svaki od prethodno navedenih rizika.</w:t>
      </w:r>
      <w:r w:rsidRPr="006D00C5">
        <w:rPr>
          <w:lang w:val="hr-HR"/>
        </w:rPr>
        <w:t>]</w:t>
      </w:r>
    </w:p>
    <w:p w14:paraId="6406B8FF" w14:textId="59187096" w:rsidR="0068305D" w:rsidRDefault="008C6869" w:rsidP="008C6869">
      <w:pPr>
        <w:pStyle w:val="BodyText"/>
        <w:numPr>
          <w:ilvl w:val="0"/>
          <w:numId w:val="9"/>
        </w:numPr>
        <w:rPr>
          <w:lang w:val="hr-HR"/>
        </w:rPr>
      </w:pPr>
      <w:r>
        <w:rPr>
          <w:lang w:val="hr-HR"/>
        </w:rPr>
        <w:t>Bolja organizacija vremena za projekt</w:t>
      </w:r>
      <w:r w:rsidR="002B30B6">
        <w:rPr>
          <w:lang w:val="hr-HR"/>
        </w:rPr>
        <w:t>.</w:t>
      </w:r>
    </w:p>
    <w:p w14:paraId="469F803B" w14:textId="19A40622" w:rsidR="008C6869" w:rsidRDefault="00C9734B" w:rsidP="008C6869">
      <w:pPr>
        <w:pStyle w:val="BodyText"/>
        <w:numPr>
          <w:ilvl w:val="0"/>
          <w:numId w:val="9"/>
        </w:numPr>
        <w:rPr>
          <w:lang w:val="hr-HR"/>
        </w:rPr>
      </w:pPr>
      <w:r>
        <w:rPr>
          <w:lang w:val="hr-HR"/>
        </w:rPr>
        <w:t xml:space="preserve">Učenje </w:t>
      </w:r>
      <w:r w:rsidR="00AF3C1E">
        <w:rPr>
          <w:lang w:val="hr-HR"/>
        </w:rPr>
        <w:t>novih materijala kako bi dopunili znanje</w:t>
      </w:r>
      <w:r w:rsidR="002B30B6">
        <w:rPr>
          <w:lang w:val="hr-HR"/>
        </w:rPr>
        <w:t>.</w:t>
      </w:r>
    </w:p>
    <w:p w14:paraId="448BFF72" w14:textId="7F0BC490" w:rsidR="002B30B6" w:rsidRPr="0068305D" w:rsidRDefault="00FE7C48" w:rsidP="008C6869">
      <w:pPr>
        <w:pStyle w:val="BodyText"/>
        <w:numPr>
          <w:ilvl w:val="0"/>
          <w:numId w:val="9"/>
        </w:numPr>
        <w:rPr>
          <w:lang w:val="hr-HR"/>
        </w:rPr>
      </w:pPr>
      <w:r>
        <w:rPr>
          <w:lang w:val="hr-HR"/>
        </w:rPr>
        <w:t>Potraga za novim materijalima na internetu</w:t>
      </w:r>
      <w:r w:rsidR="008B2EF8">
        <w:rPr>
          <w:lang w:val="hr-HR"/>
        </w:rPr>
        <w:t xml:space="preserve"> </w:t>
      </w:r>
      <w:r w:rsidR="00A24D08">
        <w:rPr>
          <w:lang w:val="hr-HR"/>
        </w:rPr>
        <w:t xml:space="preserve">ili </w:t>
      </w:r>
      <w:r w:rsidR="005E473A">
        <w:rPr>
          <w:lang w:val="hr-HR"/>
        </w:rPr>
        <w:t>traženje pomoći od mentora</w:t>
      </w:r>
    </w:p>
    <w:p w14:paraId="6C546C47" w14:textId="7F163537" w:rsidR="013EDAEC" w:rsidRDefault="013EDAEC" w:rsidP="682595BB">
      <w:pPr>
        <w:pStyle w:val="BodyText"/>
        <w:numPr>
          <w:ilvl w:val="0"/>
          <w:numId w:val="9"/>
        </w:numPr>
        <w:rPr>
          <w:lang w:val="hr-HR"/>
        </w:rPr>
      </w:pPr>
      <w:r w:rsidRPr="682595BB">
        <w:rPr>
          <w:lang w:val="hr-HR"/>
        </w:rPr>
        <w:t>Česti sastanci radi podjele posla i rasprave što je i kako do sada napravljeno</w:t>
      </w:r>
    </w:p>
    <w:p w14:paraId="413AEF4B" w14:textId="77777777" w:rsidR="00C601D9" w:rsidRPr="00C601D9" w:rsidRDefault="00C601D9" w:rsidP="00C601D9">
      <w:pPr>
        <w:pStyle w:val="BodyText"/>
        <w:rPr>
          <w:lang w:val="hr-HR"/>
        </w:rPr>
      </w:pPr>
    </w:p>
    <w:p w14:paraId="0CFADC27" w14:textId="77777777" w:rsidR="00C74132" w:rsidRPr="006D00C5" w:rsidRDefault="00C74132" w:rsidP="00C74132">
      <w:pPr>
        <w:pStyle w:val="Heading1"/>
        <w:rPr>
          <w:lang w:val="hr-HR"/>
        </w:rPr>
      </w:pPr>
      <w:bookmarkStart w:id="11" w:name="_Toc100054243"/>
      <w:bookmarkStart w:id="12" w:name="_Toc179182964"/>
      <w:r>
        <w:rPr>
          <w:lang w:val="hr-HR"/>
        </w:rPr>
        <w:t>Glavne faze projekta</w:t>
      </w:r>
      <w:bookmarkEnd w:id="11"/>
      <w:bookmarkEnd w:id="12"/>
    </w:p>
    <w:p w14:paraId="0EDC77B9" w14:textId="77777777" w:rsidR="00C74132" w:rsidRDefault="00C74132" w:rsidP="00C74132">
      <w:pPr>
        <w:pStyle w:val="InfoBlue"/>
        <w:rPr>
          <w:lang w:val="hr-HR"/>
        </w:rPr>
      </w:pPr>
      <w:r w:rsidRPr="006D00C5">
        <w:rPr>
          <w:lang w:val="hr-HR"/>
        </w:rPr>
        <w:t xml:space="preserve">[Navesti </w:t>
      </w:r>
      <w:r>
        <w:rPr>
          <w:lang w:val="hr-HR"/>
        </w:rPr>
        <w:t>glavne faze projekta, te ukratko objašnjenje po kojem načelu je projekt podijeljen na te faze- vremenska organizacija, smanjenje rizika, raspoloživost resursa i/ili nešto drugo</w:t>
      </w:r>
      <w:r w:rsidRPr="006D00C5">
        <w:rPr>
          <w:lang w:val="hr-HR"/>
        </w:rPr>
        <w:t>.]</w:t>
      </w:r>
    </w:p>
    <w:p w14:paraId="3AE9A67C" w14:textId="151BED1C" w:rsidR="00C74132" w:rsidRDefault="3BA92FDE" w:rsidP="00C74132">
      <w:pPr>
        <w:pStyle w:val="BodyText"/>
        <w:rPr>
          <w:lang w:val="hr-HR"/>
        </w:rPr>
      </w:pPr>
      <w:r w:rsidRPr="179FCC9B">
        <w:rPr>
          <w:lang w:val="hr-HR"/>
        </w:rPr>
        <w:t>Projekt je podijeljen</w:t>
      </w:r>
      <w:r w:rsidR="76502260" w:rsidRPr="179FCC9B">
        <w:rPr>
          <w:lang w:val="hr-HR"/>
        </w:rPr>
        <w:t xml:space="preserve"> na vremenske faze od kojih svaka traje dva do tri tjedna.</w:t>
      </w:r>
    </w:p>
    <w:p w14:paraId="1F96BDDE" w14:textId="342B32D9" w:rsidR="76502260" w:rsidRDefault="76502260" w:rsidP="179FCC9B">
      <w:pPr>
        <w:pStyle w:val="BodyText"/>
        <w:numPr>
          <w:ilvl w:val="1"/>
          <w:numId w:val="12"/>
        </w:numPr>
        <w:rPr>
          <w:lang w:val="hr-HR"/>
        </w:rPr>
      </w:pPr>
      <w:r w:rsidRPr="179FCC9B">
        <w:rPr>
          <w:lang w:val="hr-HR"/>
        </w:rPr>
        <w:t>Faza: Stvaranje tima, organizacija i odabir tehnologija.</w:t>
      </w:r>
    </w:p>
    <w:p w14:paraId="198EACE0" w14:textId="414ECC5B" w:rsidR="76502260" w:rsidRDefault="76502260" w:rsidP="179FCC9B">
      <w:pPr>
        <w:pStyle w:val="BodyText"/>
        <w:numPr>
          <w:ilvl w:val="1"/>
          <w:numId w:val="12"/>
        </w:numPr>
        <w:rPr>
          <w:lang w:val="hr-HR"/>
        </w:rPr>
      </w:pPr>
      <w:r w:rsidRPr="179FCC9B">
        <w:rPr>
          <w:lang w:val="hr-HR"/>
        </w:rPr>
        <w:t>Faza: Odabir dataseta i njegova eksploracija i analiza.</w:t>
      </w:r>
    </w:p>
    <w:p w14:paraId="0A98B2BD" w14:textId="0F39F6DA" w:rsidR="76502260" w:rsidRDefault="76502260" w:rsidP="179FCC9B">
      <w:pPr>
        <w:pStyle w:val="BodyText"/>
        <w:numPr>
          <w:ilvl w:val="1"/>
          <w:numId w:val="12"/>
        </w:numPr>
        <w:rPr>
          <w:lang w:val="hr-HR"/>
        </w:rPr>
      </w:pPr>
      <w:r w:rsidRPr="179FCC9B">
        <w:rPr>
          <w:lang w:val="hr-HR"/>
        </w:rPr>
        <w:t>Faza: Obrada podataka</w:t>
      </w:r>
      <w:r w:rsidR="38671829" w:rsidRPr="179FCC9B">
        <w:rPr>
          <w:lang w:val="hr-HR"/>
        </w:rPr>
        <w:t xml:space="preserve"> i priprema za algoritme strojnog učenja.</w:t>
      </w:r>
    </w:p>
    <w:p w14:paraId="16A0D99C" w14:textId="1B55D2A2" w:rsidR="38671829" w:rsidRDefault="38671829" w:rsidP="179FCC9B">
      <w:pPr>
        <w:pStyle w:val="BodyText"/>
        <w:numPr>
          <w:ilvl w:val="1"/>
          <w:numId w:val="12"/>
        </w:numPr>
        <w:rPr>
          <w:lang w:val="hr-HR"/>
        </w:rPr>
      </w:pPr>
      <w:r w:rsidRPr="179FCC9B">
        <w:rPr>
          <w:lang w:val="hr-HR"/>
        </w:rPr>
        <w:t>Faza: Izrada i odabir modela.</w:t>
      </w:r>
    </w:p>
    <w:p w14:paraId="61F5574E" w14:textId="1BEFCE1E" w:rsidR="38671829" w:rsidRDefault="38671829" w:rsidP="179FCC9B">
      <w:pPr>
        <w:pStyle w:val="BodyText"/>
        <w:numPr>
          <w:ilvl w:val="1"/>
          <w:numId w:val="12"/>
        </w:numPr>
        <w:rPr>
          <w:lang w:val="hr-HR"/>
        </w:rPr>
      </w:pPr>
      <w:r w:rsidRPr="179FCC9B">
        <w:rPr>
          <w:lang w:val="hr-HR"/>
        </w:rPr>
        <w:t>Faza: Objava rezultata.</w:t>
      </w:r>
    </w:p>
    <w:p w14:paraId="30A4B851" w14:textId="77777777" w:rsidR="00C74132" w:rsidRPr="006D00C5" w:rsidRDefault="00C74132" w:rsidP="00C74132">
      <w:pPr>
        <w:pStyle w:val="Heading1"/>
        <w:rPr>
          <w:lang w:val="hr-HR"/>
        </w:rPr>
      </w:pPr>
      <w:bookmarkStart w:id="13" w:name="_Toc100054244"/>
      <w:bookmarkStart w:id="14" w:name="_Toc179182965"/>
      <w:r>
        <w:rPr>
          <w:lang w:val="hr-HR"/>
        </w:rPr>
        <w:lastRenderedPageBreak/>
        <w:t>Struktura raspodijeljenog posla (</w:t>
      </w:r>
      <w:r w:rsidR="00FC64FB">
        <w:rPr>
          <w:lang w:val="hr-HR"/>
        </w:rPr>
        <w:t xml:space="preserve">engl. </w:t>
      </w:r>
      <w:r w:rsidR="00FC64FB" w:rsidRPr="00FC64FB">
        <w:rPr>
          <w:i/>
          <w:lang w:val="hr-HR"/>
        </w:rPr>
        <w:t>Work Breakdown Structure</w:t>
      </w:r>
      <w:r w:rsidR="00FC64FB">
        <w:rPr>
          <w:lang w:val="hr-HR"/>
        </w:rPr>
        <w:t xml:space="preserve"> - </w:t>
      </w:r>
      <w:r>
        <w:rPr>
          <w:lang w:val="hr-HR"/>
        </w:rPr>
        <w:t>WBS)</w:t>
      </w:r>
      <w:bookmarkEnd w:id="13"/>
      <w:bookmarkEnd w:id="14"/>
    </w:p>
    <w:p w14:paraId="3A3FCA07" w14:textId="083118C5" w:rsidR="00C74132" w:rsidRDefault="00C74132" w:rsidP="00C74132">
      <w:pPr>
        <w:pStyle w:val="InfoBlue"/>
      </w:pPr>
      <w:r w:rsidRPr="006D00C5">
        <w:rPr>
          <w:lang w:val="hr-HR"/>
        </w:rPr>
        <w:t>[</w:t>
      </w:r>
      <w:r>
        <w:rPr>
          <w:lang w:val="hr-HR"/>
        </w:rPr>
        <w:t>Nacrtati WBS s navedenim aktivnostima projekta</w:t>
      </w:r>
      <w:r w:rsidRPr="006D00C5">
        <w:rPr>
          <w:lang w:val="hr-HR"/>
        </w:rPr>
        <w:t>.]</w:t>
      </w:r>
      <w:r w:rsidR="00F40BD8" w:rsidRPr="00F40BD8">
        <w:t xml:space="preserve"> </w:t>
      </w:r>
    </w:p>
    <w:p w14:paraId="47DDEA20" w14:textId="16EDE7F4" w:rsidR="00124683" w:rsidRPr="00124683" w:rsidRDefault="00361E7E" w:rsidP="00124683">
      <w:pPr>
        <w:pStyle w:val="BodyText"/>
      </w:pPr>
      <w:r>
        <w:rPr>
          <w:noProof/>
        </w:rPr>
        <w:drawing>
          <wp:inline distT="0" distB="0" distL="0" distR="0" wp14:anchorId="3FE831BD" wp14:editId="043CA56B">
            <wp:extent cx="5486400" cy="3200400"/>
            <wp:effectExtent l="19050" t="0" r="952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06E027AB" w14:textId="77777777" w:rsidR="000A6603" w:rsidRPr="006D00C5" w:rsidRDefault="00FC64FB" w:rsidP="000A6603">
      <w:pPr>
        <w:pStyle w:val="Heading1"/>
        <w:rPr>
          <w:lang w:val="hr-HR"/>
        </w:rPr>
      </w:pPr>
      <w:bookmarkStart w:id="15" w:name="_Toc179182966"/>
      <w:r>
        <w:rPr>
          <w:lang w:val="hr-HR"/>
        </w:rPr>
        <w:t>Kontrolne točke projekta</w:t>
      </w:r>
      <w:bookmarkEnd w:id="15"/>
      <w:r w:rsidR="00D309A5">
        <w:rPr>
          <w:lang w:val="hr-HR"/>
        </w:rPr>
        <w:t xml:space="preserve"> (engl. </w:t>
      </w:r>
      <w:r w:rsidR="00D309A5" w:rsidRPr="00D309A5">
        <w:rPr>
          <w:i/>
          <w:iCs/>
          <w:lang w:val="hr-HR"/>
        </w:rPr>
        <w:t>milestones</w:t>
      </w:r>
      <w:r w:rsidR="00D309A5">
        <w:rPr>
          <w:lang w:val="hr-HR"/>
        </w:rPr>
        <w:t>)</w:t>
      </w:r>
    </w:p>
    <w:p w14:paraId="605E8783" w14:textId="77777777" w:rsidR="000A6603" w:rsidRDefault="000A6603" w:rsidP="000A6603">
      <w:pPr>
        <w:pStyle w:val="InfoBlue"/>
        <w:rPr>
          <w:lang w:val="hr-HR"/>
        </w:rPr>
      </w:pPr>
      <w:r w:rsidRPr="006D00C5">
        <w:rPr>
          <w:lang w:val="hr-HR"/>
        </w:rPr>
        <w:t>[</w:t>
      </w:r>
      <w:r>
        <w:rPr>
          <w:lang w:val="hr-HR"/>
        </w:rPr>
        <w:t>Općenito</w:t>
      </w:r>
      <w:r w:rsidR="00FC64FB">
        <w:rPr>
          <w:lang w:val="hr-HR"/>
        </w:rPr>
        <w:t>,</w:t>
      </w:r>
      <w:r>
        <w:rPr>
          <w:lang w:val="hr-HR"/>
        </w:rPr>
        <w:t xml:space="preserve"> </w:t>
      </w:r>
      <w:r w:rsidR="00FC64FB">
        <w:rPr>
          <w:lang w:val="hr-HR"/>
        </w:rPr>
        <w:t xml:space="preserve">kontrolna točka projekta </w:t>
      </w:r>
      <w:r>
        <w:rPr>
          <w:lang w:val="hr-HR"/>
        </w:rPr>
        <w:t xml:space="preserve">je događaj ili rezultat neke aktivnosti koji ukazuje na to </w:t>
      </w:r>
      <w:r w:rsidR="00FC64FB">
        <w:rPr>
          <w:lang w:val="hr-HR"/>
        </w:rPr>
        <w:t>je li</w:t>
      </w:r>
      <w:r>
        <w:rPr>
          <w:lang w:val="hr-HR"/>
        </w:rPr>
        <w:t xml:space="preserve"> projekt u skladu sa zadanim rokovima ili kasni. Ta informacija se upisuje u kolonu o statusu projekta. Ako projekt kasni moraju se poduzeti akcije da se rokovi dostignu. Za svak</w:t>
      </w:r>
      <w:r w:rsidR="00FC64FB">
        <w:rPr>
          <w:lang w:val="hr-HR"/>
        </w:rPr>
        <w:t>u</w:t>
      </w:r>
      <w:r>
        <w:rPr>
          <w:lang w:val="hr-HR"/>
        </w:rPr>
        <w:t xml:space="preserve"> </w:t>
      </w:r>
      <w:r w:rsidR="00FC64FB">
        <w:rPr>
          <w:lang w:val="hr-HR"/>
        </w:rPr>
        <w:t>kontrolnu točku treba</w:t>
      </w:r>
      <w:r>
        <w:rPr>
          <w:lang w:val="hr-HR"/>
        </w:rPr>
        <w:t xml:space="preserve"> odrediti točan datum. </w:t>
      </w:r>
      <w:r w:rsidR="00FC64FB">
        <w:rPr>
          <w:lang w:val="hr-HR"/>
        </w:rPr>
        <w:t>P</w:t>
      </w:r>
      <w:r>
        <w:rPr>
          <w:lang w:val="hr-HR"/>
        </w:rPr>
        <w:t>o potrebi se mogu dodavati ili oduzimati redovi tablice.</w:t>
      </w:r>
      <w:r w:rsidRPr="006D00C5">
        <w:rPr>
          <w:lang w:val="hr-HR"/>
        </w:rPr>
        <w:t>]</w:t>
      </w:r>
    </w:p>
    <w:p w14:paraId="258195DE" w14:textId="77777777" w:rsidR="000A6603" w:rsidRPr="00132ADA" w:rsidRDefault="000A6603" w:rsidP="000A6603">
      <w:pPr>
        <w:pStyle w:val="BodyText"/>
        <w:rPr>
          <w:b/>
          <w:lang w:val="hr-HR"/>
        </w:rPr>
      </w:pPr>
      <w:r w:rsidRPr="00132ADA">
        <w:rPr>
          <w:b/>
          <w:lang w:val="hr-HR"/>
        </w:rPr>
        <w:t xml:space="preserve">Tablica </w:t>
      </w:r>
      <w:r w:rsidR="00FC64FB">
        <w:rPr>
          <w:b/>
          <w:lang w:val="hr-HR"/>
        </w:rPr>
        <w:t>kontrolnih točki projekta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6"/>
        <w:gridCol w:w="1259"/>
        <w:gridCol w:w="2391"/>
        <w:gridCol w:w="2333"/>
      </w:tblGrid>
      <w:tr w:rsidR="00A24C01" w:rsidRPr="00A24C01" w14:paraId="32527176" w14:textId="77777777" w:rsidTr="00A24C01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14:paraId="775F20FD" w14:textId="77777777" w:rsidR="000A6603" w:rsidRPr="00A24C01" w:rsidRDefault="00FC64FB" w:rsidP="00A24C01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A24C01">
              <w:rPr>
                <w:b/>
                <w:lang w:val="hr-HR"/>
              </w:rPr>
              <w:t>Kontrolne točke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78184B8" w14:textId="77777777" w:rsidR="000A6603" w:rsidRPr="00A24C01" w:rsidRDefault="000A6603" w:rsidP="00A24C01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A24C01">
              <w:rPr>
                <w:b/>
                <w:lang w:val="hr-HR"/>
              </w:rPr>
              <w:t>Planirani datum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5ECD5598" w14:textId="77777777" w:rsidR="000A6603" w:rsidRPr="00A24C01" w:rsidRDefault="000A6603" w:rsidP="00A24C01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A24C01">
              <w:rPr>
                <w:b/>
                <w:lang w:val="hr-HR"/>
              </w:rPr>
              <w:t xml:space="preserve">Realizirani datum </w:t>
            </w:r>
          </w:p>
        </w:tc>
        <w:tc>
          <w:tcPr>
            <w:tcW w:w="2333" w:type="dxa"/>
            <w:shd w:val="clear" w:color="auto" w:fill="auto"/>
            <w:vAlign w:val="center"/>
          </w:tcPr>
          <w:p w14:paraId="06597E64" w14:textId="77777777" w:rsidR="000A6603" w:rsidRPr="00A24C01" w:rsidRDefault="000A6603" w:rsidP="00A24C01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A24C01">
              <w:rPr>
                <w:b/>
                <w:lang w:val="hr-HR"/>
              </w:rPr>
              <w:t>Status projekta</w:t>
            </w:r>
          </w:p>
        </w:tc>
      </w:tr>
      <w:tr w:rsidR="00A24C01" w:rsidRPr="00470159" w14:paraId="7B0F2424" w14:textId="77777777" w:rsidTr="00A24C01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14:paraId="1FD77903" w14:textId="3B944A31" w:rsidR="000A6603" w:rsidRPr="00A24C01" w:rsidRDefault="001C55BC" w:rsidP="00A24C01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Predaja </w:t>
            </w:r>
            <w:r w:rsidR="00470159">
              <w:rPr>
                <w:lang w:val="hr-HR"/>
              </w:rPr>
              <w:t>prve verzije plana projekta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284A23F6" w14:textId="043E609E" w:rsidR="000A6603" w:rsidRPr="00A24C01" w:rsidRDefault="00470159" w:rsidP="00A24C01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6.1</w:t>
            </w:r>
            <w:r w:rsidR="000B1856">
              <w:rPr>
                <w:lang w:val="hr-HR"/>
              </w:rPr>
              <w:t>1</w:t>
            </w:r>
            <w:r>
              <w:rPr>
                <w:lang w:val="hr-HR"/>
              </w:rPr>
              <w:t>.2020</w:t>
            </w:r>
            <w:r w:rsidR="00637F97">
              <w:rPr>
                <w:lang w:val="hr-HR"/>
              </w:rPr>
              <w:t>.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3F524CDD" w14:textId="77777777" w:rsidR="000A6603" w:rsidRPr="00A24C01" w:rsidRDefault="000A6603" w:rsidP="00A24C01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shd w:val="clear" w:color="auto" w:fill="auto"/>
            <w:vAlign w:val="center"/>
          </w:tcPr>
          <w:p w14:paraId="535B927A" w14:textId="77777777" w:rsidR="000A6603" w:rsidRPr="00A24C01" w:rsidRDefault="000A6603" w:rsidP="00A24C01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A24C01" w:rsidRPr="00470159" w14:paraId="1C424C2E" w14:textId="77777777" w:rsidTr="00A24C01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14:paraId="0EEA6068" w14:textId="255C4CD3" w:rsidR="000A6603" w:rsidRPr="00A24C01" w:rsidRDefault="00637F97" w:rsidP="00A24C01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Gotova analiza dataseta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0813BD7" w14:textId="29B8F978" w:rsidR="000A6603" w:rsidRPr="00A24C01" w:rsidRDefault="00637F97" w:rsidP="00A24C01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1.12.2020.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08E17A94" w14:textId="77777777" w:rsidR="000A6603" w:rsidRPr="00A24C01" w:rsidRDefault="000A6603" w:rsidP="00A24C01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shd w:val="clear" w:color="auto" w:fill="auto"/>
            <w:vAlign w:val="center"/>
          </w:tcPr>
          <w:p w14:paraId="4D284094" w14:textId="77777777" w:rsidR="000A6603" w:rsidRPr="00A24C01" w:rsidRDefault="000A6603" w:rsidP="00A24C01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A24C01" w:rsidRPr="00470159" w14:paraId="7A0604CA" w14:textId="77777777" w:rsidTr="00A24C01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14:paraId="36712F18" w14:textId="5D19AD8A" w:rsidR="000A6603" w:rsidRPr="00A24C01" w:rsidRDefault="00220842" w:rsidP="00A24C01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Razvijen prediktivni model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2F286FE8" w14:textId="4AA8FB8E" w:rsidR="000A6603" w:rsidRPr="00A24C01" w:rsidRDefault="133AF8D2" w:rsidP="00A24C01">
            <w:pPr>
              <w:pStyle w:val="BodyText"/>
              <w:ind w:left="0"/>
              <w:jc w:val="center"/>
              <w:rPr>
                <w:lang w:val="hr-HR"/>
              </w:rPr>
            </w:pPr>
            <w:r w:rsidRPr="708E4B0B">
              <w:rPr>
                <w:lang w:val="hr-HR"/>
              </w:rPr>
              <w:t>6</w:t>
            </w:r>
            <w:r w:rsidR="00C76D96">
              <w:rPr>
                <w:lang w:val="hr-HR"/>
              </w:rPr>
              <w:t>.01.2021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3D59D5FF" w14:textId="77777777" w:rsidR="000A6603" w:rsidRPr="00A24C01" w:rsidRDefault="000A6603" w:rsidP="00A24C01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shd w:val="clear" w:color="auto" w:fill="auto"/>
            <w:vAlign w:val="center"/>
          </w:tcPr>
          <w:p w14:paraId="3A7372C0" w14:textId="77777777" w:rsidR="000A6603" w:rsidRPr="00A24C01" w:rsidRDefault="000A6603" w:rsidP="00A24C01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A24C01" w:rsidRPr="00470159" w14:paraId="0CA7A032" w14:textId="77777777" w:rsidTr="00A24C01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14:paraId="53F2BFCE" w14:textId="658CB725" w:rsidR="000A6603" w:rsidRPr="00A24C01" w:rsidRDefault="00C76D96" w:rsidP="00A24C01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Objava rezultata i predaja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22B51695" w14:textId="405BB852" w:rsidR="000A6603" w:rsidRPr="00A24C01" w:rsidRDefault="000B1856" w:rsidP="00A24C01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17.01.2021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18301651" w14:textId="77777777" w:rsidR="000A6603" w:rsidRPr="00A24C01" w:rsidRDefault="000A6603" w:rsidP="00A24C01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shd w:val="clear" w:color="auto" w:fill="auto"/>
            <w:vAlign w:val="center"/>
          </w:tcPr>
          <w:p w14:paraId="07D4E025" w14:textId="77777777" w:rsidR="000A6603" w:rsidRPr="00A24C01" w:rsidRDefault="000A6603" w:rsidP="00A24C01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</w:tbl>
    <w:p w14:paraId="15B94CD9" w14:textId="20E07847" w:rsidR="00A722D2" w:rsidRDefault="00A722D2" w:rsidP="00033D01">
      <w:pPr>
        <w:rPr>
          <w:lang w:val="hr-HR"/>
        </w:rPr>
      </w:pPr>
    </w:p>
    <w:p w14:paraId="4D983592" w14:textId="77777777" w:rsidR="00FD676E" w:rsidRDefault="00FD676E">
      <w:pPr>
        <w:widowControl/>
        <w:spacing w:line="240" w:lineRule="auto"/>
        <w:rPr>
          <w:rFonts w:ascii="Arial" w:hAnsi="Arial"/>
          <w:b/>
          <w:sz w:val="24"/>
          <w:lang w:val="hr-HR"/>
        </w:rPr>
      </w:pPr>
      <w:bookmarkStart w:id="16" w:name="_Toc179182967"/>
      <w:r>
        <w:rPr>
          <w:lang w:val="hr-HR"/>
        </w:rPr>
        <w:br w:type="page"/>
      </w:r>
    </w:p>
    <w:p w14:paraId="00C5DA88" w14:textId="13F8DF38" w:rsidR="000A6603" w:rsidRPr="006D00C5" w:rsidRDefault="000A6603" w:rsidP="000A6603">
      <w:pPr>
        <w:pStyle w:val="Heading1"/>
        <w:rPr>
          <w:lang w:val="hr-HR"/>
        </w:rPr>
      </w:pPr>
      <w:r>
        <w:rPr>
          <w:lang w:val="hr-HR"/>
        </w:rPr>
        <w:lastRenderedPageBreak/>
        <w:t>Gantogram</w:t>
      </w:r>
      <w:bookmarkEnd w:id="16"/>
    </w:p>
    <w:p w14:paraId="415D41A3" w14:textId="4C037FB2" w:rsidR="00E119AF" w:rsidRDefault="000A6603" w:rsidP="00F54CAC">
      <w:pPr>
        <w:pStyle w:val="InfoBlue"/>
        <w:rPr>
          <w:lang w:val="hr-HR"/>
        </w:rPr>
      </w:pPr>
      <w:r>
        <w:rPr>
          <w:lang w:val="hr-HR"/>
        </w:rPr>
        <w:t xml:space="preserve">[Izraditi Gantogram pomoću programa MS </w:t>
      </w:r>
      <w:r w:rsidR="00FC64FB">
        <w:rPr>
          <w:lang w:val="hr-HR"/>
        </w:rPr>
        <w:t>P</w:t>
      </w:r>
      <w:r>
        <w:rPr>
          <w:lang w:val="hr-HR"/>
        </w:rPr>
        <w:t>roject, O</w:t>
      </w:r>
      <w:r w:rsidRPr="000A6603">
        <w:rPr>
          <w:lang w:val="hr-HR"/>
        </w:rPr>
        <w:t>pen Workbench</w:t>
      </w:r>
      <w:r w:rsidR="00FC64FB">
        <w:rPr>
          <w:lang w:val="hr-HR"/>
        </w:rPr>
        <w:t xml:space="preserve">, Microsoft Excel - </w:t>
      </w:r>
      <w:r w:rsidR="00FC64FB" w:rsidRPr="00E00BD9">
        <w:t>http://office.microsoft.com/hr-hr/excel/HA010346051050.aspx</w:t>
      </w:r>
      <w:r w:rsidR="00FC64FB">
        <w:t>,</w:t>
      </w:r>
      <w:r w:rsidR="00FC64FB">
        <w:rPr>
          <w:lang w:val="hr-HR"/>
        </w:rPr>
        <w:t xml:space="preserve"> </w:t>
      </w:r>
      <w:r w:rsidR="00F54CAC">
        <w:rPr>
          <w:lang w:val="hr-HR"/>
        </w:rPr>
        <w:t xml:space="preserve">i </w:t>
      </w:r>
      <w:r>
        <w:rPr>
          <w:lang w:val="hr-HR"/>
        </w:rPr>
        <w:t xml:space="preserve">sl. </w:t>
      </w:r>
      <w:r w:rsidRPr="000A6603">
        <w:rPr>
          <w:lang w:val="hr-HR"/>
        </w:rPr>
        <w:t>Pohraniti prikaz Gantograma (screenshot) i postaviti ga unutar ovog poglavlja kao ubačenu sliku.</w:t>
      </w:r>
      <w:r>
        <w:rPr>
          <w:lang w:val="hr-HR"/>
        </w:rPr>
        <w:t>]</w:t>
      </w:r>
    </w:p>
    <w:p w14:paraId="4783E3FF" w14:textId="2566E8A6" w:rsidR="00753AEF" w:rsidRPr="00753AEF" w:rsidRDefault="00753AEF" w:rsidP="00753AEF">
      <w:pPr>
        <w:pStyle w:val="BodyText"/>
        <w:rPr>
          <w:lang w:val="hr-HR"/>
        </w:rPr>
      </w:pPr>
    </w:p>
    <w:p w14:paraId="346C062C" w14:textId="7A9F4378" w:rsidR="520161C5" w:rsidRPr="005C0C73" w:rsidRDefault="708E4B0B" w:rsidP="00FD676E">
      <w:pPr>
        <w:pStyle w:val="BodyText"/>
        <w:rPr>
          <w:lang w:val="hr-H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41D007" wp14:editId="77F7FA93">
            <wp:simplePos x="0" y="0"/>
            <wp:positionH relativeFrom="column">
              <wp:posOffset>-793750</wp:posOffset>
            </wp:positionH>
            <wp:positionV relativeFrom="paragraph">
              <wp:posOffset>12065</wp:posOffset>
            </wp:positionV>
            <wp:extent cx="7504545" cy="1587500"/>
            <wp:effectExtent l="0" t="0" r="1270" b="0"/>
            <wp:wrapTopAndBottom/>
            <wp:docPr id="1117845587" name="Picture 1117845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454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C32570" w14:textId="77777777" w:rsidR="00DE4D1A" w:rsidRPr="006D00C5" w:rsidRDefault="00DE4D1A" w:rsidP="00DE4D1A">
      <w:pPr>
        <w:pStyle w:val="Heading1"/>
        <w:rPr>
          <w:lang w:val="hr-HR"/>
        </w:rPr>
      </w:pPr>
      <w:bookmarkStart w:id="17" w:name="_Toc179182968"/>
      <w:r>
        <w:rPr>
          <w:lang w:val="hr-HR"/>
        </w:rPr>
        <w:t>Zapisnici sastanaka</w:t>
      </w:r>
      <w:bookmarkEnd w:id="17"/>
    </w:p>
    <w:p w14:paraId="1B800C09" w14:textId="034ED3AC" w:rsidR="00DE4D1A" w:rsidRDefault="00DE4D1A" w:rsidP="00DE4D1A">
      <w:pPr>
        <w:pStyle w:val="InfoBlue"/>
        <w:rPr>
          <w:lang w:val="hr-HR"/>
        </w:rPr>
      </w:pPr>
      <w:r>
        <w:rPr>
          <w:lang w:val="hr-HR"/>
        </w:rPr>
        <w:t>[Ovdje za svaki održani sastanak navesti: datum, vrijeme i mjesto održavanja sastanaka, popis nazočnih, glavne zaključke sastanka</w:t>
      </w:r>
      <w:r w:rsidR="00C601D9">
        <w:rPr>
          <w:lang w:val="hr-HR"/>
        </w:rPr>
        <w:t>.</w:t>
      </w:r>
      <w:r>
        <w:rPr>
          <w:lang w:val="hr-HR"/>
        </w:rPr>
        <w:t>]</w:t>
      </w:r>
    </w:p>
    <w:p w14:paraId="6B35A06A" w14:textId="0251A056" w:rsidR="007952FE" w:rsidRPr="007952FE" w:rsidRDefault="098E9636" w:rsidP="708E4B0B">
      <w:pPr>
        <w:pStyle w:val="BodyText"/>
        <w:numPr>
          <w:ilvl w:val="1"/>
          <w:numId w:val="16"/>
        </w:numPr>
        <w:rPr>
          <w:lang w:val="hr-HR"/>
        </w:rPr>
      </w:pPr>
      <w:r w:rsidRPr="708E4B0B">
        <w:rPr>
          <w:u w:val="single"/>
          <w:lang w:val="hr-HR"/>
        </w:rPr>
        <w:t>Sastanak</w:t>
      </w:r>
      <w:r w:rsidRPr="708E4B0B">
        <w:rPr>
          <w:lang w:val="hr-HR"/>
        </w:rPr>
        <w:t xml:space="preserve"> </w:t>
      </w:r>
      <w:r w:rsidR="76F5AC85" w:rsidRPr="708E4B0B">
        <w:rPr>
          <w:lang w:val="hr-HR"/>
        </w:rPr>
        <w:t xml:space="preserve">: </w:t>
      </w:r>
      <w:r w:rsidR="00332494">
        <w:rPr>
          <w:lang w:val="hr-HR"/>
        </w:rPr>
        <w:t xml:space="preserve">22.10.2020. 19h, </w:t>
      </w:r>
      <w:r w:rsidR="00E739D8">
        <w:rPr>
          <w:lang w:val="hr-HR"/>
        </w:rPr>
        <w:t>Slack</w:t>
      </w:r>
      <w:r w:rsidR="16875B83" w:rsidRPr="708E4B0B">
        <w:rPr>
          <w:lang w:val="hr-HR"/>
        </w:rPr>
        <w:t xml:space="preserve"> </w:t>
      </w:r>
    </w:p>
    <w:p w14:paraId="64C6D2F7" w14:textId="23B43B97" w:rsidR="007952FE" w:rsidRPr="007952FE" w:rsidRDefault="2B27F307" w:rsidP="708E4B0B">
      <w:pPr>
        <w:pStyle w:val="BodyText"/>
        <w:numPr>
          <w:ilvl w:val="2"/>
          <w:numId w:val="14"/>
        </w:numPr>
        <w:rPr>
          <w:lang w:val="hr-HR"/>
        </w:rPr>
      </w:pPr>
      <w:r w:rsidRPr="708E4B0B">
        <w:rPr>
          <w:lang w:val="hr-HR"/>
        </w:rPr>
        <w:t>Sudjelovali:</w:t>
      </w:r>
      <w:r w:rsidR="00EF12CD">
        <w:rPr>
          <w:lang w:val="hr-HR"/>
        </w:rPr>
        <w:t xml:space="preserve"> Iva Bokšić, Tomislav Grbeša, Matej Čubek</w:t>
      </w:r>
    </w:p>
    <w:p w14:paraId="47376C13" w14:textId="0B364D9C" w:rsidR="007952FE" w:rsidRPr="007952FE" w:rsidRDefault="16875B83" w:rsidP="708E4B0B">
      <w:pPr>
        <w:pStyle w:val="BodyText"/>
        <w:numPr>
          <w:ilvl w:val="2"/>
          <w:numId w:val="14"/>
        </w:numPr>
        <w:rPr>
          <w:lang w:val="hr-HR"/>
        </w:rPr>
      </w:pPr>
      <w:r w:rsidRPr="708E4B0B">
        <w:rPr>
          <w:lang w:val="hr-HR"/>
        </w:rPr>
        <w:t>Upoznavanje tima i rasprava o trenutnim znanjima pojedinog člana</w:t>
      </w:r>
    </w:p>
    <w:p w14:paraId="65BD1264" w14:textId="692ACD15" w:rsidR="007952FE" w:rsidRPr="007952FE" w:rsidRDefault="664C5D4E" w:rsidP="708E4B0B">
      <w:pPr>
        <w:pStyle w:val="BodyText"/>
        <w:numPr>
          <w:ilvl w:val="2"/>
          <w:numId w:val="14"/>
        </w:numPr>
        <w:rPr>
          <w:lang w:val="hr-HR"/>
        </w:rPr>
      </w:pPr>
      <w:r w:rsidRPr="708E4B0B">
        <w:rPr>
          <w:lang w:val="hr-HR"/>
        </w:rPr>
        <w:t xml:space="preserve">Razmjena korisnih materijala </w:t>
      </w:r>
      <w:r w:rsidR="4DF81F7B" w:rsidRPr="708E4B0B">
        <w:rPr>
          <w:lang w:val="hr-HR"/>
        </w:rPr>
        <w:t>za upoznavanje s projektom</w:t>
      </w:r>
    </w:p>
    <w:p w14:paraId="3BEECAAC" w14:textId="7C49D192" w:rsidR="00C601D9" w:rsidRDefault="7106D9C2" w:rsidP="708E4B0B">
      <w:pPr>
        <w:pStyle w:val="BodyText"/>
        <w:keepLines w:val="0"/>
        <w:numPr>
          <w:ilvl w:val="1"/>
          <w:numId w:val="16"/>
        </w:numPr>
        <w:rPr>
          <w:lang w:val="hr-HR"/>
        </w:rPr>
      </w:pPr>
      <w:r w:rsidRPr="708E4B0B">
        <w:rPr>
          <w:u w:val="single"/>
          <w:lang w:val="hr-HR"/>
        </w:rPr>
        <w:t>Sastanak</w:t>
      </w:r>
      <w:r w:rsidRPr="708E4B0B">
        <w:rPr>
          <w:lang w:val="hr-HR"/>
        </w:rPr>
        <w:t xml:space="preserve"> : </w:t>
      </w:r>
      <w:r w:rsidR="746DB4B8" w:rsidRPr="35827A4F">
        <w:rPr>
          <w:lang w:val="hr-HR"/>
        </w:rPr>
        <w:t xml:space="preserve">29.10.2020. 18h, Slack, </w:t>
      </w:r>
    </w:p>
    <w:p w14:paraId="50FBBC18" w14:textId="457553C8" w:rsidR="00C601D9" w:rsidRDefault="1E670BC6" w:rsidP="708E4B0B">
      <w:pPr>
        <w:pStyle w:val="BodyText"/>
        <w:keepLines w:val="0"/>
        <w:numPr>
          <w:ilvl w:val="2"/>
          <w:numId w:val="13"/>
        </w:numPr>
        <w:rPr>
          <w:lang w:val="hr-HR"/>
        </w:rPr>
      </w:pPr>
      <w:r w:rsidRPr="708E4B0B">
        <w:rPr>
          <w:lang w:val="hr-HR"/>
        </w:rPr>
        <w:t xml:space="preserve">Sudjelovali: </w:t>
      </w:r>
      <w:r w:rsidR="746DB4B8" w:rsidRPr="35827A4F">
        <w:rPr>
          <w:lang w:val="hr-HR"/>
        </w:rPr>
        <w:t>Iva Bokšić, Tomislav Grbeša, Matej Čubek</w:t>
      </w:r>
    </w:p>
    <w:p w14:paraId="2D75F92F" w14:textId="2560F61E" w:rsidR="00C601D9" w:rsidRDefault="17DA5356" w:rsidP="708E4B0B">
      <w:pPr>
        <w:pStyle w:val="BodyText"/>
        <w:keepLines w:val="0"/>
        <w:numPr>
          <w:ilvl w:val="2"/>
          <w:numId w:val="13"/>
        </w:numPr>
        <w:rPr>
          <w:lang w:val="hr-HR"/>
        </w:rPr>
      </w:pPr>
      <w:r w:rsidRPr="708E4B0B">
        <w:rPr>
          <w:lang w:val="hr-HR"/>
        </w:rPr>
        <w:t xml:space="preserve">Podjela rada pri izradi dokumentacije </w:t>
      </w:r>
    </w:p>
    <w:p w14:paraId="7D5233DD" w14:textId="4CFA93A3" w:rsidR="00C601D9" w:rsidRDefault="00C601D9" w:rsidP="708E4B0B">
      <w:pPr>
        <w:pStyle w:val="BodyText"/>
        <w:keepLines w:val="0"/>
        <w:ind w:left="1440"/>
        <w:rPr>
          <w:lang w:val="hr-HR"/>
        </w:rPr>
      </w:pPr>
    </w:p>
    <w:p w14:paraId="1A5A80A6" w14:textId="53EE5706" w:rsidR="00C601D9" w:rsidRDefault="00C601D9" w:rsidP="00C601D9">
      <w:pPr>
        <w:pStyle w:val="BodyText"/>
        <w:keepLines w:val="0"/>
        <w:rPr>
          <w:lang w:val="hr-HR"/>
        </w:rPr>
      </w:pPr>
    </w:p>
    <w:p w14:paraId="1D062FCE" w14:textId="77777777" w:rsidR="00C601D9" w:rsidRDefault="00C601D9" w:rsidP="00C601D9">
      <w:pPr>
        <w:pStyle w:val="BodyText"/>
        <w:keepLines w:val="0"/>
        <w:rPr>
          <w:lang w:val="hr-HR"/>
        </w:rPr>
      </w:pPr>
    </w:p>
    <w:p w14:paraId="1164C0F7" w14:textId="77777777" w:rsidR="00C601D9" w:rsidRPr="00C601D9" w:rsidRDefault="00C601D9" w:rsidP="00C601D9">
      <w:pPr>
        <w:pStyle w:val="BodyText"/>
        <w:keepLines w:val="0"/>
        <w:rPr>
          <w:lang w:val="hr-HR"/>
        </w:rPr>
      </w:pPr>
    </w:p>
    <w:p w14:paraId="614B7003" w14:textId="6789DAFE" w:rsidR="00C601D9" w:rsidRPr="002D61C6" w:rsidRDefault="00C601D9">
      <w:pPr>
        <w:rPr>
          <w:lang w:val="hr-HR"/>
        </w:rPr>
      </w:pPr>
      <w:r w:rsidRPr="002D61C6">
        <w:rPr>
          <w:lang w:val="hr-HR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0A6603" w:rsidRPr="006D00C5" w14:paraId="31D8E42C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26150A58" w14:textId="77777777" w:rsidR="000A6603" w:rsidRPr="00132ADA" w:rsidRDefault="00C601D9" w:rsidP="00DE4D1A">
            <w:pPr>
              <w:pStyle w:val="Header"/>
              <w:spacing w:before="120" w:after="120"/>
              <w:rPr>
                <w:b/>
                <w:lang w:val="hr-HR"/>
              </w:rPr>
            </w:pPr>
            <w:r>
              <w:rPr>
                <w:lang w:val="hr-HR"/>
              </w:rPr>
              <w:lastRenderedPageBreak/>
              <w:br w:type="page"/>
            </w:r>
            <w:r>
              <w:rPr>
                <w:lang w:val="hr-HR"/>
              </w:rPr>
              <w:br w:type="page"/>
            </w:r>
            <w:r>
              <w:rPr>
                <w:lang w:val="hr-HR"/>
              </w:rPr>
              <w:br w:type="page"/>
            </w:r>
            <w:r w:rsidRPr="002D61C6">
              <w:rPr>
                <w:lang w:val="hr-HR"/>
              </w:rPr>
              <w:br w:type="page"/>
            </w:r>
            <w:r w:rsidRPr="002D61C6">
              <w:rPr>
                <w:lang w:val="hr-HR"/>
              </w:rPr>
              <w:br w:type="page"/>
            </w:r>
            <w:r w:rsidR="000A6603">
              <w:rPr>
                <w:b/>
                <w:lang w:val="hr-HR"/>
              </w:rPr>
              <w:t>Suglasan s dokumentom (potpisuju članovi tima):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103A90FD" w14:textId="77777777" w:rsidR="000A6603" w:rsidRPr="006D00C5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</w:p>
        </w:tc>
      </w:tr>
      <w:tr w:rsidR="000A6603" w:rsidRPr="006D00C5" w14:paraId="7FCDAD97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68B6308B" w14:textId="0437B2AC" w:rsidR="000A6603" w:rsidRDefault="00960157" w:rsidP="00DE4D1A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Iva Bokšić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071260E" w14:textId="77777777" w:rsidR="000A6603" w:rsidRPr="006D00C5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  <w:r>
              <w:rPr>
                <w:lang w:val="hr-HR"/>
              </w:rPr>
              <w:t xml:space="preserve">   Potpis</w:t>
            </w:r>
            <w:r w:rsidRPr="006D00C5">
              <w:rPr>
                <w:lang w:val="hr-HR"/>
              </w:rPr>
              <w:t>: ____________</w:t>
            </w:r>
          </w:p>
        </w:tc>
      </w:tr>
      <w:tr w:rsidR="000A6603" w:rsidRPr="006D00C5" w14:paraId="605953EA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10897724" w14:textId="6E4BF620" w:rsidR="000A6603" w:rsidRDefault="00960157" w:rsidP="00DE4D1A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Tomislav Grbeša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04AC482B" w14:textId="77777777" w:rsidR="000A6603" w:rsidRPr="006D00C5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  <w:r>
              <w:rPr>
                <w:lang w:val="hr-HR"/>
              </w:rPr>
              <w:t xml:space="preserve">   Potpis</w:t>
            </w:r>
            <w:r w:rsidRPr="006D00C5">
              <w:rPr>
                <w:lang w:val="hr-HR"/>
              </w:rPr>
              <w:t>: ____________</w:t>
            </w:r>
          </w:p>
        </w:tc>
      </w:tr>
      <w:tr w:rsidR="000A6603" w:rsidRPr="006D00C5" w14:paraId="5FE2C78A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5DF51DFC" w14:textId="7B4A599B" w:rsidR="000A6603" w:rsidRDefault="00960157" w:rsidP="00DE4D1A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Matej Čubek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1F8C2E8E" w14:textId="77777777" w:rsidR="000A6603" w:rsidRPr="006D00C5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  <w:r>
              <w:rPr>
                <w:lang w:val="hr-HR"/>
              </w:rPr>
              <w:t xml:space="preserve">   Potpis</w:t>
            </w:r>
            <w:r w:rsidRPr="006D00C5">
              <w:rPr>
                <w:lang w:val="hr-HR"/>
              </w:rPr>
              <w:t>: ____________</w:t>
            </w:r>
          </w:p>
        </w:tc>
      </w:tr>
    </w:tbl>
    <w:p w14:paraId="728B563D" w14:textId="77777777" w:rsidR="000A6603" w:rsidRPr="000A6603" w:rsidRDefault="000A6603" w:rsidP="000A6603">
      <w:pPr>
        <w:pStyle w:val="BodyText"/>
        <w:rPr>
          <w:lang w:val="hr-HR"/>
        </w:rPr>
      </w:pPr>
    </w:p>
    <w:p w14:paraId="66785FE3" w14:textId="77777777" w:rsidR="00E119AF" w:rsidRPr="006D00C5" w:rsidRDefault="00E119AF" w:rsidP="00033D01">
      <w:pPr>
        <w:rPr>
          <w:lang w:val="hr-HR"/>
        </w:rPr>
      </w:pPr>
    </w:p>
    <w:p w14:paraId="33037FE0" w14:textId="77777777" w:rsidR="00BD4729" w:rsidRDefault="00BD4729" w:rsidP="000A6603">
      <w:pPr>
        <w:pStyle w:val="Header"/>
        <w:spacing w:before="120" w:after="120"/>
        <w:rPr>
          <w:b/>
          <w:lang w:val="hr-HR"/>
        </w:rPr>
        <w:sectPr w:rsidR="00BD4729" w:rsidSect="00DE4D1A"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119AF" w:rsidRPr="006D00C5" w14:paraId="53545FED" w14:textId="77777777"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284D8A3F" w14:textId="77777777" w:rsidR="00E119AF" w:rsidRPr="006D00C5" w:rsidRDefault="00BD4729" w:rsidP="00154FCD">
            <w:pPr>
              <w:pStyle w:val="Header"/>
              <w:keepNext/>
              <w:keepLines/>
              <w:spacing w:before="120" w:after="120"/>
              <w:rPr>
                <w:b/>
                <w:lang w:val="hr-HR"/>
              </w:rPr>
            </w:pPr>
            <w:r>
              <w:rPr>
                <w:b/>
                <w:lang w:val="hr-HR"/>
              </w:rPr>
              <w:t>Odobrio</w:t>
            </w:r>
            <w:r w:rsidR="000A6603">
              <w:rPr>
                <w:b/>
                <w:lang w:val="hr-HR"/>
              </w:rPr>
              <w:t>(potpisuje nastavnik)</w:t>
            </w:r>
            <w:r w:rsidR="00E119AF" w:rsidRPr="006D00C5">
              <w:rPr>
                <w:b/>
                <w:lang w:val="hr-HR"/>
              </w:rPr>
              <w:t>:</w:t>
            </w:r>
          </w:p>
          <w:p w14:paraId="41BD4C82" w14:textId="3910DFB8" w:rsidR="00E119AF" w:rsidRPr="006D00C5" w:rsidRDefault="00ED02AF" w:rsidP="006D00C5">
            <w:pPr>
              <w:pStyle w:val="Header"/>
              <w:spacing w:before="120" w:after="120"/>
              <w:rPr>
                <w:b/>
                <w:lang w:val="hr-HR"/>
              </w:rPr>
            </w:pPr>
            <w:r>
              <w:rPr>
                <w:lang w:val="hr-HR"/>
              </w:rPr>
              <w:t xml:space="preserve">izv. prof. dr. sc. </w:t>
            </w:r>
            <w:r w:rsidR="00960157">
              <w:rPr>
                <w:lang w:val="hr-HR"/>
              </w:rPr>
              <w:t>Damir Pintar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162CE4DB" w14:textId="77777777" w:rsidR="00E119AF" w:rsidRPr="006D00C5" w:rsidRDefault="00E119AF" w:rsidP="006D00C5">
            <w:pPr>
              <w:pStyle w:val="Header"/>
              <w:spacing w:before="120" w:after="120"/>
              <w:rPr>
                <w:b/>
                <w:lang w:val="hr-HR"/>
              </w:rPr>
            </w:pPr>
          </w:p>
        </w:tc>
      </w:tr>
    </w:tbl>
    <w:p w14:paraId="66F0F40B" w14:textId="77777777" w:rsidR="00BD4729" w:rsidRDefault="00BD4729" w:rsidP="006D00C5">
      <w:pPr>
        <w:pStyle w:val="Header"/>
        <w:spacing w:before="120" w:after="120"/>
        <w:rPr>
          <w:lang w:val="hr-HR"/>
        </w:rPr>
        <w:sectPr w:rsidR="00BD4729" w:rsidSect="00BD472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119AF" w:rsidRPr="006D00C5" w14:paraId="777103FD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44CF27E2" w14:textId="77777777" w:rsidR="00E119AF" w:rsidRPr="006D00C5" w:rsidRDefault="00E119AF" w:rsidP="006D00C5">
            <w:pPr>
              <w:pStyle w:val="Header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5A39D36E" w14:textId="77777777" w:rsidR="00E119AF" w:rsidRPr="006D00C5" w:rsidRDefault="00416E61" w:rsidP="006D00C5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Potpis</w:t>
            </w:r>
            <w:r w:rsidR="00E119AF" w:rsidRPr="006D00C5">
              <w:rPr>
                <w:lang w:val="hr-HR"/>
              </w:rPr>
              <w:t>: ____________</w:t>
            </w:r>
          </w:p>
        </w:tc>
      </w:tr>
    </w:tbl>
    <w:p w14:paraId="45B309BB" w14:textId="77777777" w:rsidR="00904D7F" w:rsidRDefault="00904D7F" w:rsidP="00033D01">
      <w:pPr>
        <w:rPr>
          <w:lang w:val="hr-HR"/>
        </w:rPr>
      </w:pPr>
    </w:p>
    <w:p w14:paraId="0089187D" w14:textId="77777777" w:rsidR="00904D7F" w:rsidRDefault="00904D7F" w:rsidP="00033D01">
      <w:pPr>
        <w:rPr>
          <w:lang w:val="hr-HR"/>
        </w:rPr>
      </w:pPr>
    </w:p>
    <w:sectPr w:rsidR="00904D7F" w:rsidSect="00BD4729"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4B0667" w14:textId="77777777" w:rsidR="0095777C" w:rsidRDefault="0095777C">
      <w:r>
        <w:separator/>
      </w:r>
    </w:p>
  </w:endnote>
  <w:endnote w:type="continuationSeparator" w:id="0">
    <w:p w14:paraId="7002023C" w14:textId="77777777" w:rsidR="0095777C" w:rsidRDefault="0095777C">
      <w:r>
        <w:continuationSeparator/>
      </w:r>
    </w:p>
  </w:endnote>
  <w:endnote w:type="continuationNotice" w:id="1">
    <w:p w14:paraId="1E7B8464" w14:textId="77777777" w:rsidR="0095777C" w:rsidRDefault="0095777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81437" w14:textId="77777777" w:rsidR="00850D2E" w:rsidRDefault="00850D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5587F" w:rsidRPr="00DF3B4B" w14:paraId="598616C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AEE9C81" w14:textId="3BA7D498" w:rsidR="004C71A6" w:rsidRPr="00DF3B4B" w:rsidRDefault="00F5587F">
          <w:pPr>
            <w:ind w:right="360"/>
            <w:rPr>
              <w:lang w:val="hr-HR"/>
            </w:rPr>
          </w:pPr>
          <w:r>
            <w:rPr>
              <w:lang w:val="hr-HR"/>
            </w:rPr>
            <w:t xml:space="preserve">FER </w:t>
          </w:r>
          <w:r w:rsidR="004C71A6">
            <w:rPr>
              <w:lang w:val="hr-HR"/>
            </w:rPr>
            <w:t>3</w:t>
          </w:r>
          <w:r>
            <w:rPr>
              <w:lang w:val="hr-HR"/>
            </w:rPr>
            <w:t xml:space="preserve"> - Projekt</w:t>
          </w:r>
          <w:r w:rsidR="004C71A6">
            <w:rPr>
              <w:lang w:val="hr-HR"/>
            </w:rPr>
            <w:t>R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EF6C9D8" w14:textId="1D23D6A8" w:rsidR="00F5587F" w:rsidRPr="00DF3B4B" w:rsidRDefault="00F5587F">
          <w:pPr>
            <w:jc w:val="center"/>
            <w:rPr>
              <w:lang w:val="hr-HR"/>
            </w:rPr>
          </w:pPr>
          <w:r w:rsidRPr="00DF3B4B">
            <w:rPr>
              <w:rFonts w:ascii="Symbol" w:eastAsia="Symbol" w:hAnsi="Symbol" w:cs="Symbol"/>
              <w:lang w:val="hr-HR"/>
            </w:rPr>
            <w:t>Ó</w:t>
          </w:r>
          <w:r>
            <w:rPr>
              <w:lang w:val="hr-HR"/>
            </w:rPr>
            <w:t>FER</w:t>
          </w:r>
          <w:r w:rsidRPr="00DF3B4B">
            <w:rPr>
              <w:lang w:val="hr-HR"/>
            </w:rPr>
            <w:t xml:space="preserve">, </w:t>
          </w:r>
          <w:r w:rsidRPr="00DF3B4B">
            <w:rPr>
              <w:lang w:val="hr-HR"/>
            </w:rPr>
            <w:fldChar w:fldCharType="begin"/>
          </w:r>
          <w:r w:rsidRPr="00DF3B4B">
            <w:rPr>
              <w:lang w:val="hr-HR"/>
            </w:rPr>
            <w:instrText xml:space="preserve"> DATE \@ "yyyy" </w:instrText>
          </w:r>
          <w:r w:rsidRPr="00DF3B4B">
            <w:rPr>
              <w:lang w:val="hr-HR"/>
            </w:rPr>
            <w:fldChar w:fldCharType="separate"/>
          </w:r>
          <w:r w:rsidR="005C0C73">
            <w:rPr>
              <w:noProof/>
              <w:lang w:val="hr-HR"/>
            </w:rPr>
            <w:t>2020</w:t>
          </w:r>
          <w:r w:rsidRPr="00DF3B4B">
            <w:rPr>
              <w:lang w:val="hr-H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AA3A29" w14:textId="77777777" w:rsidR="00F5587F" w:rsidRPr="00DF3B4B" w:rsidRDefault="00F5587F">
          <w:pPr>
            <w:jc w:val="right"/>
            <w:rPr>
              <w:lang w:val="hr-HR"/>
            </w:rPr>
          </w:pPr>
          <w:r w:rsidRPr="00DF3B4B">
            <w:rPr>
              <w:lang w:val="hr-HR"/>
            </w:rPr>
            <w:t xml:space="preserve">Stranica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PAGE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6</w:t>
          </w:r>
          <w:r w:rsidRPr="00DF3B4B">
            <w:rPr>
              <w:rStyle w:val="PageNumber"/>
              <w:lang w:val="hr-HR"/>
            </w:rPr>
            <w:fldChar w:fldCharType="end"/>
          </w:r>
          <w:r w:rsidRPr="00DF3B4B">
            <w:rPr>
              <w:rStyle w:val="PageNumber"/>
              <w:lang w:val="hr-HR"/>
            </w:rPr>
            <w:t xml:space="preserve"> od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NUMPAGES  \* MERGEFORMAT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6</w:t>
          </w:r>
          <w:r w:rsidRPr="00DF3B4B">
            <w:rPr>
              <w:rStyle w:val="PageNumber"/>
              <w:lang w:val="hr-HR"/>
            </w:rPr>
            <w:fldChar w:fldCharType="end"/>
          </w:r>
        </w:p>
      </w:tc>
    </w:tr>
  </w:tbl>
  <w:p w14:paraId="0825A37F" w14:textId="77777777" w:rsidR="00F5587F" w:rsidRDefault="00F558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8A4689" w14:textId="77777777" w:rsidR="00850D2E" w:rsidRDefault="00850D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19EC11" w14:textId="77777777" w:rsidR="0095777C" w:rsidRDefault="0095777C">
      <w:r>
        <w:separator/>
      </w:r>
    </w:p>
  </w:footnote>
  <w:footnote w:type="continuationSeparator" w:id="0">
    <w:p w14:paraId="370CEB68" w14:textId="77777777" w:rsidR="0095777C" w:rsidRDefault="0095777C">
      <w:r>
        <w:continuationSeparator/>
      </w:r>
    </w:p>
  </w:footnote>
  <w:footnote w:type="continuationNotice" w:id="1">
    <w:p w14:paraId="435A49A9" w14:textId="77777777" w:rsidR="0095777C" w:rsidRDefault="0095777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6FA349" w14:textId="77777777" w:rsidR="00850D2E" w:rsidRDefault="00850D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5587F" w14:paraId="7E159869" w14:textId="77777777">
      <w:tc>
        <w:tcPr>
          <w:tcW w:w="6379" w:type="dxa"/>
        </w:tcPr>
        <w:p w14:paraId="7C033605" w14:textId="67E9691B" w:rsidR="00694891" w:rsidRPr="00DF3B4B" w:rsidRDefault="00B768BD">
          <w:pPr>
            <w:rPr>
              <w:lang w:val="hr-HR"/>
            </w:rPr>
          </w:pPr>
          <w:r>
            <w:rPr>
              <w:lang w:val="hr-HR"/>
            </w:rPr>
            <w:t>Prediktivni model ocjene fi</w:t>
          </w:r>
          <w:r w:rsidR="00293249">
            <w:rPr>
              <w:lang w:val="hr-HR"/>
            </w:rPr>
            <w:t>l</w:t>
          </w:r>
          <w:r>
            <w:rPr>
              <w:lang w:val="hr-HR"/>
            </w:rPr>
            <w:t>ma</w:t>
          </w:r>
          <w:r w:rsidR="00293249">
            <w:rPr>
              <w:lang w:val="hr-HR"/>
            </w:rPr>
            <w:t xml:space="preserve"> uz MovieLens dataset</w:t>
          </w:r>
        </w:p>
      </w:tc>
      <w:tc>
        <w:tcPr>
          <w:tcW w:w="3179" w:type="dxa"/>
        </w:tcPr>
        <w:p w14:paraId="223C4AFD" w14:textId="668B2ADC" w:rsidR="00694891" w:rsidRPr="00DF3B4B" w:rsidRDefault="00F5587F">
          <w:pPr>
            <w:tabs>
              <w:tab w:val="left" w:pos="1135"/>
            </w:tabs>
            <w:spacing w:before="40"/>
            <w:ind w:right="68"/>
            <w:rPr>
              <w:lang w:val="hr-HR"/>
            </w:rPr>
          </w:pPr>
          <w:r w:rsidRPr="00DF3B4B">
            <w:rPr>
              <w:lang w:val="hr-HR"/>
            </w:rPr>
            <w:t xml:space="preserve">  Verzija:         </w:t>
          </w:r>
          <w:r w:rsidR="00850D2E">
            <w:rPr>
              <w:lang w:val="hr-HR"/>
            </w:rPr>
            <w:t>0.</w:t>
          </w:r>
          <w:r w:rsidR="00694891">
            <w:rPr>
              <w:lang w:val="hr-HR"/>
            </w:rPr>
            <w:t>2</w:t>
          </w:r>
        </w:p>
      </w:tc>
    </w:tr>
    <w:tr w:rsidR="00F5587F" w14:paraId="0847B443" w14:textId="77777777">
      <w:tc>
        <w:tcPr>
          <w:tcW w:w="6379" w:type="dxa"/>
        </w:tcPr>
        <w:p w14:paraId="1D84DF72" w14:textId="77777777" w:rsidR="00F5587F" w:rsidRPr="00DF3B4B" w:rsidRDefault="00F5587F">
          <w:pPr>
            <w:rPr>
              <w:lang w:val="hr-HR"/>
            </w:rPr>
          </w:pPr>
          <w:r>
            <w:rPr>
              <w:lang w:val="hr-HR"/>
            </w:rPr>
            <w:t>Projektna dokumentacija</w:t>
          </w:r>
        </w:p>
      </w:tc>
      <w:tc>
        <w:tcPr>
          <w:tcW w:w="3179" w:type="dxa"/>
        </w:tcPr>
        <w:p w14:paraId="0D7CD017" w14:textId="671FDBDC" w:rsidR="00F5587F" w:rsidRPr="00DF3B4B" w:rsidRDefault="00F5587F" w:rsidP="00C436F8">
          <w:pPr>
            <w:rPr>
              <w:lang w:val="hr-HR"/>
            </w:rPr>
          </w:pPr>
          <w:r w:rsidRPr="00DF3B4B">
            <w:rPr>
              <w:lang w:val="hr-HR"/>
            </w:rPr>
            <w:t xml:space="preserve">Datum: </w:t>
          </w:r>
          <w:r w:rsidR="00C436F8">
            <w:rPr>
              <w:lang w:val="hr-HR"/>
            </w:rPr>
            <w:t xml:space="preserve">     </w:t>
          </w:r>
          <w:r w:rsidRPr="00DF3B4B">
            <w:rPr>
              <w:lang w:val="hr-HR"/>
            </w:rPr>
            <w:t xml:space="preserve"> </w:t>
          </w:r>
          <w:r w:rsidR="00694891">
            <w:rPr>
              <w:lang w:val="hr-HR"/>
            </w:rPr>
            <w:t>0</w:t>
          </w:r>
          <w:r w:rsidR="005C0C73">
            <w:rPr>
              <w:lang w:val="hr-HR"/>
            </w:rPr>
            <w:t>2</w:t>
          </w:r>
          <w:r w:rsidR="00694891">
            <w:rPr>
              <w:lang w:val="hr-HR"/>
            </w:rPr>
            <w:t>.11.2020</w:t>
          </w:r>
        </w:p>
      </w:tc>
    </w:tr>
  </w:tbl>
  <w:p w14:paraId="41DB20C4" w14:textId="77777777" w:rsidR="00F5587F" w:rsidRDefault="00F558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EA4A9" w14:textId="77777777" w:rsidR="00850D2E" w:rsidRDefault="00850D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617136"/>
    <w:multiLevelType w:val="hybridMultilevel"/>
    <w:tmpl w:val="FFFFFFFF"/>
    <w:lvl w:ilvl="0" w:tplc="D41007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889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04FD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8E2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9A64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7C04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C2FC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7ED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8EAD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6465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617BB"/>
    <w:multiLevelType w:val="hybridMultilevel"/>
    <w:tmpl w:val="397460E6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2403DA"/>
    <w:multiLevelType w:val="hybridMultilevel"/>
    <w:tmpl w:val="E6E6CA8C"/>
    <w:lvl w:ilvl="0" w:tplc="F03E2854">
      <w:start w:val="1"/>
      <w:numFmt w:val="decimal"/>
      <w:lvlText w:val="%1."/>
      <w:lvlJc w:val="left"/>
      <w:pPr>
        <w:ind w:left="720" w:hanging="360"/>
      </w:pPr>
    </w:lvl>
    <w:lvl w:ilvl="1" w:tplc="7DBCFA70">
      <w:start w:val="1"/>
      <w:numFmt w:val="decimal"/>
      <w:lvlText w:val="%2."/>
      <w:lvlJc w:val="left"/>
      <w:pPr>
        <w:ind w:left="1440" w:hanging="360"/>
      </w:pPr>
    </w:lvl>
    <w:lvl w:ilvl="2" w:tplc="2858184C">
      <w:start w:val="1"/>
      <w:numFmt w:val="lowerRoman"/>
      <w:lvlText w:val="%3."/>
      <w:lvlJc w:val="right"/>
      <w:pPr>
        <w:ind w:left="2160" w:hanging="180"/>
      </w:pPr>
    </w:lvl>
    <w:lvl w:ilvl="3" w:tplc="86283D08">
      <w:start w:val="1"/>
      <w:numFmt w:val="decimal"/>
      <w:lvlText w:val="%4."/>
      <w:lvlJc w:val="left"/>
      <w:pPr>
        <w:ind w:left="2880" w:hanging="360"/>
      </w:pPr>
    </w:lvl>
    <w:lvl w:ilvl="4" w:tplc="ACAE13A4">
      <w:start w:val="1"/>
      <w:numFmt w:val="lowerLetter"/>
      <w:lvlText w:val="%5."/>
      <w:lvlJc w:val="left"/>
      <w:pPr>
        <w:ind w:left="3600" w:hanging="360"/>
      </w:pPr>
    </w:lvl>
    <w:lvl w:ilvl="5" w:tplc="D17E6844">
      <w:start w:val="1"/>
      <w:numFmt w:val="lowerRoman"/>
      <w:lvlText w:val="%6."/>
      <w:lvlJc w:val="right"/>
      <w:pPr>
        <w:ind w:left="4320" w:hanging="180"/>
      </w:pPr>
    </w:lvl>
    <w:lvl w:ilvl="6" w:tplc="8104DE7E">
      <w:start w:val="1"/>
      <w:numFmt w:val="decimal"/>
      <w:lvlText w:val="%7."/>
      <w:lvlJc w:val="left"/>
      <w:pPr>
        <w:ind w:left="5040" w:hanging="360"/>
      </w:pPr>
    </w:lvl>
    <w:lvl w:ilvl="7" w:tplc="2E524AB2">
      <w:start w:val="1"/>
      <w:numFmt w:val="lowerLetter"/>
      <w:lvlText w:val="%8."/>
      <w:lvlJc w:val="left"/>
      <w:pPr>
        <w:ind w:left="5760" w:hanging="360"/>
      </w:pPr>
    </w:lvl>
    <w:lvl w:ilvl="8" w:tplc="26224A4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11403"/>
    <w:multiLevelType w:val="hybridMultilevel"/>
    <w:tmpl w:val="C6BA4C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CB51B1"/>
    <w:multiLevelType w:val="hybridMultilevel"/>
    <w:tmpl w:val="FFFFFFFF"/>
    <w:lvl w:ilvl="0" w:tplc="8CC86F68">
      <w:start w:val="1"/>
      <w:numFmt w:val="decimal"/>
      <w:lvlText w:val="%1."/>
      <w:lvlJc w:val="left"/>
      <w:pPr>
        <w:ind w:left="720" w:hanging="360"/>
      </w:pPr>
    </w:lvl>
    <w:lvl w:ilvl="1" w:tplc="561CCC76">
      <w:start w:val="1"/>
      <w:numFmt w:val="decimal"/>
      <w:lvlText w:val="%2."/>
      <w:lvlJc w:val="left"/>
      <w:pPr>
        <w:ind w:left="1440" w:hanging="360"/>
      </w:pPr>
    </w:lvl>
    <w:lvl w:ilvl="2" w:tplc="494C7A6E">
      <w:start w:val="1"/>
      <w:numFmt w:val="lowerRoman"/>
      <w:lvlText w:val="%3."/>
      <w:lvlJc w:val="right"/>
      <w:pPr>
        <w:ind w:left="2160" w:hanging="180"/>
      </w:pPr>
    </w:lvl>
    <w:lvl w:ilvl="3" w:tplc="66A2CB0A">
      <w:start w:val="1"/>
      <w:numFmt w:val="decimal"/>
      <w:lvlText w:val="%4."/>
      <w:lvlJc w:val="left"/>
      <w:pPr>
        <w:ind w:left="2880" w:hanging="360"/>
      </w:pPr>
    </w:lvl>
    <w:lvl w:ilvl="4" w:tplc="C4625B68">
      <w:start w:val="1"/>
      <w:numFmt w:val="lowerLetter"/>
      <w:lvlText w:val="%5."/>
      <w:lvlJc w:val="left"/>
      <w:pPr>
        <w:ind w:left="3600" w:hanging="360"/>
      </w:pPr>
    </w:lvl>
    <w:lvl w:ilvl="5" w:tplc="303CB306">
      <w:start w:val="1"/>
      <w:numFmt w:val="lowerRoman"/>
      <w:lvlText w:val="%6."/>
      <w:lvlJc w:val="right"/>
      <w:pPr>
        <w:ind w:left="4320" w:hanging="180"/>
      </w:pPr>
    </w:lvl>
    <w:lvl w:ilvl="6" w:tplc="71D0CA48">
      <w:start w:val="1"/>
      <w:numFmt w:val="decimal"/>
      <w:lvlText w:val="%7."/>
      <w:lvlJc w:val="left"/>
      <w:pPr>
        <w:ind w:left="5040" w:hanging="360"/>
      </w:pPr>
    </w:lvl>
    <w:lvl w:ilvl="7" w:tplc="A33A6D20">
      <w:start w:val="1"/>
      <w:numFmt w:val="lowerLetter"/>
      <w:lvlText w:val="%8."/>
      <w:lvlJc w:val="left"/>
      <w:pPr>
        <w:ind w:left="5760" w:hanging="360"/>
      </w:pPr>
    </w:lvl>
    <w:lvl w:ilvl="8" w:tplc="F78651D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B037F"/>
    <w:multiLevelType w:val="hybridMultilevel"/>
    <w:tmpl w:val="6FB4A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517566"/>
    <w:multiLevelType w:val="hybridMultilevel"/>
    <w:tmpl w:val="FFFFFFFF"/>
    <w:lvl w:ilvl="0" w:tplc="33000878">
      <w:start w:val="1"/>
      <w:numFmt w:val="decimal"/>
      <w:lvlText w:val="%1."/>
      <w:lvlJc w:val="left"/>
      <w:pPr>
        <w:ind w:left="720" w:hanging="360"/>
      </w:pPr>
    </w:lvl>
    <w:lvl w:ilvl="1" w:tplc="37CE5D50">
      <w:start w:val="1"/>
      <w:numFmt w:val="decimal"/>
      <w:lvlText w:val="%2."/>
      <w:lvlJc w:val="left"/>
      <w:pPr>
        <w:ind w:left="1440" w:hanging="360"/>
      </w:pPr>
    </w:lvl>
    <w:lvl w:ilvl="2" w:tplc="5CEC33E4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3D74F1BA">
      <w:start w:val="1"/>
      <w:numFmt w:val="decimal"/>
      <w:lvlText w:val="%4."/>
      <w:lvlJc w:val="left"/>
      <w:pPr>
        <w:ind w:left="2880" w:hanging="360"/>
      </w:pPr>
    </w:lvl>
    <w:lvl w:ilvl="4" w:tplc="367470A8">
      <w:start w:val="1"/>
      <w:numFmt w:val="lowerLetter"/>
      <w:lvlText w:val="%5."/>
      <w:lvlJc w:val="left"/>
      <w:pPr>
        <w:ind w:left="3600" w:hanging="360"/>
      </w:pPr>
    </w:lvl>
    <w:lvl w:ilvl="5" w:tplc="5F9C701C">
      <w:start w:val="1"/>
      <w:numFmt w:val="lowerRoman"/>
      <w:lvlText w:val="%6."/>
      <w:lvlJc w:val="right"/>
      <w:pPr>
        <w:ind w:left="4320" w:hanging="180"/>
      </w:pPr>
    </w:lvl>
    <w:lvl w:ilvl="6" w:tplc="67188F64">
      <w:start w:val="1"/>
      <w:numFmt w:val="decimal"/>
      <w:lvlText w:val="%7."/>
      <w:lvlJc w:val="left"/>
      <w:pPr>
        <w:ind w:left="5040" w:hanging="360"/>
      </w:pPr>
    </w:lvl>
    <w:lvl w:ilvl="7" w:tplc="71D8F36E">
      <w:start w:val="1"/>
      <w:numFmt w:val="lowerLetter"/>
      <w:lvlText w:val="%8."/>
      <w:lvlJc w:val="left"/>
      <w:pPr>
        <w:ind w:left="5760" w:hanging="360"/>
      </w:pPr>
    </w:lvl>
    <w:lvl w:ilvl="8" w:tplc="673CE45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AB4E48"/>
    <w:multiLevelType w:val="hybridMultilevel"/>
    <w:tmpl w:val="A6B29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D47FF4"/>
    <w:multiLevelType w:val="hybridMultilevel"/>
    <w:tmpl w:val="34FE51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37137C"/>
    <w:multiLevelType w:val="hybridMultilevel"/>
    <w:tmpl w:val="FFFFFFFF"/>
    <w:lvl w:ilvl="0" w:tplc="7B945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AA88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76D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7AE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7808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E294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32C7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BA0E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D64F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6141C"/>
    <w:multiLevelType w:val="hybridMultilevel"/>
    <w:tmpl w:val="FFFFFFFF"/>
    <w:lvl w:ilvl="0" w:tplc="4542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A8DE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80F8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60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2404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4C8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A13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2AC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1024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978A1"/>
    <w:multiLevelType w:val="hybridMultilevel"/>
    <w:tmpl w:val="C4EAE0A8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72F51E9"/>
    <w:multiLevelType w:val="hybridMultilevel"/>
    <w:tmpl w:val="19344450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91447D4"/>
    <w:multiLevelType w:val="hybridMultilevel"/>
    <w:tmpl w:val="B40018E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4"/>
  </w:num>
  <w:num w:numId="3">
    <w:abstractNumId w:val="5"/>
  </w:num>
  <w:num w:numId="4">
    <w:abstractNumId w:val="3"/>
  </w:num>
  <w:num w:numId="5">
    <w:abstractNumId w:val="10"/>
  </w:num>
  <w:num w:numId="6">
    <w:abstractNumId w:val="13"/>
  </w:num>
  <w:num w:numId="7">
    <w:abstractNumId w:val="15"/>
  </w:num>
  <w:num w:numId="8">
    <w:abstractNumId w:val="7"/>
  </w:num>
  <w:num w:numId="9">
    <w:abstractNumId w:val="9"/>
  </w:num>
  <w:num w:numId="10">
    <w:abstractNumId w:val="4"/>
  </w:num>
  <w:num w:numId="11">
    <w:abstractNumId w:val="6"/>
  </w:num>
  <w:num w:numId="12">
    <w:abstractNumId w:val="2"/>
  </w:num>
  <w:num w:numId="13">
    <w:abstractNumId w:val="12"/>
  </w:num>
  <w:num w:numId="14">
    <w:abstractNumId w:val="1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D6"/>
    <w:rsid w:val="00003775"/>
    <w:rsid w:val="0000668F"/>
    <w:rsid w:val="00020A99"/>
    <w:rsid w:val="00024623"/>
    <w:rsid w:val="00033D01"/>
    <w:rsid w:val="000419A8"/>
    <w:rsid w:val="00043361"/>
    <w:rsid w:val="00043B7F"/>
    <w:rsid w:val="00085CDB"/>
    <w:rsid w:val="000A1220"/>
    <w:rsid w:val="000A2851"/>
    <w:rsid w:val="000A6603"/>
    <w:rsid w:val="000B0708"/>
    <w:rsid w:val="000B1856"/>
    <w:rsid w:val="000E3272"/>
    <w:rsid w:val="000E5737"/>
    <w:rsid w:val="000E79E7"/>
    <w:rsid w:val="000F0014"/>
    <w:rsid w:val="000F5C98"/>
    <w:rsid w:val="001114D4"/>
    <w:rsid w:val="00113401"/>
    <w:rsid w:val="00124683"/>
    <w:rsid w:val="00130B16"/>
    <w:rsid w:val="00144939"/>
    <w:rsid w:val="00154FCD"/>
    <w:rsid w:val="0015703B"/>
    <w:rsid w:val="00164295"/>
    <w:rsid w:val="00170D0C"/>
    <w:rsid w:val="0017591D"/>
    <w:rsid w:val="001844E6"/>
    <w:rsid w:val="00187428"/>
    <w:rsid w:val="00195C0B"/>
    <w:rsid w:val="001C55BC"/>
    <w:rsid w:val="001E3F6D"/>
    <w:rsid w:val="001F01B9"/>
    <w:rsid w:val="00206ED4"/>
    <w:rsid w:val="00220842"/>
    <w:rsid w:val="00230930"/>
    <w:rsid w:val="00230E52"/>
    <w:rsid w:val="0023159B"/>
    <w:rsid w:val="00255433"/>
    <w:rsid w:val="00285F62"/>
    <w:rsid w:val="00293249"/>
    <w:rsid w:val="002B30B6"/>
    <w:rsid w:val="002B5A7A"/>
    <w:rsid w:val="002B7AB7"/>
    <w:rsid w:val="002D61C6"/>
    <w:rsid w:val="002F01AE"/>
    <w:rsid w:val="002F0495"/>
    <w:rsid w:val="002F13DB"/>
    <w:rsid w:val="002F43D6"/>
    <w:rsid w:val="003110DD"/>
    <w:rsid w:val="00311610"/>
    <w:rsid w:val="00332494"/>
    <w:rsid w:val="0033503A"/>
    <w:rsid w:val="00335E48"/>
    <w:rsid w:val="00342FA5"/>
    <w:rsid w:val="00361E7E"/>
    <w:rsid w:val="003649CA"/>
    <w:rsid w:val="00387038"/>
    <w:rsid w:val="0039618E"/>
    <w:rsid w:val="003D6BEF"/>
    <w:rsid w:val="00403B3D"/>
    <w:rsid w:val="00412255"/>
    <w:rsid w:val="00416E61"/>
    <w:rsid w:val="004377D9"/>
    <w:rsid w:val="004468AB"/>
    <w:rsid w:val="00452C9B"/>
    <w:rsid w:val="00456D57"/>
    <w:rsid w:val="00470159"/>
    <w:rsid w:val="00491A4E"/>
    <w:rsid w:val="004A573F"/>
    <w:rsid w:val="004B08BF"/>
    <w:rsid w:val="004B17B9"/>
    <w:rsid w:val="004B4194"/>
    <w:rsid w:val="004B7C79"/>
    <w:rsid w:val="004B7E76"/>
    <w:rsid w:val="004C0B25"/>
    <w:rsid w:val="004C2EC7"/>
    <w:rsid w:val="004C71A6"/>
    <w:rsid w:val="004D0BEF"/>
    <w:rsid w:val="004D6CB8"/>
    <w:rsid w:val="004E5140"/>
    <w:rsid w:val="004E57EE"/>
    <w:rsid w:val="004F0112"/>
    <w:rsid w:val="004F3671"/>
    <w:rsid w:val="00516FA1"/>
    <w:rsid w:val="00520D4A"/>
    <w:rsid w:val="00523499"/>
    <w:rsid w:val="00523F34"/>
    <w:rsid w:val="00540780"/>
    <w:rsid w:val="0055086F"/>
    <w:rsid w:val="00552603"/>
    <w:rsid w:val="00572764"/>
    <w:rsid w:val="005847A0"/>
    <w:rsid w:val="005A1439"/>
    <w:rsid w:val="005B7FA3"/>
    <w:rsid w:val="005C0C73"/>
    <w:rsid w:val="005C2D20"/>
    <w:rsid w:val="005E2E8A"/>
    <w:rsid w:val="005E473A"/>
    <w:rsid w:val="005F1CE1"/>
    <w:rsid w:val="005F3F84"/>
    <w:rsid w:val="0060538A"/>
    <w:rsid w:val="00635BB8"/>
    <w:rsid w:val="00637F97"/>
    <w:rsid w:val="006417E6"/>
    <w:rsid w:val="00657614"/>
    <w:rsid w:val="00665D61"/>
    <w:rsid w:val="0068305D"/>
    <w:rsid w:val="00693BBE"/>
    <w:rsid w:val="00694891"/>
    <w:rsid w:val="006A3438"/>
    <w:rsid w:val="006C6089"/>
    <w:rsid w:val="006D00C5"/>
    <w:rsid w:val="006D36BB"/>
    <w:rsid w:val="006D42F1"/>
    <w:rsid w:val="006E238A"/>
    <w:rsid w:val="006F5677"/>
    <w:rsid w:val="00703473"/>
    <w:rsid w:val="00703A8B"/>
    <w:rsid w:val="00704FCB"/>
    <w:rsid w:val="00733A5F"/>
    <w:rsid w:val="0073741F"/>
    <w:rsid w:val="00741F7C"/>
    <w:rsid w:val="00750725"/>
    <w:rsid w:val="00753AEF"/>
    <w:rsid w:val="0076084E"/>
    <w:rsid w:val="00764CBA"/>
    <w:rsid w:val="00774E32"/>
    <w:rsid w:val="00785F38"/>
    <w:rsid w:val="007952FE"/>
    <w:rsid w:val="007A0D92"/>
    <w:rsid w:val="007B1BA6"/>
    <w:rsid w:val="007B6464"/>
    <w:rsid w:val="007D036F"/>
    <w:rsid w:val="007E52CC"/>
    <w:rsid w:val="007F1570"/>
    <w:rsid w:val="007F6785"/>
    <w:rsid w:val="007F7A84"/>
    <w:rsid w:val="00811573"/>
    <w:rsid w:val="0083025B"/>
    <w:rsid w:val="0083233D"/>
    <w:rsid w:val="00843A45"/>
    <w:rsid w:val="00844E81"/>
    <w:rsid w:val="00850D2E"/>
    <w:rsid w:val="008608D6"/>
    <w:rsid w:val="00883DEC"/>
    <w:rsid w:val="008A7E91"/>
    <w:rsid w:val="008B2EF8"/>
    <w:rsid w:val="008C6869"/>
    <w:rsid w:val="008F0F3C"/>
    <w:rsid w:val="008F197F"/>
    <w:rsid w:val="00904D7F"/>
    <w:rsid w:val="00927A58"/>
    <w:rsid w:val="0093420D"/>
    <w:rsid w:val="00935E55"/>
    <w:rsid w:val="0095777C"/>
    <w:rsid w:val="00960157"/>
    <w:rsid w:val="0099228D"/>
    <w:rsid w:val="009B5275"/>
    <w:rsid w:val="009D5AF0"/>
    <w:rsid w:val="009F5B9E"/>
    <w:rsid w:val="00A143F5"/>
    <w:rsid w:val="00A24C01"/>
    <w:rsid w:val="00A24D08"/>
    <w:rsid w:val="00A47FBB"/>
    <w:rsid w:val="00A51A39"/>
    <w:rsid w:val="00A51C7E"/>
    <w:rsid w:val="00A549C0"/>
    <w:rsid w:val="00A54FA1"/>
    <w:rsid w:val="00A6032A"/>
    <w:rsid w:val="00A67B70"/>
    <w:rsid w:val="00A722D2"/>
    <w:rsid w:val="00A8132C"/>
    <w:rsid w:val="00A82766"/>
    <w:rsid w:val="00A82B53"/>
    <w:rsid w:val="00A95CB9"/>
    <w:rsid w:val="00AD0DE6"/>
    <w:rsid w:val="00AD5D71"/>
    <w:rsid w:val="00AE6707"/>
    <w:rsid w:val="00AF3C1E"/>
    <w:rsid w:val="00AF60AF"/>
    <w:rsid w:val="00B05F94"/>
    <w:rsid w:val="00B06059"/>
    <w:rsid w:val="00B10C49"/>
    <w:rsid w:val="00B11218"/>
    <w:rsid w:val="00B26D8A"/>
    <w:rsid w:val="00B2718E"/>
    <w:rsid w:val="00B345F9"/>
    <w:rsid w:val="00B45CFD"/>
    <w:rsid w:val="00B7108F"/>
    <w:rsid w:val="00B73EC2"/>
    <w:rsid w:val="00B768BD"/>
    <w:rsid w:val="00B83197"/>
    <w:rsid w:val="00B902DA"/>
    <w:rsid w:val="00B931FC"/>
    <w:rsid w:val="00B946AE"/>
    <w:rsid w:val="00B9582B"/>
    <w:rsid w:val="00BB0DA6"/>
    <w:rsid w:val="00BC6114"/>
    <w:rsid w:val="00BD4729"/>
    <w:rsid w:val="00BD61FB"/>
    <w:rsid w:val="00BE43FB"/>
    <w:rsid w:val="00BE4ECB"/>
    <w:rsid w:val="00C05A8C"/>
    <w:rsid w:val="00C05B86"/>
    <w:rsid w:val="00C16DF4"/>
    <w:rsid w:val="00C37749"/>
    <w:rsid w:val="00C436F8"/>
    <w:rsid w:val="00C464CD"/>
    <w:rsid w:val="00C530CB"/>
    <w:rsid w:val="00C56DF2"/>
    <w:rsid w:val="00C601D9"/>
    <w:rsid w:val="00C74132"/>
    <w:rsid w:val="00C76B12"/>
    <w:rsid w:val="00C76D96"/>
    <w:rsid w:val="00C848E7"/>
    <w:rsid w:val="00C9734B"/>
    <w:rsid w:val="00CA55AA"/>
    <w:rsid w:val="00CE2D40"/>
    <w:rsid w:val="00CF0AE4"/>
    <w:rsid w:val="00D05266"/>
    <w:rsid w:val="00D1110F"/>
    <w:rsid w:val="00D16AF1"/>
    <w:rsid w:val="00D17DF5"/>
    <w:rsid w:val="00D309A5"/>
    <w:rsid w:val="00D431B3"/>
    <w:rsid w:val="00D63825"/>
    <w:rsid w:val="00D745F8"/>
    <w:rsid w:val="00D74770"/>
    <w:rsid w:val="00DA0A28"/>
    <w:rsid w:val="00DC414A"/>
    <w:rsid w:val="00DE4D1A"/>
    <w:rsid w:val="00DF3B4B"/>
    <w:rsid w:val="00E00BD9"/>
    <w:rsid w:val="00E119AF"/>
    <w:rsid w:val="00E15BCB"/>
    <w:rsid w:val="00E21AEB"/>
    <w:rsid w:val="00E322F6"/>
    <w:rsid w:val="00E55C60"/>
    <w:rsid w:val="00E739D8"/>
    <w:rsid w:val="00ED02AF"/>
    <w:rsid w:val="00ED59D3"/>
    <w:rsid w:val="00EE70A8"/>
    <w:rsid w:val="00EF12A1"/>
    <w:rsid w:val="00EF12CD"/>
    <w:rsid w:val="00EF39DF"/>
    <w:rsid w:val="00EF3BD8"/>
    <w:rsid w:val="00F11E21"/>
    <w:rsid w:val="00F141DC"/>
    <w:rsid w:val="00F40BD8"/>
    <w:rsid w:val="00F45909"/>
    <w:rsid w:val="00F53A0A"/>
    <w:rsid w:val="00F54CAC"/>
    <w:rsid w:val="00F5587F"/>
    <w:rsid w:val="00F91711"/>
    <w:rsid w:val="00F95E7E"/>
    <w:rsid w:val="00F96AD6"/>
    <w:rsid w:val="00FA09CE"/>
    <w:rsid w:val="00FB1FE5"/>
    <w:rsid w:val="00FC51A7"/>
    <w:rsid w:val="00FC5566"/>
    <w:rsid w:val="00FC64FB"/>
    <w:rsid w:val="00FD676E"/>
    <w:rsid w:val="00FE1E2D"/>
    <w:rsid w:val="00FE7C48"/>
    <w:rsid w:val="013EDAEC"/>
    <w:rsid w:val="02952B72"/>
    <w:rsid w:val="0335FDB3"/>
    <w:rsid w:val="037EE2C9"/>
    <w:rsid w:val="043CD7FC"/>
    <w:rsid w:val="0453441A"/>
    <w:rsid w:val="049630DB"/>
    <w:rsid w:val="04C07F33"/>
    <w:rsid w:val="05A0A7B5"/>
    <w:rsid w:val="074270D7"/>
    <w:rsid w:val="08C983A1"/>
    <w:rsid w:val="09283FEF"/>
    <w:rsid w:val="098E9636"/>
    <w:rsid w:val="0A3C975A"/>
    <w:rsid w:val="0AE8A9B0"/>
    <w:rsid w:val="0B416670"/>
    <w:rsid w:val="0BB092C1"/>
    <w:rsid w:val="117A5605"/>
    <w:rsid w:val="120B557C"/>
    <w:rsid w:val="12ED06A1"/>
    <w:rsid w:val="133AF8D2"/>
    <w:rsid w:val="13D0A53A"/>
    <w:rsid w:val="14551EC9"/>
    <w:rsid w:val="145BBEB2"/>
    <w:rsid w:val="14CFF282"/>
    <w:rsid w:val="15B87B2F"/>
    <w:rsid w:val="16875B83"/>
    <w:rsid w:val="16EDB839"/>
    <w:rsid w:val="179FCC9B"/>
    <w:rsid w:val="17DA5356"/>
    <w:rsid w:val="1C4C573C"/>
    <w:rsid w:val="1D66A45D"/>
    <w:rsid w:val="1E670BC6"/>
    <w:rsid w:val="1EE33817"/>
    <w:rsid w:val="1F4F0E5F"/>
    <w:rsid w:val="1FCDA11A"/>
    <w:rsid w:val="20273E8F"/>
    <w:rsid w:val="203B4943"/>
    <w:rsid w:val="20D5FFCE"/>
    <w:rsid w:val="20E7B6C6"/>
    <w:rsid w:val="211AAB39"/>
    <w:rsid w:val="24E23EB3"/>
    <w:rsid w:val="257220DB"/>
    <w:rsid w:val="25E15A1D"/>
    <w:rsid w:val="27A8F2F6"/>
    <w:rsid w:val="27DA4CD1"/>
    <w:rsid w:val="2821A502"/>
    <w:rsid w:val="2833CD03"/>
    <w:rsid w:val="2863F780"/>
    <w:rsid w:val="2918383B"/>
    <w:rsid w:val="2A190FE8"/>
    <w:rsid w:val="2A4F8018"/>
    <w:rsid w:val="2B27F307"/>
    <w:rsid w:val="2B9C1055"/>
    <w:rsid w:val="2DE98202"/>
    <w:rsid w:val="2E7FC0B7"/>
    <w:rsid w:val="2E90E686"/>
    <w:rsid w:val="2FDC8BA9"/>
    <w:rsid w:val="30FF343F"/>
    <w:rsid w:val="32C030E0"/>
    <w:rsid w:val="32D9BF84"/>
    <w:rsid w:val="337D9178"/>
    <w:rsid w:val="337FACD7"/>
    <w:rsid w:val="33F9443D"/>
    <w:rsid w:val="342C76FB"/>
    <w:rsid w:val="34CA75D2"/>
    <w:rsid w:val="35827A4F"/>
    <w:rsid w:val="36406276"/>
    <w:rsid w:val="36407B42"/>
    <w:rsid w:val="36C2CFCA"/>
    <w:rsid w:val="38671829"/>
    <w:rsid w:val="392B8BBF"/>
    <w:rsid w:val="39E4BD85"/>
    <w:rsid w:val="3BA92FDE"/>
    <w:rsid w:val="3C08DDA9"/>
    <w:rsid w:val="3E90D74B"/>
    <w:rsid w:val="3EF2F1AB"/>
    <w:rsid w:val="3FF54B18"/>
    <w:rsid w:val="406C194A"/>
    <w:rsid w:val="40D60B8E"/>
    <w:rsid w:val="40FE1C98"/>
    <w:rsid w:val="413881FE"/>
    <w:rsid w:val="418E77DD"/>
    <w:rsid w:val="42A10998"/>
    <w:rsid w:val="44846636"/>
    <w:rsid w:val="451159E1"/>
    <w:rsid w:val="451E9634"/>
    <w:rsid w:val="4559F696"/>
    <w:rsid w:val="455F0C01"/>
    <w:rsid w:val="459CDFB3"/>
    <w:rsid w:val="460DEBD2"/>
    <w:rsid w:val="46E1D3C4"/>
    <w:rsid w:val="4913B5E8"/>
    <w:rsid w:val="494AC598"/>
    <w:rsid w:val="4A3682D5"/>
    <w:rsid w:val="4B154014"/>
    <w:rsid w:val="4B41E9DE"/>
    <w:rsid w:val="4BFFD1DE"/>
    <w:rsid w:val="4D860B73"/>
    <w:rsid w:val="4DF81F7B"/>
    <w:rsid w:val="4E174D7D"/>
    <w:rsid w:val="4ED4AA17"/>
    <w:rsid w:val="50536A4E"/>
    <w:rsid w:val="50D96C37"/>
    <w:rsid w:val="51E436B4"/>
    <w:rsid w:val="51E8AB66"/>
    <w:rsid w:val="520161C5"/>
    <w:rsid w:val="52B6115D"/>
    <w:rsid w:val="549CA9B6"/>
    <w:rsid w:val="5597D215"/>
    <w:rsid w:val="56D4F2E2"/>
    <w:rsid w:val="59209E94"/>
    <w:rsid w:val="598CA0EC"/>
    <w:rsid w:val="59D3B4CF"/>
    <w:rsid w:val="5A181BFA"/>
    <w:rsid w:val="5A446141"/>
    <w:rsid w:val="5B51E92F"/>
    <w:rsid w:val="5B6790A9"/>
    <w:rsid w:val="5C6BE764"/>
    <w:rsid w:val="5ED0FE48"/>
    <w:rsid w:val="5EE7F6D7"/>
    <w:rsid w:val="614E02F5"/>
    <w:rsid w:val="61E7A19F"/>
    <w:rsid w:val="626B96CA"/>
    <w:rsid w:val="62E1952A"/>
    <w:rsid w:val="63E78C11"/>
    <w:rsid w:val="64197605"/>
    <w:rsid w:val="64EF0F26"/>
    <w:rsid w:val="651FA862"/>
    <w:rsid w:val="664C5D4E"/>
    <w:rsid w:val="6741016A"/>
    <w:rsid w:val="679CE746"/>
    <w:rsid w:val="682595BB"/>
    <w:rsid w:val="686AADF3"/>
    <w:rsid w:val="6A5E8877"/>
    <w:rsid w:val="6A9F3505"/>
    <w:rsid w:val="6AAA3B8D"/>
    <w:rsid w:val="6BE0FC71"/>
    <w:rsid w:val="6C4F43EE"/>
    <w:rsid w:val="6CC73A57"/>
    <w:rsid w:val="6EA61216"/>
    <w:rsid w:val="6F69608B"/>
    <w:rsid w:val="708E4B0B"/>
    <w:rsid w:val="7106D9C2"/>
    <w:rsid w:val="7114A706"/>
    <w:rsid w:val="712B6FD8"/>
    <w:rsid w:val="72CF935C"/>
    <w:rsid w:val="7399CF59"/>
    <w:rsid w:val="746DB4B8"/>
    <w:rsid w:val="75D4022C"/>
    <w:rsid w:val="76502260"/>
    <w:rsid w:val="76995DE5"/>
    <w:rsid w:val="76F4C234"/>
    <w:rsid w:val="76F5AC85"/>
    <w:rsid w:val="7786AE96"/>
    <w:rsid w:val="7C7EE3D6"/>
    <w:rsid w:val="7C9A86BB"/>
    <w:rsid w:val="7D5978C0"/>
    <w:rsid w:val="7DD903E7"/>
    <w:rsid w:val="7F0EC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6E6AE79"/>
  <w15:chartTrackingRefBased/>
  <w15:docId w15:val="{99A24971-7D63-4023-A0FE-B741B1598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6D00C5"/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rFonts w:ascii="Arial" w:hAnsi="Arial"/>
      <w:b/>
      <w:bCs/>
      <w:sz w:val="16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styleId="BalloonText">
    <w:name w:val="Balloon Text"/>
    <w:basedOn w:val="Normal"/>
    <w:semiHidden/>
    <w:rsid w:val="006C60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74132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342FA5"/>
    <w:rPr>
      <w:sz w:val="16"/>
      <w:szCs w:val="16"/>
    </w:rPr>
  </w:style>
  <w:style w:type="paragraph" w:styleId="CommentText">
    <w:name w:val="annotation text"/>
    <w:basedOn w:val="Normal"/>
    <w:semiHidden/>
    <w:rsid w:val="00342FA5"/>
  </w:style>
  <w:style w:type="paragraph" w:styleId="CommentSubject">
    <w:name w:val="annotation subject"/>
    <w:basedOn w:val="CommentText"/>
    <w:next w:val="CommentText"/>
    <w:semiHidden/>
    <w:rsid w:val="00342FA5"/>
    <w:rPr>
      <w:b/>
      <w:bCs/>
    </w:rPr>
  </w:style>
  <w:style w:type="character" w:customStyle="1" w:styleId="BodyTextChar">
    <w:name w:val="Body Text Char"/>
    <w:basedOn w:val="DefaultParagraphFont"/>
    <w:link w:val="BodyText"/>
    <w:rsid w:val="00A82766"/>
  </w:style>
  <w:style w:type="character" w:styleId="UnresolvedMention">
    <w:name w:val="Unresolved Mention"/>
    <w:basedOn w:val="DefaultParagraphFont"/>
    <w:uiPriority w:val="99"/>
    <w:semiHidden/>
    <w:unhideWhenUsed/>
    <w:rsid w:val="007D03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github.com/AshwathSalimath/Movie-ratings-prediction-using-MovieLens-Dataset" TargetMode="External"/><Relationship Id="rId1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diagramLayout" Target="diagrams/layout1.xml"/><Relationship Id="rId2" Type="http://schemas.openxmlformats.org/officeDocument/2006/relationships/styles" Target="styles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datascience-enthusiast.com/Python/cs110_lab2_als_prediction.html" TargetMode="Externa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AIGamer28100/Movie-Lens-Dataset-Visualisation-and-Prediction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zcar\Application%20Data\Microsoft\Templates\Development%20Case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A7A0CA-7DE2-4BA2-A514-38C5DCFBBFCA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8FA390DD-A173-482A-93AF-7A1D766885FA}">
      <dgm:prSet phldrT="[Text]"/>
      <dgm:spPr/>
      <dgm:t>
        <a:bodyPr/>
        <a:lstStyle/>
        <a:p>
          <a:r>
            <a:rPr lang="hr-HR"/>
            <a:t>Projekt</a:t>
          </a:r>
          <a:endParaRPr lang="en-US"/>
        </a:p>
      </dgm:t>
    </dgm:pt>
    <dgm:pt modelId="{6E8B5B1C-9733-4AEE-BDC8-29E25A732ED2}" type="parTrans" cxnId="{3F8D1BFE-61AF-4DA1-BAA8-FB3949BC080D}">
      <dgm:prSet/>
      <dgm:spPr/>
      <dgm:t>
        <a:bodyPr/>
        <a:lstStyle/>
        <a:p>
          <a:endParaRPr lang="en-US"/>
        </a:p>
      </dgm:t>
    </dgm:pt>
    <dgm:pt modelId="{6D47E985-7EE0-4905-90E7-708C4F39372A}" type="sibTrans" cxnId="{3F8D1BFE-61AF-4DA1-BAA8-FB3949BC080D}">
      <dgm:prSet/>
      <dgm:spPr/>
      <dgm:t>
        <a:bodyPr/>
        <a:lstStyle/>
        <a:p>
          <a:endParaRPr lang="en-US"/>
        </a:p>
      </dgm:t>
    </dgm:pt>
    <dgm:pt modelId="{2D086012-762A-4192-98AB-A26C022F79F3}">
      <dgm:prSet phldrT="[Text]"/>
      <dgm:spPr/>
      <dgm:t>
        <a:bodyPr/>
        <a:lstStyle/>
        <a:p>
          <a:r>
            <a:rPr lang="hr-HR"/>
            <a:t>Inicijalna faza</a:t>
          </a:r>
          <a:endParaRPr lang="en-US"/>
        </a:p>
      </dgm:t>
    </dgm:pt>
    <dgm:pt modelId="{4690FB0C-8B7C-48CD-96DF-EBD4A63744EE}" type="parTrans" cxnId="{734CDD37-5C19-4F37-97A8-6C43C9DEF44A}">
      <dgm:prSet/>
      <dgm:spPr/>
      <dgm:t>
        <a:bodyPr/>
        <a:lstStyle/>
        <a:p>
          <a:endParaRPr lang="en-US"/>
        </a:p>
      </dgm:t>
    </dgm:pt>
    <dgm:pt modelId="{4E86516C-BB7D-4DCC-8C7C-1FE2F079877A}" type="sibTrans" cxnId="{734CDD37-5C19-4F37-97A8-6C43C9DEF44A}">
      <dgm:prSet/>
      <dgm:spPr/>
      <dgm:t>
        <a:bodyPr/>
        <a:lstStyle/>
        <a:p>
          <a:endParaRPr lang="en-US"/>
        </a:p>
      </dgm:t>
    </dgm:pt>
    <dgm:pt modelId="{211454C5-C138-440A-B777-B0A54C8B623E}">
      <dgm:prSet phldrT="[Text]"/>
      <dgm:spPr/>
      <dgm:t>
        <a:bodyPr/>
        <a:lstStyle/>
        <a:p>
          <a:r>
            <a:rPr lang="hr-HR"/>
            <a:t>Predizvedvena faza</a:t>
          </a:r>
          <a:endParaRPr lang="en-US"/>
        </a:p>
      </dgm:t>
    </dgm:pt>
    <dgm:pt modelId="{49102210-62A0-4B63-8333-E90492BD24E7}" type="parTrans" cxnId="{86CF40F9-A356-4FB5-B660-74A85B6CD612}">
      <dgm:prSet/>
      <dgm:spPr/>
      <dgm:t>
        <a:bodyPr/>
        <a:lstStyle/>
        <a:p>
          <a:endParaRPr lang="en-US"/>
        </a:p>
      </dgm:t>
    </dgm:pt>
    <dgm:pt modelId="{F3289319-ADE0-4EC4-BB7A-1C0BE8965201}" type="sibTrans" cxnId="{86CF40F9-A356-4FB5-B660-74A85B6CD612}">
      <dgm:prSet/>
      <dgm:spPr/>
      <dgm:t>
        <a:bodyPr/>
        <a:lstStyle/>
        <a:p>
          <a:endParaRPr lang="en-US"/>
        </a:p>
      </dgm:t>
    </dgm:pt>
    <dgm:pt modelId="{423BD337-2333-4227-81C6-5CBE8727CADF}">
      <dgm:prSet phldrT="[Text]"/>
      <dgm:spPr/>
      <dgm:t>
        <a:bodyPr/>
        <a:lstStyle/>
        <a:p>
          <a:r>
            <a:rPr lang="hr-HR"/>
            <a:t>Izvedba</a:t>
          </a:r>
          <a:endParaRPr lang="en-US"/>
        </a:p>
      </dgm:t>
    </dgm:pt>
    <dgm:pt modelId="{A1B72588-6ACC-4BCD-82EA-D0DC80A1201D}" type="parTrans" cxnId="{7E0E09A0-4CB4-491C-B33C-3CD7567DD9B5}">
      <dgm:prSet/>
      <dgm:spPr/>
      <dgm:t>
        <a:bodyPr/>
        <a:lstStyle/>
        <a:p>
          <a:endParaRPr lang="en-US"/>
        </a:p>
      </dgm:t>
    </dgm:pt>
    <dgm:pt modelId="{38B76674-1080-4164-98B4-18BB4FAC50BA}" type="sibTrans" cxnId="{7E0E09A0-4CB4-491C-B33C-3CD7567DD9B5}">
      <dgm:prSet/>
      <dgm:spPr/>
      <dgm:t>
        <a:bodyPr/>
        <a:lstStyle/>
        <a:p>
          <a:endParaRPr lang="en-US"/>
        </a:p>
      </dgm:t>
    </dgm:pt>
    <dgm:pt modelId="{4434920D-5413-49DB-8BF3-29216D2D39CE}">
      <dgm:prSet/>
      <dgm:spPr/>
      <dgm:t>
        <a:bodyPr/>
        <a:lstStyle/>
        <a:p>
          <a:r>
            <a:rPr lang="hr-HR"/>
            <a:t>Postizvedbena faza</a:t>
          </a:r>
          <a:endParaRPr lang="en-US"/>
        </a:p>
      </dgm:t>
    </dgm:pt>
    <dgm:pt modelId="{DBD38AD6-A768-4B31-A819-0F948297C921}" type="parTrans" cxnId="{BF7F1689-5429-4BD6-855E-6B0ACFE9862C}">
      <dgm:prSet/>
      <dgm:spPr/>
      <dgm:t>
        <a:bodyPr/>
        <a:lstStyle/>
        <a:p>
          <a:endParaRPr lang="en-US"/>
        </a:p>
      </dgm:t>
    </dgm:pt>
    <dgm:pt modelId="{CD111C15-F8B3-4473-9C99-89A7C9E13863}" type="sibTrans" cxnId="{BF7F1689-5429-4BD6-855E-6B0ACFE9862C}">
      <dgm:prSet/>
      <dgm:spPr/>
      <dgm:t>
        <a:bodyPr/>
        <a:lstStyle/>
        <a:p>
          <a:endParaRPr lang="en-US"/>
        </a:p>
      </dgm:t>
    </dgm:pt>
    <dgm:pt modelId="{A88DDD4E-DB98-427A-B454-6A8C7490EA19}">
      <dgm:prSet/>
      <dgm:spPr/>
      <dgm:t>
        <a:bodyPr/>
        <a:lstStyle/>
        <a:p>
          <a:r>
            <a:rPr lang="hr-HR"/>
            <a:t>Stvaranje tima</a:t>
          </a:r>
          <a:endParaRPr lang="en-US"/>
        </a:p>
      </dgm:t>
    </dgm:pt>
    <dgm:pt modelId="{C6637118-258D-4351-A657-8184A607E493}" type="parTrans" cxnId="{F81A9228-979D-4AE9-98A2-CDE0CD31806D}">
      <dgm:prSet/>
      <dgm:spPr/>
      <dgm:t>
        <a:bodyPr/>
        <a:lstStyle/>
        <a:p>
          <a:endParaRPr lang="en-US"/>
        </a:p>
      </dgm:t>
    </dgm:pt>
    <dgm:pt modelId="{C0367D75-DA4B-43E5-A12C-69733E75DE09}" type="sibTrans" cxnId="{F81A9228-979D-4AE9-98A2-CDE0CD31806D}">
      <dgm:prSet/>
      <dgm:spPr/>
      <dgm:t>
        <a:bodyPr/>
        <a:lstStyle/>
        <a:p>
          <a:endParaRPr lang="en-US"/>
        </a:p>
      </dgm:t>
    </dgm:pt>
    <dgm:pt modelId="{55866BA6-8E5A-45AB-953F-E65FC5E51B0B}">
      <dgm:prSet/>
      <dgm:spPr/>
      <dgm:t>
        <a:bodyPr/>
        <a:lstStyle/>
        <a:p>
          <a:r>
            <a:rPr lang="hr-HR"/>
            <a:t>Upoznavanje tima s projektom</a:t>
          </a:r>
          <a:endParaRPr lang="en-US"/>
        </a:p>
      </dgm:t>
    </dgm:pt>
    <dgm:pt modelId="{40931AAC-6FF3-4E1C-B3A7-10825A286470}" type="parTrans" cxnId="{026E22ED-ED86-4D78-89B6-60734C86AED5}">
      <dgm:prSet/>
      <dgm:spPr/>
      <dgm:t>
        <a:bodyPr/>
        <a:lstStyle/>
        <a:p>
          <a:endParaRPr lang="en-US"/>
        </a:p>
      </dgm:t>
    </dgm:pt>
    <dgm:pt modelId="{74D183FB-804C-4715-ACEB-0CB22957F226}" type="sibTrans" cxnId="{026E22ED-ED86-4D78-89B6-60734C86AED5}">
      <dgm:prSet/>
      <dgm:spPr/>
      <dgm:t>
        <a:bodyPr/>
        <a:lstStyle/>
        <a:p>
          <a:endParaRPr lang="en-US"/>
        </a:p>
      </dgm:t>
    </dgm:pt>
    <dgm:pt modelId="{290A205C-DD61-436B-94AF-0D3D50F12D26}">
      <dgm:prSet/>
      <dgm:spPr/>
      <dgm:t>
        <a:bodyPr/>
        <a:lstStyle/>
        <a:p>
          <a:r>
            <a:rPr lang="hr-HR"/>
            <a:t>Eksploracija dataseta</a:t>
          </a:r>
          <a:endParaRPr lang="en-US"/>
        </a:p>
      </dgm:t>
    </dgm:pt>
    <dgm:pt modelId="{082423E8-CB6A-4F9E-8C08-71FA07F45E9C}" type="parTrans" cxnId="{3BC735C6-A0D6-448E-B697-B3CBF0461F89}">
      <dgm:prSet/>
      <dgm:spPr/>
      <dgm:t>
        <a:bodyPr/>
        <a:lstStyle/>
        <a:p>
          <a:endParaRPr lang="en-US"/>
        </a:p>
      </dgm:t>
    </dgm:pt>
    <dgm:pt modelId="{A5412819-C5F4-4206-8029-4808B93F440A}" type="sibTrans" cxnId="{3BC735C6-A0D6-448E-B697-B3CBF0461F89}">
      <dgm:prSet/>
      <dgm:spPr/>
      <dgm:t>
        <a:bodyPr/>
        <a:lstStyle/>
        <a:p>
          <a:endParaRPr lang="en-US"/>
        </a:p>
      </dgm:t>
    </dgm:pt>
    <dgm:pt modelId="{8846DA56-4ABA-4EE2-80A4-B7DC3CAB603D}">
      <dgm:prSet/>
      <dgm:spPr/>
      <dgm:t>
        <a:bodyPr/>
        <a:lstStyle/>
        <a:p>
          <a:r>
            <a:rPr lang="hr-HR"/>
            <a:t>Razvijanje prediktivnog modela</a:t>
          </a:r>
          <a:endParaRPr lang="en-US"/>
        </a:p>
      </dgm:t>
    </dgm:pt>
    <dgm:pt modelId="{E1124BAB-1B27-49C6-9F00-29D0021A5643}" type="parTrans" cxnId="{BC9766F5-4504-4629-AF14-4B0B0A944313}">
      <dgm:prSet/>
      <dgm:spPr/>
      <dgm:t>
        <a:bodyPr/>
        <a:lstStyle/>
        <a:p>
          <a:endParaRPr lang="en-US"/>
        </a:p>
      </dgm:t>
    </dgm:pt>
    <dgm:pt modelId="{FF540B41-60B6-4D22-8746-0D88151D4387}" type="sibTrans" cxnId="{BC9766F5-4504-4629-AF14-4B0B0A944313}">
      <dgm:prSet/>
      <dgm:spPr/>
      <dgm:t>
        <a:bodyPr/>
        <a:lstStyle/>
        <a:p>
          <a:endParaRPr lang="en-US"/>
        </a:p>
      </dgm:t>
    </dgm:pt>
    <dgm:pt modelId="{5A38E822-C320-46C4-B532-EB511F9ED32A}">
      <dgm:prSet/>
      <dgm:spPr/>
      <dgm:t>
        <a:bodyPr/>
        <a:lstStyle/>
        <a:p>
          <a:r>
            <a:rPr lang="hr-HR"/>
            <a:t>Testiranje prediktivnog modela</a:t>
          </a:r>
          <a:endParaRPr lang="en-US"/>
        </a:p>
      </dgm:t>
    </dgm:pt>
    <dgm:pt modelId="{18DFB4FD-C8D2-45B4-90B9-E224E056623B}" type="parTrans" cxnId="{6B7D951D-1508-4B0E-A57F-F0815EBE865C}">
      <dgm:prSet/>
      <dgm:spPr/>
      <dgm:t>
        <a:bodyPr/>
        <a:lstStyle/>
        <a:p>
          <a:endParaRPr lang="en-US"/>
        </a:p>
      </dgm:t>
    </dgm:pt>
    <dgm:pt modelId="{22EDBB35-1AA3-4A57-9FA4-76F65AEE6DF1}" type="sibTrans" cxnId="{6B7D951D-1508-4B0E-A57F-F0815EBE865C}">
      <dgm:prSet/>
      <dgm:spPr/>
      <dgm:t>
        <a:bodyPr/>
        <a:lstStyle/>
        <a:p>
          <a:endParaRPr lang="en-US"/>
        </a:p>
      </dgm:t>
    </dgm:pt>
    <dgm:pt modelId="{3A139679-89F3-42B7-A773-3E15D8AD9AFA}">
      <dgm:prSet/>
      <dgm:spPr/>
      <dgm:t>
        <a:bodyPr/>
        <a:lstStyle/>
        <a:p>
          <a:r>
            <a:rPr lang="hr-HR"/>
            <a:t>Objava rezultata</a:t>
          </a:r>
          <a:endParaRPr lang="en-US"/>
        </a:p>
      </dgm:t>
    </dgm:pt>
    <dgm:pt modelId="{AABA3287-F94F-44DB-9449-6E30EAEFDAE7}" type="parTrans" cxnId="{48D3889A-E03F-4990-AD01-AEA2125A2AFC}">
      <dgm:prSet/>
      <dgm:spPr/>
      <dgm:t>
        <a:bodyPr/>
        <a:lstStyle/>
        <a:p>
          <a:endParaRPr lang="en-US"/>
        </a:p>
      </dgm:t>
    </dgm:pt>
    <dgm:pt modelId="{994F32FB-8F27-4F15-B77F-D6F8C7C7850B}" type="sibTrans" cxnId="{48D3889A-E03F-4990-AD01-AEA2125A2AFC}">
      <dgm:prSet/>
      <dgm:spPr/>
      <dgm:t>
        <a:bodyPr/>
        <a:lstStyle/>
        <a:p>
          <a:endParaRPr lang="en-US"/>
        </a:p>
      </dgm:t>
    </dgm:pt>
    <dgm:pt modelId="{93EDB7FB-5F29-4EBD-BD9B-557AB52AB5D5}" type="pres">
      <dgm:prSet presAssocID="{6DA7A0CA-7DE2-4BA2-A514-38C5DCFBBFC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F4A11F0-5C7F-4BD0-8DF4-B8E23A28C649}" type="pres">
      <dgm:prSet presAssocID="{8FA390DD-A173-482A-93AF-7A1D766885FA}" presName="hierRoot1" presStyleCnt="0">
        <dgm:presLayoutVars>
          <dgm:hierBranch val="init"/>
        </dgm:presLayoutVars>
      </dgm:prSet>
      <dgm:spPr/>
    </dgm:pt>
    <dgm:pt modelId="{5C1DE491-4406-4CCE-84D2-75D221EDFF2B}" type="pres">
      <dgm:prSet presAssocID="{8FA390DD-A173-482A-93AF-7A1D766885FA}" presName="rootComposite1" presStyleCnt="0"/>
      <dgm:spPr/>
    </dgm:pt>
    <dgm:pt modelId="{CB809207-0046-49FA-9F9D-1A7A86B75388}" type="pres">
      <dgm:prSet presAssocID="{8FA390DD-A173-482A-93AF-7A1D766885FA}" presName="rootText1" presStyleLbl="node0" presStyleIdx="0" presStyleCnt="1">
        <dgm:presLayoutVars>
          <dgm:chPref val="3"/>
        </dgm:presLayoutVars>
      </dgm:prSet>
      <dgm:spPr/>
    </dgm:pt>
    <dgm:pt modelId="{B9D6D0C6-1399-4DAB-9706-B8287EB6B183}" type="pres">
      <dgm:prSet presAssocID="{8FA390DD-A173-482A-93AF-7A1D766885FA}" presName="rootConnector1" presStyleLbl="node1" presStyleIdx="0" presStyleCnt="0"/>
      <dgm:spPr/>
    </dgm:pt>
    <dgm:pt modelId="{6B58050F-4B83-494A-9A26-A654542D630B}" type="pres">
      <dgm:prSet presAssocID="{8FA390DD-A173-482A-93AF-7A1D766885FA}" presName="hierChild2" presStyleCnt="0"/>
      <dgm:spPr/>
    </dgm:pt>
    <dgm:pt modelId="{99FC1C76-4629-4D32-A24A-F4CD3FAEDAC3}" type="pres">
      <dgm:prSet presAssocID="{4690FB0C-8B7C-48CD-96DF-EBD4A63744EE}" presName="Name37" presStyleLbl="parChTrans1D2" presStyleIdx="0" presStyleCnt="4"/>
      <dgm:spPr/>
    </dgm:pt>
    <dgm:pt modelId="{3F67A267-A4AE-4E0B-9DD1-F87F691DBD3C}" type="pres">
      <dgm:prSet presAssocID="{2D086012-762A-4192-98AB-A26C022F79F3}" presName="hierRoot2" presStyleCnt="0">
        <dgm:presLayoutVars>
          <dgm:hierBranch val="init"/>
        </dgm:presLayoutVars>
      </dgm:prSet>
      <dgm:spPr/>
    </dgm:pt>
    <dgm:pt modelId="{FD2714C3-80BE-4557-AA94-F63702404AC5}" type="pres">
      <dgm:prSet presAssocID="{2D086012-762A-4192-98AB-A26C022F79F3}" presName="rootComposite" presStyleCnt="0"/>
      <dgm:spPr/>
    </dgm:pt>
    <dgm:pt modelId="{7F9A5D26-91D4-4722-A26E-712B5AD18C9C}" type="pres">
      <dgm:prSet presAssocID="{2D086012-762A-4192-98AB-A26C022F79F3}" presName="rootText" presStyleLbl="node2" presStyleIdx="0" presStyleCnt="4">
        <dgm:presLayoutVars>
          <dgm:chPref val="3"/>
        </dgm:presLayoutVars>
      </dgm:prSet>
      <dgm:spPr/>
    </dgm:pt>
    <dgm:pt modelId="{41CE6561-1D02-4D07-8D5D-F6E39E7DE724}" type="pres">
      <dgm:prSet presAssocID="{2D086012-762A-4192-98AB-A26C022F79F3}" presName="rootConnector" presStyleLbl="node2" presStyleIdx="0" presStyleCnt="4"/>
      <dgm:spPr/>
    </dgm:pt>
    <dgm:pt modelId="{FA98F50F-2FE8-4E1C-951B-003C3D0B5385}" type="pres">
      <dgm:prSet presAssocID="{2D086012-762A-4192-98AB-A26C022F79F3}" presName="hierChild4" presStyleCnt="0"/>
      <dgm:spPr/>
    </dgm:pt>
    <dgm:pt modelId="{EDF6E435-2507-47AF-A215-E63B79B884AA}" type="pres">
      <dgm:prSet presAssocID="{C6637118-258D-4351-A657-8184A607E493}" presName="Name37" presStyleLbl="parChTrans1D3" presStyleIdx="0" presStyleCnt="6"/>
      <dgm:spPr/>
    </dgm:pt>
    <dgm:pt modelId="{BF1F381B-4321-461A-B5DE-C04A5549948F}" type="pres">
      <dgm:prSet presAssocID="{A88DDD4E-DB98-427A-B454-6A8C7490EA19}" presName="hierRoot2" presStyleCnt="0">
        <dgm:presLayoutVars>
          <dgm:hierBranch val="init"/>
        </dgm:presLayoutVars>
      </dgm:prSet>
      <dgm:spPr/>
    </dgm:pt>
    <dgm:pt modelId="{7BE305CE-1D64-4B95-B507-F77EC72648E2}" type="pres">
      <dgm:prSet presAssocID="{A88DDD4E-DB98-427A-B454-6A8C7490EA19}" presName="rootComposite" presStyleCnt="0"/>
      <dgm:spPr/>
    </dgm:pt>
    <dgm:pt modelId="{5D486D4F-C3CB-465D-9F5D-6D57E215128D}" type="pres">
      <dgm:prSet presAssocID="{A88DDD4E-DB98-427A-B454-6A8C7490EA19}" presName="rootText" presStyleLbl="node3" presStyleIdx="0" presStyleCnt="6">
        <dgm:presLayoutVars>
          <dgm:chPref val="3"/>
        </dgm:presLayoutVars>
      </dgm:prSet>
      <dgm:spPr/>
    </dgm:pt>
    <dgm:pt modelId="{0CF47149-E857-4FEE-9B8B-FA8D6907BA13}" type="pres">
      <dgm:prSet presAssocID="{A88DDD4E-DB98-427A-B454-6A8C7490EA19}" presName="rootConnector" presStyleLbl="node3" presStyleIdx="0" presStyleCnt="6"/>
      <dgm:spPr/>
    </dgm:pt>
    <dgm:pt modelId="{0640AF11-8E48-4D32-A32D-25A61C4ABA8B}" type="pres">
      <dgm:prSet presAssocID="{A88DDD4E-DB98-427A-B454-6A8C7490EA19}" presName="hierChild4" presStyleCnt="0"/>
      <dgm:spPr/>
    </dgm:pt>
    <dgm:pt modelId="{DB22DD27-ACA7-49A6-B127-A8B13ADAA41F}" type="pres">
      <dgm:prSet presAssocID="{A88DDD4E-DB98-427A-B454-6A8C7490EA19}" presName="hierChild5" presStyleCnt="0"/>
      <dgm:spPr/>
    </dgm:pt>
    <dgm:pt modelId="{94A87E76-8746-4873-8442-5725C501D64C}" type="pres">
      <dgm:prSet presAssocID="{40931AAC-6FF3-4E1C-B3A7-10825A286470}" presName="Name37" presStyleLbl="parChTrans1D3" presStyleIdx="1" presStyleCnt="6"/>
      <dgm:spPr/>
    </dgm:pt>
    <dgm:pt modelId="{89F0C9F5-DE92-4378-A4EC-FFC64261E4AD}" type="pres">
      <dgm:prSet presAssocID="{55866BA6-8E5A-45AB-953F-E65FC5E51B0B}" presName="hierRoot2" presStyleCnt="0">
        <dgm:presLayoutVars>
          <dgm:hierBranch val="init"/>
        </dgm:presLayoutVars>
      </dgm:prSet>
      <dgm:spPr/>
    </dgm:pt>
    <dgm:pt modelId="{96AFCA76-BB3D-4576-980C-3B9402E3F223}" type="pres">
      <dgm:prSet presAssocID="{55866BA6-8E5A-45AB-953F-E65FC5E51B0B}" presName="rootComposite" presStyleCnt="0"/>
      <dgm:spPr/>
    </dgm:pt>
    <dgm:pt modelId="{FFEA5885-48F6-45D7-8213-CB2F6DFB1041}" type="pres">
      <dgm:prSet presAssocID="{55866BA6-8E5A-45AB-953F-E65FC5E51B0B}" presName="rootText" presStyleLbl="node3" presStyleIdx="1" presStyleCnt="6">
        <dgm:presLayoutVars>
          <dgm:chPref val="3"/>
        </dgm:presLayoutVars>
      </dgm:prSet>
      <dgm:spPr/>
    </dgm:pt>
    <dgm:pt modelId="{83D7FBE7-970A-4770-9AFA-3FF7A8046669}" type="pres">
      <dgm:prSet presAssocID="{55866BA6-8E5A-45AB-953F-E65FC5E51B0B}" presName="rootConnector" presStyleLbl="node3" presStyleIdx="1" presStyleCnt="6"/>
      <dgm:spPr/>
    </dgm:pt>
    <dgm:pt modelId="{65AE8352-AA51-4B87-9B90-FF8F28E0E83C}" type="pres">
      <dgm:prSet presAssocID="{55866BA6-8E5A-45AB-953F-E65FC5E51B0B}" presName="hierChild4" presStyleCnt="0"/>
      <dgm:spPr/>
    </dgm:pt>
    <dgm:pt modelId="{D20C8438-CB55-4D7F-B7A7-18896468C6DB}" type="pres">
      <dgm:prSet presAssocID="{55866BA6-8E5A-45AB-953F-E65FC5E51B0B}" presName="hierChild5" presStyleCnt="0"/>
      <dgm:spPr/>
    </dgm:pt>
    <dgm:pt modelId="{932A67AF-EA9A-4EB2-81E5-7D75DEA910CC}" type="pres">
      <dgm:prSet presAssocID="{2D086012-762A-4192-98AB-A26C022F79F3}" presName="hierChild5" presStyleCnt="0"/>
      <dgm:spPr/>
    </dgm:pt>
    <dgm:pt modelId="{273351D0-9802-4857-B440-DC8CD10F9CD0}" type="pres">
      <dgm:prSet presAssocID="{49102210-62A0-4B63-8333-E90492BD24E7}" presName="Name37" presStyleLbl="parChTrans1D2" presStyleIdx="1" presStyleCnt="4"/>
      <dgm:spPr/>
    </dgm:pt>
    <dgm:pt modelId="{02313C0A-2559-470A-B6F7-46E414593761}" type="pres">
      <dgm:prSet presAssocID="{211454C5-C138-440A-B777-B0A54C8B623E}" presName="hierRoot2" presStyleCnt="0">
        <dgm:presLayoutVars>
          <dgm:hierBranch val="init"/>
        </dgm:presLayoutVars>
      </dgm:prSet>
      <dgm:spPr/>
    </dgm:pt>
    <dgm:pt modelId="{DF4DE304-C858-43C4-BFA4-B8376B5DE658}" type="pres">
      <dgm:prSet presAssocID="{211454C5-C138-440A-B777-B0A54C8B623E}" presName="rootComposite" presStyleCnt="0"/>
      <dgm:spPr/>
    </dgm:pt>
    <dgm:pt modelId="{724CEB84-524D-4482-9402-23AFB34C0D30}" type="pres">
      <dgm:prSet presAssocID="{211454C5-C138-440A-B777-B0A54C8B623E}" presName="rootText" presStyleLbl="node2" presStyleIdx="1" presStyleCnt="4">
        <dgm:presLayoutVars>
          <dgm:chPref val="3"/>
        </dgm:presLayoutVars>
      </dgm:prSet>
      <dgm:spPr/>
    </dgm:pt>
    <dgm:pt modelId="{AE86DDBD-8B35-4AF8-9486-6A17E8AB0028}" type="pres">
      <dgm:prSet presAssocID="{211454C5-C138-440A-B777-B0A54C8B623E}" presName="rootConnector" presStyleLbl="node2" presStyleIdx="1" presStyleCnt="4"/>
      <dgm:spPr/>
    </dgm:pt>
    <dgm:pt modelId="{DD509BBE-FBC7-4A8A-8E27-98E9BADF74D9}" type="pres">
      <dgm:prSet presAssocID="{211454C5-C138-440A-B777-B0A54C8B623E}" presName="hierChild4" presStyleCnt="0"/>
      <dgm:spPr/>
    </dgm:pt>
    <dgm:pt modelId="{A8686E58-AA86-4DB9-B9D9-F44B2DB9F61C}" type="pres">
      <dgm:prSet presAssocID="{082423E8-CB6A-4F9E-8C08-71FA07F45E9C}" presName="Name37" presStyleLbl="parChTrans1D3" presStyleIdx="2" presStyleCnt="6"/>
      <dgm:spPr/>
    </dgm:pt>
    <dgm:pt modelId="{AE5CFF0D-D1B4-45A5-9274-106D61ED4F3B}" type="pres">
      <dgm:prSet presAssocID="{290A205C-DD61-436B-94AF-0D3D50F12D26}" presName="hierRoot2" presStyleCnt="0">
        <dgm:presLayoutVars>
          <dgm:hierBranch val="init"/>
        </dgm:presLayoutVars>
      </dgm:prSet>
      <dgm:spPr/>
    </dgm:pt>
    <dgm:pt modelId="{D0C77C12-BF06-4DBF-BC98-577006A8D799}" type="pres">
      <dgm:prSet presAssocID="{290A205C-DD61-436B-94AF-0D3D50F12D26}" presName="rootComposite" presStyleCnt="0"/>
      <dgm:spPr/>
    </dgm:pt>
    <dgm:pt modelId="{1311BE6C-74E7-4D91-96D3-5C3F6D4F2A76}" type="pres">
      <dgm:prSet presAssocID="{290A205C-DD61-436B-94AF-0D3D50F12D26}" presName="rootText" presStyleLbl="node3" presStyleIdx="2" presStyleCnt="6">
        <dgm:presLayoutVars>
          <dgm:chPref val="3"/>
        </dgm:presLayoutVars>
      </dgm:prSet>
      <dgm:spPr/>
    </dgm:pt>
    <dgm:pt modelId="{39C52C57-E77C-4178-81BF-F87B5DEF766A}" type="pres">
      <dgm:prSet presAssocID="{290A205C-DD61-436B-94AF-0D3D50F12D26}" presName="rootConnector" presStyleLbl="node3" presStyleIdx="2" presStyleCnt="6"/>
      <dgm:spPr/>
    </dgm:pt>
    <dgm:pt modelId="{8B53F9E9-AEFC-4D40-8540-13A48C9809E4}" type="pres">
      <dgm:prSet presAssocID="{290A205C-DD61-436B-94AF-0D3D50F12D26}" presName="hierChild4" presStyleCnt="0"/>
      <dgm:spPr/>
    </dgm:pt>
    <dgm:pt modelId="{2D7D2FAF-98E0-47D2-8424-5B3BCA9B4747}" type="pres">
      <dgm:prSet presAssocID="{290A205C-DD61-436B-94AF-0D3D50F12D26}" presName="hierChild5" presStyleCnt="0"/>
      <dgm:spPr/>
    </dgm:pt>
    <dgm:pt modelId="{2D9D39AD-DE2D-4DBE-9584-78C6254A0CFB}" type="pres">
      <dgm:prSet presAssocID="{211454C5-C138-440A-B777-B0A54C8B623E}" presName="hierChild5" presStyleCnt="0"/>
      <dgm:spPr/>
    </dgm:pt>
    <dgm:pt modelId="{F7F5C6DE-44F6-4A89-9050-05819B58FD37}" type="pres">
      <dgm:prSet presAssocID="{A1B72588-6ACC-4BCD-82EA-D0DC80A1201D}" presName="Name37" presStyleLbl="parChTrans1D2" presStyleIdx="2" presStyleCnt="4"/>
      <dgm:spPr/>
    </dgm:pt>
    <dgm:pt modelId="{DF141F3E-4750-460F-92C8-66E5C050401C}" type="pres">
      <dgm:prSet presAssocID="{423BD337-2333-4227-81C6-5CBE8727CADF}" presName="hierRoot2" presStyleCnt="0">
        <dgm:presLayoutVars>
          <dgm:hierBranch val="init"/>
        </dgm:presLayoutVars>
      </dgm:prSet>
      <dgm:spPr/>
    </dgm:pt>
    <dgm:pt modelId="{5EF6AEBD-0954-4101-BDC1-8A2381597127}" type="pres">
      <dgm:prSet presAssocID="{423BD337-2333-4227-81C6-5CBE8727CADF}" presName="rootComposite" presStyleCnt="0"/>
      <dgm:spPr/>
    </dgm:pt>
    <dgm:pt modelId="{04BBEF84-5C54-4D66-A466-291F294FC00B}" type="pres">
      <dgm:prSet presAssocID="{423BD337-2333-4227-81C6-5CBE8727CADF}" presName="rootText" presStyleLbl="node2" presStyleIdx="2" presStyleCnt="4">
        <dgm:presLayoutVars>
          <dgm:chPref val="3"/>
        </dgm:presLayoutVars>
      </dgm:prSet>
      <dgm:spPr/>
    </dgm:pt>
    <dgm:pt modelId="{EE124EA5-9370-4B19-BBAC-832471B55E84}" type="pres">
      <dgm:prSet presAssocID="{423BD337-2333-4227-81C6-5CBE8727CADF}" presName="rootConnector" presStyleLbl="node2" presStyleIdx="2" presStyleCnt="4"/>
      <dgm:spPr/>
    </dgm:pt>
    <dgm:pt modelId="{39DDA6FA-C38B-4322-A85C-12D722F9B985}" type="pres">
      <dgm:prSet presAssocID="{423BD337-2333-4227-81C6-5CBE8727CADF}" presName="hierChild4" presStyleCnt="0"/>
      <dgm:spPr/>
    </dgm:pt>
    <dgm:pt modelId="{D1D4331B-4BB1-4390-B228-1830099E4CFE}" type="pres">
      <dgm:prSet presAssocID="{E1124BAB-1B27-49C6-9F00-29D0021A5643}" presName="Name37" presStyleLbl="parChTrans1D3" presStyleIdx="3" presStyleCnt="6"/>
      <dgm:spPr/>
    </dgm:pt>
    <dgm:pt modelId="{015497B2-8983-41DA-9F54-A177522BD013}" type="pres">
      <dgm:prSet presAssocID="{8846DA56-4ABA-4EE2-80A4-B7DC3CAB603D}" presName="hierRoot2" presStyleCnt="0">
        <dgm:presLayoutVars>
          <dgm:hierBranch val="init"/>
        </dgm:presLayoutVars>
      </dgm:prSet>
      <dgm:spPr/>
    </dgm:pt>
    <dgm:pt modelId="{EF1570FA-AC34-429E-99B3-1DE578A8D145}" type="pres">
      <dgm:prSet presAssocID="{8846DA56-4ABA-4EE2-80A4-B7DC3CAB603D}" presName="rootComposite" presStyleCnt="0"/>
      <dgm:spPr/>
    </dgm:pt>
    <dgm:pt modelId="{87F4E8A3-BB2B-477D-A9A4-4C8FAE351CC2}" type="pres">
      <dgm:prSet presAssocID="{8846DA56-4ABA-4EE2-80A4-B7DC3CAB603D}" presName="rootText" presStyleLbl="node3" presStyleIdx="3" presStyleCnt="6">
        <dgm:presLayoutVars>
          <dgm:chPref val="3"/>
        </dgm:presLayoutVars>
      </dgm:prSet>
      <dgm:spPr/>
    </dgm:pt>
    <dgm:pt modelId="{065793DD-A6FF-43EE-A1DE-EDBBCF647E22}" type="pres">
      <dgm:prSet presAssocID="{8846DA56-4ABA-4EE2-80A4-B7DC3CAB603D}" presName="rootConnector" presStyleLbl="node3" presStyleIdx="3" presStyleCnt="6"/>
      <dgm:spPr/>
    </dgm:pt>
    <dgm:pt modelId="{B8090069-4EEA-4EB7-9DC2-98F604459B79}" type="pres">
      <dgm:prSet presAssocID="{8846DA56-4ABA-4EE2-80A4-B7DC3CAB603D}" presName="hierChild4" presStyleCnt="0"/>
      <dgm:spPr/>
    </dgm:pt>
    <dgm:pt modelId="{2541C503-F2F7-4AA6-9754-CD2E1C3C9AE3}" type="pres">
      <dgm:prSet presAssocID="{8846DA56-4ABA-4EE2-80A4-B7DC3CAB603D}" presName="hierChild5" presStyleCnt="0"/>
      <dgm:spPr/>
    </dgm:pt>
    <dgm:pt modelId="{28CE31A0-412A-4A3A-97CF-BC8F60D4D0D2}" type="pres">
      <dgm:prSet presAssocID="{18DFB4FD-C8D2-45B4-90B9-E224E056623B}" presName="Name37" presStyleLbl="parChTrans1D3" presStyleIdx="4" presStyleCnt="6"/>
      <dgm:spPr/>
    </dgm:pt>
    <dgm:pt modelId="{E41AFD0A-C7BF-40EA-B12C-C4AAFDF6E033}" type="pres">
      <dgm:prSet presAssocID="{5A38E822-C320-46C4-B532-EB511F9ED32A}" presName="hierRoot2" presStyleCnt="0">
        <dgm:presLayoutVars>
          <dgm:hierBranch val="init"/>
        </dgm:presLayoutVars>
      </dgm:prSet>
      <dgm:spPr/>
    </dgm:pt>
    <dgm:pt modelId="{3915333D-5780-4540-982F-0D77FAC42C64}" type="pres">
      <dgm:prSet presAssocID="{5A38E822-C320-46C4-B532-EB511F9ED32A}" presName="rootComposite" presStyleCnt="0"/>
      <dgm:spPr/>
    </dgm:pt>
    <dgm:pt modelId="{384D1C89-E633-406E-BE4D-376BBD89F437}" type="pres">
      <dgm:prSet presAssocID="{5A38E822-C320-46C4-B532-EB511F9ED32A}" presName="rootText" presStyleLbl="node3" presStyleIdx="4" presStyleCnt="6">
        <dgm:presLayoutVars>
          <dgm:chPref val="3"/>
        </dgm:presLayoutVars>
      </dgm:prSet>
      <dgm:spPr/>
    </dgm:pt>
    <dgm:pt modelId="{9A7DFD55-C9EF-4FEC-B925-B25CF3564744}" type="pres">
      <dgm:prSet presAssocID="{5A38E822-C320-46C4-B532-EB511F9ED32A}" presName="rootConnector" presStyleLbl="node3" presStyleIdx="4" presStyleCnt="6"/>
      <dgm:spPr/>
    </dgm:pt>
    <dgm:pt modelId="{95F43840-67D7-4471-A67C-5F6C4C7D3632}" type="pres">
      <dgm:prSet presAssocID="{5A38E822-C320-46C4-B532-EB511F9ED32A}" presName="hierChild4" presStyleCnt="0"/>
      <dgm:spPr/>
    </dgm:pt>
    <dgm:pt modelId="{813E8AD0-AEDF-4B4A-B434-928F4C5F70FC}" type="pres">
      <dgm:prSet presAssocID="{5A38E822-C320-46C4-B532-EB511F9ED32A}" presName="hierChild5" presStyleCnt="0"/>
      <dgm:spPr/>
    </dgm:pt>
    <dgm:pt modelId="{40671066-A4F4-4CD6-859C-B18439AE503E}" type="pres">
      <dgm:prSet presAssocID="{423BD337-2333-4227-81C6-5CBE8727CADF}" presName="hierChild5" presStyleCnt="0"/>
      <dgm:spPr/>
    </dgm:pt>
    <dgm:pt modelId="{895D8164-8044-46F1-803A-BED795F547A6}" type="pres">
      <dgm:prSet presAssocID="{DBD38AD6-A768-4B31-A819-0F948297C921}" presName="Name37" presStyleLbl="parChTrans1D2" presStyleIdx="3" presStyleCnt="4"/>
      <dgm:spPr/>
    </dgm:pt>
    <dgm:pt modelId="{2829674B-982F-47B9-AC13-D6E3DA827AE7}" type="pres">
      <dgm:prSet presAssocID="{4434920D-5413-49DB-8BF3-29216D2D39CE}" presName="hierRoot2" presStyleCnt="0">
        <dgm:presLayoutVars>
          <dgm:hierBranch val="init"/>
        </dgm:presLayoutVars>
      </dgm:prSet>
      <dgm:spPr/>
    </dgm:pt>
    <dgm:pt modelId="{3B84B7D7-CCB4-4498-8E5A-98F7FC34C5E7}" type="pres">
      <dgm:prSet presAssocID="{4434920D-5413-49DB-8BF3-29216D2D39CE}" presName="rootComposite" presStyleCnt="0"/>
      <dgm:spPr/>
    </dgm:pt>
    <dgm:pt modelId="{2DF9A330-07EB-43CD-AC4C-0595A140BBA6}" type="pres">
      <dgm:prSet presAssocID="{4434920D-5413-49DB-8BF3-29216D2D39CE}" presName="rootText" presStyleLbl="node2" presStyleIdx="3" presStyleCnt="4">
        <dgm:presLayoutVars>
          <dgm:chPref val="3"/>
        </dgm:presLayoutVars>
      </dgm:prSet>
      <dgm:spPr/>
    </dgm:pt>
    <dgm:pt modelId="{F024D916-E907-4CFD-9C46-635808CD6E6E}" type="pres">
      <dgm:prSet presAssocID="{4434920D-5413-49DB-8BF3-29216D2D39CE}" presName="rootConnector" presStyleLbl="node2" presStyleIdx="3" presStyleCnt="4"/>
      <dgm:spPr/>
    </dgm:pt>
    <dgm:pt modelId="{39750C0E-9660-4C60-A1F5-022DF7A92E1C}" type="pres">
      <dgm:prSet presAssocID="{4434920D-5413-49DB-8BF3-29216D2D39CE}" presName="hierChild4" presStyleCnt="0"/>
      <dgm:spPr/>
    </dgm:pt>
    <dgm:pt modelId="{697C9FD6-508D-4989-B58A-713B429659EE}" type="pres">
      <dgm:prSet presAssocID="{AABA3287-F94F-44DB-9449-6E30EAEFDAE7}" presName="Name37" presStyleLbl="parChTrans1D3" presStyleIdx="5" presStyleCnt="6"/>
      <dgm:spPr/>
    </dgm:pt>
    <dgm:pt modelId="{C8E9E243-1D7E-416B-A316-9F4D9E42CDA2}" type="pres">
      <dgm:prSet presAssocID="{3A139679-89F3-42B7-A773-3E15D8AD9AFA}" presName="hierRoot2" presStyleCnt="0">
        <dgm:presLayoutVars>
          <dgm:hierBranch val="init"/>
        </dgm:presLayoutVars>
      </dgm:prSet>
      <dgm:spPr/>
    </dgm:pt>
    <dgm:pt modelId="{69958E21-407F-4507-AFA1-FB3E9A23C30B}" type="pres">
      <dgm:prSet presAssocID="{3A139679-89F3-42B7-A773-3E15D8AD9AFA}" presName="rootComposite" presStyleCnt="0"/>
      <dgm:spPr/>
    </dgm:pt>
    <dgm:pt modelId="{F45E7EE3-5D08-47C0-BE57-8DCDE9250A86}" type="pres">
      <dgm:prSet presAssocID="{3A139679-89F3-42B7-A773-3E15D8AD9AFA}" presName="rootText" presStyleLbl="node3" presStyleIdx="5" presStyleCnt="6">
        <dgm:presLayoutVars>
          <dgm:chPref val="3"/>
        </dgm:presLayoutVars>
      </dgm:prSet>
      <dgm:spPr/>
    </dgm:pt>
    <dgm:pt modelId="{1C963FFD-1C09-46C8-B7B4-8033E02DB17C}" type="pres">
      <dgm:prSet presAssocID="{3A139679-89F3-42B7-A773-3E15D8AD9AFA}" presName="rootConnector" presStyleLbl="node3" presStyleIdx="5" presStyleCnt="6"/>
      <dgm:spPr/>
    </dgm:pt>
    <dgm:pt modelId="{FA6AC275-8F5D-4E35-B681-335C2988EF7F}" type="pres">
      <dgm:prSet presAssocID="{3A139679-89F3-42B7-A773-3E15D8AD9AFA}" presName="hierChild4" presStyleCnt="0"/>
      <dgm:spPr/>
    </dgm:pt>
    <dgm:pt modelId="{DAB78BBD-396A-4754-9A42-1F63D7C84C7C}" type="pres">
      <dgm:prSet presAssocID="{3A139679-89F3-42B7-A773-3E15D8AD9AFA}" presName="hierChild5" presStyleCnt="0"/>
      <dgm:spPr/>
    </dgm:pt>
    <dgm:pt modelId="{8F20CC41-703A-4AA4-928E-2F7D0C4110AB}" type="pres">
      <dgm:prSet presAssocID="{4434920D-5413-49DB-8BF3-29216D2D39CE}" presName="hierChild5" presStyleCnt="0"/>
      <dgm:spPr/>
    </dgm:pt>
    <dgm:pt modelId="{BF9631B9-27B9-4102-B1F1-72BF00624305}" type="pres">
      <dgm:prSet presAssocID="{8FA390DD-A173-482A-93AF-7A1D766885FA}" presName="hierChild3" presStyleCnt="0"/>
      <dgm:spPr/>
    </dgm:pt>
  </dgm:ptLst>
  <dgm:cxnLst>
    <dgm:cxn modelId="{5BF1CB01-C122-4D38-A32D-D976837890FF}" type="presOf" srcId="{A88DDD4E-DB98-427A-B454-6A8C7490EA19}" destId="{0CF47149-E857-4FEE-9B8B-FA8D6907BA13}" srcOrd="1" destOrd="0" presId="urn:microsoft.com/office/officeart/2005/8/layout/orgChart1"/>
    <dgm:cxn modelId="{B1214116-32EF-4CA5-A6DA-5BDD5E726C45}" type="presOf" srcId="{211454C5-C138-440A-B777-B0A54C8B623E}" destId="{AE86DDBD-8B35-4AF8-9486-6A17E8AB0028}" srcOrd="1" destOrd="0" presId="urn:microsoft.com/office/officeart/2005/8/layout/orgChart1"/>
    <dgm:cxn modelId="{02408E19-01D9-41DE-8380-A10B856C839E}" type="presOf" srcId="{082423E8-CB6A-4F9E-8C08-71FA07F45E9C}" destId="{A8686E58-AA86-4DB9-B9D9-F44B2DB9F61C}" srcOrd="0" destOrd="0" presId="urn:microsoft.com/office/officeart/2005/8/layout/orgChart1"/>
    <dgm:cxn modelId="{6B7D951D-1508-4B0E-A57F-F0815EBE865C}" srcId="{423BD337-2333-4227-81C6-5CBE8727CADF}" destId="{5A38E822-C320-46C4-B532-EB511F9ED32A}" srcOrd="1" destOrd="0" parTransId="{18DFB4FD-C8D2-45B4-90B9-E224E056623B}" sibTransId="{22EDBB35-1AA3-4A57-9FA4-76F65AEE6DF1}"/>
    <dgm:cxn modelId="{F81A9228-979D-4AE9-98A2-CDE0CD31806D}" srcId="{2D086012-762A-4192-98AB-A26C022F79F3}" destId="{A88DDD4E-DB98-427A-B454-6A8C7490EA19}" srcOrd="0" destOrd="0" parTransId="{C6637118-258D-4351-A657-8184A607E493}" sibTransId="{C0367D75-DA4B-43E5-A12C-69733E75DE09}"/>
    <dgm:cxn modelId="{734CDD37-5C19-4F37-97A8-6C43C9DEF44A}" srcId="{8FA390DD-A173-482A-93AF-7A1D766885FA}" destId="{2D086012-762A-4192-98AB-A26C022F79F3}" srcOrd="0" destOrd="0" parTransId="{4690FB0C-8B7C-48CD-96DF-EBD4A63744EE}" sibTransId="{4E86516C-BB7D-4DCC-8C7C-1FE2F079877A}"/>
    <dgm:cxn modelId="{39C10D3D-16CC-4B97-A144-4704496BEB8A}" type="presOf" srcId="{3A139679-89F3-42B7-A773-3E15D8AD9AFA}" destId="{1C963FFD-1C09-46C8-B7B4-8033E02DB17C}" srcOrd="1" destOrd="0" presId="urn:microsoft.com/office/officeart/2005/8/layout/orgChart1"/>
    <dgm:cxn modelId="{BD9B0A5C-666C-43FA-AB11-C609BCE1C64D}" type="presOf" srcId="{49102210-62A0-4B63-8333-E90492BD24E7}" destId="{273351D0-9802-4857-B440-DC8CD10F9CD0}" srcOrd="0" destOrd="0" presId="urn:microsoft.com/office/officeart/2005/8/layout/orgChart1"/>
    <dgm:cxn modelId="{C2F3045E-47E1-4D27-8274-0E982B6933C1}" type="presOf" srcId="{423BD337-2333-4227-81C6-5CBE8727CADF}" destId="{EE124EA5-9370-4B19-BBAC-832471B55E84}" srcOrd="1" destOrd="0" presId="urn:microsoft.com/office/officeart/2005/8/layout/orgChart1"/>
    <dgm:cxn modelId="{BD90205E-60F3-4EE5-9970-030BE50394E7}" type="presOf" srcId="{6DA7A0CA-7DE2-4BA2-A514-38C5DCFBBFCA}" destId="{93EDB7FB-5F29-4EBD-BD9B-557AB52AB5D5}" srcOrd="0" destOrd="0" presId="urn:microsoft.com/office/officeart/2005/8/layout/orgChart1"/>
    <dgm:cxn modelId="{4CC85C43-3686-4E12-AF4F-804C66F66887}" type="presOf" srcId="{8846DA56-4ABA-4EE2-80A4-B7DC3CAB603D}" destId="{87F4E8A3-BB2B-477D-A9A4-4C8FAE351CC2}" srcOrd="0" destOrd="0" presId="urn:microsoft.com/office/officeart/2005/8/layout/orgChart1"/>
    <dgm:cxn modelId="{A1452247-2A37-4542-982A-DF1F82676B04}" type="presOf" srcId="{4690FB0C-8B7C-48CD-96DF-EBD4A63744EE}" destId="{99FC1C76-4629-4D32-A24A-F4CD3FAEDAC3}" srcOrd="0" destOrd="0" presId="urn:microsoft.com/office/officeart/2005/8/layout/orgChart1"/>
    <dgm:cxn modelId="{70391E4E-55F4-4B16-8981-90AFA355217F}" type="presOf" srcId="{8846DA56-4ABA-4EE2-80A4-B7DC3CAB603D}" destId="{065793DD-A6FF-43EE-A1DE-EDBBCF647E22}" srcOrd="1" destOrd="0" presId="urn:microsoft.com/office/officeart/2005/8/layout/orgChart1"/>
    <dgm:cxn modelId="{3A0AF36E-FE00-4609-9074-6C81547DF42A}" type="presOf" srcId="{A1B72588-6ACC-4BCD-82EA-D0DC80A1201D}" destId="{F7F5C6DE-44F6-4A89-9050-05819B58FD37}" srcOrd="0" destOrd="0" presId="urn:microsoft.com/office/officeart/2005/8/layout/orgChart1"/>
    <dgm:cxn modelId="{8F720853-8240-4320-9FDD-4313DAC531F5}" type="presOf" srcId="{AABA3287-F94F-44DB-9449-6E30EAEFDAE7}" destId="{697C9FD6-508D-4989-B58A-713B429659EE}" srcOrd="0" destOrd="0" presId="urn:microsoft.com/office/officeart/2005/8/layout/orgChart1"/>
    <dgm:cxn modelId="{A701F478-1B13-483C-A765-EEEB4F97A909}" type="presOf" srcId="{423BD337-2333-4227-81C6-5CBE8727CADF}" destId="{04BBEF84-5C54-4D66-A466-291F294FC00B}" srcOrd="0" destOrd="0" presId="urn:microsoft.com/office/officeart/2005/8/layout/orgChart1"/>
    <dgm:cxn modelId="{BF7F1689-5429-4BD6-855E-6B0ACFE9862C}" srcId="{8FA390DD-A173-482A-93AF-7A1D766885FA}" destId="{4434920D-5413-49DB-8BF3-29216D2D39CE}" srcOrd="3" destOrd="0" parTransId="{DBD38AD6-A768-4B31-A819-0F948297C921}" sibTransId="{CD111C15-F8B3-4473-9C99-89A7C9E13863}"/>
    <dgm:cxn modelId="{B1DFC08E-F8C4-411C-AFA5-1DEEFB45EA43}" type="presOf" srcId="{A88DDD4E-DB98-427A-B454-6A8C7490EA19}" destId="{5D486D4F-C3CB-465D-9F5D-6D57E215128D}" srcOrd="0" destOrd="0" presId="urn:microsoft.com/office/officeart/2005/8/layout/orgChart1"/>
    <dgm:cxn modelId="{EECD5392-1DB0-4598-BA95-C8505CB6188E}" type="presOf" srcId="{211454C5-C138-440A-B777-B0A54C8B623E}" destId="{724CEB84-524D-4482-9402-23AFB34C0D30}" srcOrd="0" destOrd="0" presId="urn:microsoft.com/office/officeart/2005/8/layout/orgChart1"/>
    <dgm:cxn modelId="{986DCD93-CF78-41D0-A730-14EC927214E5}" type="presOf" srcId="{DBD38AD6-A768-4B31-A819-0F948297C921}" destId="{895D8164-8044-46F1-803A-BED795F547A6}" srcOrd="0" destOrd="0" presId="urn:microsoft.com/office/officeart/2005/8/layout/orgChart1"/>
    <dgm:cxn modelId="{B5ACFE98-E167-420F-A5E1-183A0E1163BE}" type="presOf" srcId="{55866BA6-8E5A-45AB-953F-E65FC5E51B0B}" destId="{FFEA5885-48F6-45D7-8213-CB2F6DFB1041}" srcOrd="0" destOrd="0" presId="urn:microsoft.com/office/officeart/2005/8/layout/orgChart1"/>
    <dgm:cxn modelId="{48D3889A-E03F-4990-AD01-AEA2125A2AFC}" srcId="{4434920D-5413-49DB-8BF3-29216D2D39CE}" destId="{3A139679-89F3-42B7-A773-3E15D8AD9AFA}" srcOrd="0" destOrd="0" parTransId="{AABA3287-F94F-44DB-9449-6E30EAEFDAE7}" sibTransId="{994F32FB-8F27-4F15-B77F-D6F8C7C7850B}"/>
    <dgm:cxn modelId="{7E0E09A0-4CB4-491C-B33C-3CD7567DD9B5}" srcId="{8FA390DD-A173-482A-93AF-7A1D766885FA}" destId="{423BD337-2333-4227-81C6-5CBE8727CADF}" srcOrd="2" destOrd="0" parTransId="{A1B72588-6ACC-4BCD-82EA-D0DC80A1201D}" sibTransId="{38B76674-1080-4164-98B4-18BB4FAC50BA}"/>
    <dgm:cxn modelId="{4A0FFCA3-0DD2-4E15-ACEE-5690D274FC76}" type="presOf" srcId="{8FA390DD-A173-482A-93AF-7A1D766885FA}" destId="{B9D6D0C6-1399-4DAB-9706-B8287EB6B183}" srcOrd="1" destOrd="0" presId="urn:microsoft.com/office/officeart/2005/8/layout/orgChart1"/>
    <dgm:cxn modelId="{B4585FA5-3BD9-4DD0-94AC-C26F2A8FD2AE}" type="presOf" srcId="{E1124BAB-1B27-49C6-9F00-29D0021A5643}" destId="{D1D4331B-4BB1-4390-B228-1830099E4CFE}" srcOrd="0" destOrd="0" presId="urn:microsoft.com/office/officeart/2005/8/layout/orgChart1"/>
    <dgm:cxn modelId="{20F0ADA7-1E22-4CE7-954F-590B3154E7B9}" type="presOf" srcId="{5A38E822-C320-46C4-B532-EB511F9ED32A}" destId="{9A7DFD55-C9EF-4FEC-B925-B25CF3564744}" srcOrd="1" destOrd="0" presId="urn:microsoft.com/office/officeart/2005/8/layout/orgChart1"/>
    <dgm:cxn modelId="{1EA34DAC-30B2-4951-928B-D6232B5E8187}" type="presOf" srcId="{5A38E822-C320-46C4-B532-EB511F9ED32A}" destId="{384D1C89-E633-406E-BE4D-376BBD89F437}" srcOrd="0" destOrd="0" presId="urn:microsoft.com/office/officeart/2005/8/layout/orgChart1"/>
    <dgm:cxn modelId="{347602AF-8BB2-40DE-B0A7-44C69B94065C}" type="presOf" srcId="{C6637118-258D-4351-A657-8184A607E493}" destId="{EDF6E435-2507-47AF-A215-E63B79B884AA}" srcOrd="0" destOrd="0" presId="urn:microsoft.com/office/officeart/2005/8/layout/orgChart1"/>
    <dgm:cxn modelId="{84256EBC-55DF-49FD-95E8-62371349826B}" type="presOf" srcId="{55866BA6-8E5A-45AB-953F-E65FC5E51B0B}" destId="{83D7FBE7-970A-4770-9AFA-3FF7A8046669}" srcOrd="1" destOrd="0" presId="urn:microsoft.com/office/officeart/2005/8/layout/orgChart1"/>
    <dgm:cxn modelId="{4FA1A9BC-75CB-46A1-84CC-367B9D76A61B}" type="presOf" srcId="{2D086012-762A-4192-98AB-A26C022F79F3}" destId="{7F9A5D26-91D4-4722-A26E-712B5AD18C9C}" srcOrd="0" destOrd="0" presId="urn:microsoft.com/office/officeart/2005/8/layout/orgChart1"/>
    <dgm:cxn modelId="{221424C3-6648-4EC1-B8BD-D6F9C85988A8}" type="presOf" srcId="{8FA390DD-A173-482A-93AF-7A1D766885FA}" destId="{CB809207-0046-49FA-9F9D-1A7A86B75388}" srcOrd="0" destOrd="0" presId="urn:microsoft.com/office/officeart/2005/8/layout/orgChart1"/>
    <dgm:cxn modelId="{3BC735C6-A0D6-448E-B697-B3CBF0461F89}" srcId="{211454C5-C138-440A-B777-B0A54C8B623E}" destId="{290A205C-DD61-436B-94AF-0D3D50F12D26}" srcOrd="0" destOrd="0" parTransId="{082423E8-CB6A-4F9E-8C08-71FA07F45E9C}" sibTransId="{A5412819-C5F4-4206-8029-4808B93F440A}"/>
    <dgm:cxn modelId="{4DA817CB-C5B8-4C8A-A80A-BF71E73F85D0}" type="presOf" srcId="{4434920D-5413-49DB-8BF3-29216D2D39CE}" destId="{F024D916-E907-4CFD-9C46-635808CD6E6E}" srcOrd="1" destOrd="0" presId="urn:microsoft.com/office/officeart/2005/8/layout/orgChart1"/>
    <dgm:cxn modelId="{886CE4CF-E63C-47BE-800E-3C7F482A4932}" type="presOf" srcId="{290A205C-DD61-436B-94AF-0D3D50F12D26}" destId="{39C52C57-E77C-4178-81BF-F87B5DEF766A}" srcOrd="1" destOrd="0" presId="urn:microsoft.com/office/officeart/2005/8/layout/orgChart1"/>
    <dgm:cxn modelId="{18915BD6-185F-4826-B230-4C6B7F7BE833}" type="presOf" srcId="{40931AAC-6FF3-4E1C-B3A7-10825A286470}" destId="{94A87E76-8746-4873-8442-5725C501D64C}" srcOrd="0" destOrd="0" presId="urn:microsoft.com/office/officeart/2005/8/layout/orgChart1"/>
    <dgm:cxn modelId="{B5D76ADF-FAA2-40E0-9759-EA4647B60EB7}" type="presOf" srcId="{4434920D-5413-49DB-8BF3-29216D2D39CE}" destId="{2DF9A330-07EB-43CD-AC4C-0595A140BBA6}" srcOrd="0" destOrd="0" presId="urn:microsoft.com/office/officeart/2005/8/layout/orgChart1"/>
    <dgm:cxn modelId="{BE96FCEB-9BAE-425B-8F20-8122E546E9A4}" type="presOf" srcId="{3A139679-89F3-42B7-A773-3E15D8AD9AFA}" destId="{F45E7EE3-5D08-47C0-BE57-8DCDE9250A86}" srcOrd="0" destOrd="0" presId="urn:microsoft.com/office/officeart/2005/8/layout/orgChart1"/>
    <dgm:cxn modelId="{CBC5ADEC-FE25-40B4-85F3-5F22E898E054}" type="presOf" srcId="{2D086012-762A-4192-98AB-A26C022F79F3}" destId="{41CE6561-1D02-4D07-8D5D-F6E39E7DE724}" srcOrd="1" destOrd="0" presId="urn:microsoft.com/office/officeart/2005/8/layout/orgChart1"/>
    <dgm:cxn modelId="{026E22ED-ED86-4D78-89B6-60734C86AED5}" srcId="{2D086012-762A-4192-98AB-A26C022F79F3}" destId="{55866BA6-8E5A-45AB-953F-E65FC5E51B0B}" srcOrd="1" destOrd="0" parTransId="{40931AAC-6FF3-4E1C-B3A7-10825A286470}" sibTransId="{74D183FB-804C-4715-ACEB-0CB22957F226}"/>
    <dgm:cxn modelId="{BC9766F5-4504-4629-AF14-4B0B0A944313}" srcId="{423BD337-2333-4227-81C6-5CBE8727CADF}" destId="{8846DA56-4ABA-4EE2-80A4-B7DC3CAB603D}" srcOrd="0" destOrd="0" parTransId="{E1124BAB-1B27-49C6-9F00-29D0021A5643}" sibTransId="{FF540B41-60B6-4D22-8746-0D88151D4387}"/>
    <dgm:cxn modelId="{60084EF6-B75C-45A8-8EC2-8CAAE1EA7AA9}" type="presOf" srcId="{18DFB4FD-C8D2-45B4-90B9-E224E056623B}" destId="{28CE31A0-412A-4A3A-97CF-BC8F60D4D0D2}" srcOrd="0" destOrd="0" presId="urn:microsoft.com/office/officeart/2005/8/layout/orgChart1"/>
    <dgm:cxn modelId="{86CF40F9-A356-4FB5-B660-74A85B6CD612}" srcId="{8FA390DD-A173-482A-93AF-7A1D766885FA}" destId="{211454C5-C138-440A-B777-B0A54C8B623E}" srcOrd="1" destOrd="0" parTransId="{49102210-62A0-4B63-8333-E90492BD24E7}" sibTransId="{F3289319-ADE0-4EC4-BB7A-1C0BE8965201}"/>
    <dgm:cxn modelId="{142CA8F9-D142-4248-B03F-46781C597CCF}" type="presOf" srcId="{290A205C-DD61-436B-94AF-0D3D50F12D26}" destId="{1311BE6C-74E7-4D91-96D3-5C3F6D4F2A76}" srcOrd="0" destOrd="0" presId="urn:microsoft.com/office/officeart/2005/8/layout/orgChart1"/>
    <dgm:cxn modelId="{3F8D1BFE-61AF-4DA1-BAA8-FB3949BC080D}" srcId="{6DA7A0CA-7DE2-4BA2-A514-38C5DCFBBFCA}" destId="{8FA390DD-A173-482A-93AF-7A1D766885FA}" srcOrd="0" destOrd="0" parTransId="{6E8B5B1C-9733-4AEE-BDC8-29E25A732ED2}" sibTransId="{6D47E985-7EE0-4905-90E7-708C4F39372A}"/>
    <dgm:cxn modelId="{B6800E03-A5FB-4836-ACAC-D7862B9CFBDC}" type="presParOf" srcId="{93EDB7FB-5F29-4EBD-BD9B-557AB52AB5D5}" destId="{9F4A11F0-5C7F-4BD0-8DF4-B8E23A28C649}" srcOrd="0" destOrd="0" presId="urn:microsoft.com/office/officeart/2005/8/layout/orgChart1"/>
    <dgm:cxn modelId="{F4F3908B-8D55-4FE2-AFC3-1D5B58FE02BD}" type="presParOf" srcId="{9F4A11F0-5C7F-4BD0-8DF4-B8E23A28C649}" destId="{5C1DE491-4406-4CCE-84D2-75D221EDFF2B}" srcOrd="0" destOrd="0" presId="urn:microsoft.com/office/officeart/2005/8/layout/orgChart1"/>
    <dgm:cxn modelId="{8C730BD4-D2DE-4E54-9180-179BEE57D76A}" type="presParOf" srcId="{5C1DE491-4406-4CCE-84D2-75D221EDFF2B}" destId="{CB809207-0046-49FA-9F9D-1A7A86B75388}" srcOrd="0" destOrd="0" presId="urn:microsoft.com/office/officeart/2005/8/layout/orgChart1"/>
    <dgm:cxn modelId="{A905A08D-8571-477A-AB97-FA92701D3871}" type="presParOf" srcId="{5C1DE491-4406-4CCE-84D2-75D221EDFF2B}" destId="{B9D6D0C6-1399-4DAB-9706-B8287EB6B183}" srcOrd="1" destOrd="0" presId="urn:microsoft.com/office/officeart/2005/8/layout/orgChart1"/>
    <dgm:cxn modelId="{870870E3-E0D8-4A4C-B633-F1352987EBC3}" type="presParOf" srcId="{9F4A11F0-5C7F-4BD0-8DF4-B8E23A28C649}" destId="{6B58050F-4B83-494A-9A26-A654542D630B}" srcOrd="1" destOrd="0" presId="urn:microsoft.com/office/officeart/2005/8/layout/orgChart1"/>
    <dgm:cxn modelId="{640A42C1-82D3-44FA-9F8B-0E52595ABEE6}" type="presParOf" srcId="{6B58050F-4B83-494A-9A26-A654542D630B}" destId="{99FC1C76-4629-4D32-A24A-F4CD3FAEDAC3}" srcOrd="0" destOrd="0" presId="urn:microsoft.com/office/officeart/2005/8/layout/orgChart1"/>
    <dgm:cxn modelId="{CB9F2531-9969-4BB2-8AEB-627BA5D2C756}" type="presParOf" srcId="{6B58050F-4B83-494A-9A26-A654542D630B}" destId="{3F67A267-A4AE-4E0B-9DD1-F87F691DBD3C}" srcOrd="1" destOrd="0" presId="urn:microsoft.com/office/officeart/2005/8/layout/orgChart1"/>
    <dgm:cxn modelId="{8F12A0F8-DE55-4BDF-80E5-5333D2C9E563}" type="presParOf" srcId="{3F67A267-A4AE-4E0B-9DD1-F87F691DBD3C}" destId="{FD2714C3-80BE-4557-AA94-F63702404AC5}" srcOrd="0" destOrd="0" presId="urn:microsoft.com/office/officeart/2005/8/layout/orgChart1"/>
    <dgm:cxn modelId="{4F01A063-D371-451D-96E5-3E69B83CCCF4}" type="presParOf" srcId="{FD2714C3-80BE-4557-AA94-F63702404AC5}" destId="{7F9A5D26-91D4-4722-A26E-712B5AD18C9C}" srcOrd="0" destOrd="0" presId="urn:microsoft.com/office/officeart/2005/8/layout/orgChart1"/>
    <dgm:cxn modelId="{3F5AB29C-36A1-4FD5-BB9B-86D904D3320D}" type="presParOf" srcId="{FD2714C3-80BE-4557-AA94-F63702404AC5}" destId="{41CE6561-1D02-4D07-8D5D-F6E39E7DE724}" srcOrd="1" destOrd="0" presId="urn:microsoft.com/office/officeart/2005/8/layout/orgChart1"/>
    <dgm:cxn modelId="{3320FE2A-6655-46BA-815A-820DC8619596}" type="presParOf" srcId="{3F67A267-A4AE-4E0B-9DD1-F87F691DBD3C}" destId="{FA98F50F-2FE8-4E1C-951B-003C3D0B5385}" srcOrd="1" destOrd="0" presId="urn:microsoft.com/office/officeart/2005/8/layout/orgChart1"/>
    <dgm:cxn modelId="{EF905336-76FD-4A12-8ABF-A7390E0598E2}" type="presParOf" srcId="{FA98F50F-2FE8-4E1C-951B-003C3D0B5385}" destId="{EDF6E435-2507-47AF-A215-E63B79B884AA}" srcOrd="0" destOrd="0" presId="urn:microsoft.com/office/officeart/2005/8/layout/orgChart1"/>
    <dgm:cxn modelId="{7A66280A-EC9F-4659-B139-533893528129}" type="presParOf" srcId="{FA98F50F-2FE8-4E1C-951B-003C3D0B5385}" destId="{BF1F381B-4321-461A-B5DE-C04A5549948F}" srcOrd="1" destOrd="0" presId="urn:microsoft.com/office/officeart/2005/8/layout/orgChart1"/>
    <dgm:cxn modelId="{3E1708A6-0F88-4EF6-B625-8A2F5D8CA917}" type="presParOf" srcId="{BF1F381B-4321-461A-B5DE-C04A5549948F}" destId="{7BE305CE-1D64-4B95-B507-F77EC72648E2}" srcOrd="0" destOrd="0" presId="urn:microsoft.com/office/officeart/2005/8/layout/orgChart1"/>
    <dgm:cxn modelId="{6DF3910F-45D8-4792-8501-50F475D3226A}" type="presParOf" srcId="{7BE305CE-1D64-4B95-B507-F77EC72648E2}" destId="{5D486D4F-C3CB-465D-9F5D-6D57E215128D}" srcOrd="0" destOrd="0" presId="urn:microsoft.com/office/officeart/2005/8/layout/orgChart1"/>
    <dgm:cxn modelId="{7EF308F8-D502-4FC3-AB38-63498771AB48}" type="presParOf" srcId="{7BE305CE-1D64-4B95-B507-F77EC72648E2}" destId="{0CF47149-E857-4FEE-9B8B-FA8D6907BA13}" srcOrd="1" destOrd="0" presId="urn:microsoft.com/office/officeart/2005/8/layout/orgChart1"/>
    <dgm:cxn modelId="{0DACBB80-D516-4D3C-A209-3DDF36A4CD12}" type="presParOf" srcId="{BF1F381B-4321-461A-B5DE-C04A5549948F}" destId="{0640AF11-8E48-4D32-A32D-25A61C4ABA8B}" srcOrd="1" destOrd="0" presId="urn:microsoft.com/office/officeart/2005/8/layout/orgChart1"/>
    <dgm:cxn modelId="{8C2381FA-5760-4AE9-838E-6689EB11E7DA}" type="presParOf" srcId="{BF1F381B-4321-461A-B5DE-C04A5549948F}" destId="{DB22DD27-ACA7-49A6-B127-A8B13ADAA41F}" srcOrd="2" destOrd="0" presId="urn:microsoft.com/office/officeart/2005/8/layout/orgChart1"/>
    <dgm:cxn modelId="{3CED2918-5D4F-40A8-8A1E-DF81E1E651E6}" type="presParOf" srcId="{FA98F50F-2FE8-4E1C-951B-003C3D0B5385}" destId="{94A87E76-8746-4873-8442-5725C501D64C}" srcOrd="2" destOrd="0" presId="urn:microsoft.com/office/officeart/2005/8/layout/orgChart1"/>
    <dgm:cxn modelId="{DE12FEE1-8D65-4E69-8D79-AF2668BF56E2}" type="presParOf" srcId="{FA98F50F-2FE8-4E1C-951B-003C3D0B5385}" destId="{89F0C9F5-DE92-4378-A4EC-FFC64261E4AD}" srcOrd="3" destOrd="0" presId="urn:microsoft.com/office/officeart/2005/8/layout/orgChart1"/>
    <dgm:cxn modelId="{77063CC6-69CB-433C-B34D-341C20CB9E5F}" type="presParOf" srcId="{89F0C9F5-DE92-4378-A4EC-FFC64261E4AD}" destId="{96AFCA76-BB3D-4576-980C-3B9402E3F223}" srcOrd="0" destOrd="0" presId="urn:microsoft.com/office/officeart/2005/8/layout/orgChart1"/>
    <dgm:cxn modelId="{49A53D31-EF01-4A07-BE8F-4D53119A980A}" type="presParOf" srcId="{96AFCA76-BB3D-4576-980C-3B9402E3F223}" destId="{FFEA5885-48F6-45D7-8213-CB2F6DFB1041}" srcOrd="0" destOrd="0" presId="urn:microsoft.com/office/officeart/2005/8/layout/orgChart1"/>
    <dgm:cxn modelId="{14E248FD-B8E8-45EA-A7BE-8043917BAD4B}" type="presParOf" srcId="{96AFCA76-BB3D-4576-980C-3B9402E3F223}" destId="{83D7FBE7-970A-4770-9AFA-3FF7A8046669}" srcOrd="1" destOrd="0" presId="urn:microsoft.com/office/officeart/2005/8/layout/orgChart1"/>
    <dgm:cxn modelId="{E3BA9AF2-476D-49C3-AAD6-27A8E556231B}" type="presParOf" srcId="{89F0C9F5-DE92-4378-A4EC-FFC64261E4AD}" destId="{65AE8352-AA51-4B87-9B90-FF8F28E0E83C}" srcOrd="1" destOrd="0" presId="urn:microsoft.com/office/officeart/2005/8/layout/orgChart1"/>
    <dgm:cxn modelId="{69E5D0AD-766F-40A5-BD84-A6C31F3EF7CE}" type="presParOf" srcId="{89F0C9F5-DE92-4378-A4EC-FFC64261E4AD}" destId="{D20C8438-CB55-4D7F-B7A7-18896468C6DB}" srcOrd="2" destOrd="0" presId="urn:microsoft.com/office/officeart/2005/8/layout/orgChart1"/>
    <dgm:cxn modelId="{C0FAB67B-1D4C-4326-9BC3-478F8B96FF6F}" type="presParOf" srcId="{3F67A267-A4AE-4E0B-9DD1-F87F691DBD3C}" destId="{932A67AF-EA9A-4EB2-81E5-7D75DEA910CC}" srcOrd="2" destOrd="0" presId="urn:microsoft.com/office/officeart/2005/8/layout/orgChart1"/>
    <dgm:cxn modelId="{18966514-F987-493F-8639-FC8DF91DF869}" type="presParOf" srcId="{6B58050F-4B83-494A-9A26-A654542D630B}" destId="{273351D0-9802-4857-B440-DC8CD10F9CD0}" srcOrd="2" destOrd="0" presId="urn:microsoft.com/office/officeart/2005/8/layout/orgChart1"/>
    <dgm:cxn modelId="{49D4F402-634B-4EE9-AADC-D3321FF31C1D}" type="presParOf" srcId="{6B58050F-4B83-494A-9A26-A654542D630B}" destId="{02313C0A-2559-470A-B6F7-46E414593761}" srcOrd="3" destOrd="0" presId="urn:microsoft.com/office/officeart/2005/8/layout/orgChart1"/>
    <dgm:cxn modelId="{11DD417A-FB9D-4C23-865F-057DBD43E77D}" type="presParOf" srcId="{02313C0A-2559-470A-B6F7-46E414593761}" destId="{DF4DE304-C858-43C4-BFA4-B8376B5DE658}" srcOrd="0" destOrd="0" presId="urn:microsoft.com/office/officeart/2005/8/layout/orgChart1"/>
    <dgm:cxn modelId="{9FB9138B-187F-4BC8-8EA5-4BF98E2C3661}" type="presParOf" srcId="{DF4DE304-C858-43C4-BFA4-B8376B5DE658}" destId="{724CEB84-524D-4482-9402-23AFB34C0D30}" srcOrd="0" destOrd="0" presId="urn:microsoft.com/office/officeart/2005/8/layout/orgChart1"/>
    <dgm:cxn modelId="{D8FD0EEE-BE75-43CA-A87B-C61BEEC5AE65}" type="presParOf" srcId="{DF4DE304-C858-43C4-BFA4-B8376B5DE658}" destId="{AE86DDBD-8B35-4AF8-9486-6A17E8AB0028}" srcOrd="1" destOrd="0" presId="urn:microsoft.com/office/officeart/2005/8/layout/orgChart1"/>
    <dgm:cxn modelId="{5BC94D25-B716-48A0-BF6A-52A88409AA22}" type="presParOf" srcId="{02313C0A-2559-470A-B6F7-46E414593761}" destId="{DD509BBE-FBC7-4A8A-8E27-98E9BADF74D9}" srcOrd="1" destOrd="0" presId="urn:microsoft.com/office/officeart/2005/8/layout/orgChart1"/>
    <dgm:cxn modelId="{E95BF35B-54CF-4A9F-A156-559412B2A9C0}" type="presParOf" srcId="{DD509BBE-FBC7-4A8A-8E27-98E9BADF74D9}" destId="{A8686E58-AA86-4DB9-B9D9-F44B2DB9F61C}" srcOrd="0" destOrd="0" presId="urn:microsoft.com/office/officeart/2005/8/layout/orgChart1"/>
    <dgm:cxn modelId="{ED8A1930-EAFE-46C7-9B32-C6E6F18CC3E3}" type="presParOf" srcId="{DD509BBE-FBC7-4A8A-8E27-98E9BADF74D9}" destId="{AE5CFF0D-D1B4-45A5-9274-106D61ED4F3B}" srcOrd="1" destOrd="0" presId="urn:microsoft.com/office/officeart/2005/8/layout/orgChart1"/>
    <dgm:cxn modelId="{0C080969-1660-40E3-844C-53B21613DD2A}" type="presParOf" srcId="{AE5CFF0D-D1B4-45A5-9274-106D61ED4F3B}" destId="{D0C77C12-BF06-4DBF-BC98-577006A8D799}" srcOrd="0" destOrd="0" presId="urn:microsoft.com/office/officeart/2005/8/layout/orgChart1"/>
    <dgm:cxn modelId="{77A07C23-FF94-438E-A1AC-E784787355F0}" type="presParOf" srcId="{D0C77C12-BF06-4DBF-BC98-577006A8D799}" destId="{1311BE6C-74E7-4D91-96D3-5C3F6D4F2A76}" srcOrd="0" destOrd="0" presId="urn:microsoft.com/office/officeart/2005/8/layout/orgChart1"/>
    <dgm:cxn modelId="{665566C9-AE7D-4B65-8D04-DC0A992C0C7D}" type="presParOf" srcId="{D0C77C12-BF06-4DBF-BC98-577006A8D799}" destId="{39C52C57-E77C-4178-81BF-F87B5DEF766A}" srcOrd="1" destOrd="0" presId="urn:microsoft.com/office/officeart/2005/8/layout/orgChart1"/>
    <dgm:cxn modelId="{C6364FFF-05DC-4BF9-A889-808200406773}" type="presParOf" srcId="{AE5CFF0D-D1B4-45A5-9274-106D61ED4F3B}" destId="{8B53F9E9-AEFC-4D40-8540-13A48C9809E4}" srcOrd="1" destOrd="0" presId="urn:microsoft.com/office/officeart/2005/8/layout/orgChart1"/>
    <dgm:cxn modelId="{11F0BD5A-6686-4AEA-B6E6-349F723BBA7B}" type="presParOf" srcId="{AE5CFF0D-D1B4-45A5-9274-106D61ED4F3B}" destId="{2D7D2FAF-98E0-47D2-8424-5B3BCA9B4747}" srcOrd="2" destOrd="0" presId="urn:microsoft.com/office/officeart/2005/8/layout/orgChart1"/>
    <dgm:cxn modelId="{A70B3223-7EA1-419C-BE00-BE4D0D4C2FC2}" type="presParOf" srcId="{02313C0A-2559-470A-B6F7-46E414593761}" destId="{2D9D39AD-DE2D-4DBE-9584-78C6254A0CFB}" srcOrd="2" destOrd="0" presId="urn:microsoft.com/office/officeart/2005/8/layout/orgChart1"/>
    <dgm:cxn modelId="{EE34FA52-7823-43AD-8DBD-8913FAC31D39}" type="presParOf" srcId="{6B58050F-4B83-494A-9A26-A654542D630B}" destId="{F7F5C6DE-44F6-4A89-9050-05819B58FD37}" srcOrd="4" destOrd="0" presId="urn:microsoft.com/office/officeart/2005/8/layout/orgChart1"/>
    <dgm:cxn modelId="{515C74E0-58E0-4FE0-8182-C229BECD320D}" type="presParOf" srcId="{6B58050F-4B83-494A-9A26-A654542D630B}" destId="{DF141F3E-4750-460F-92C8-66E5C050401C}" srcOrd="5" destOrd="0" presId="urn:microsoft.com/office/officeart/2005/8/layout/orgChart1"/>
    <dgm:cxn modelId="{CB98BDD0-2A02-4600-B234-5075DBED3C71}" type="presParOf" srcId="{DF141F3E-4750-460F-92C8-66E5C050401C}" destId="{5EF6AEBD-0954-4101-BDC1-8A2381597127}" srcOrd="0" destOrd="0" presId="urn:microsoft.com/office/officeart/2005/8/layout/orgChart1"/>
    <dgm:cxn modelId="{3C6DEC9D-E94F-4A33-ADD5-68E831582440}" type="presParOf" srcId="{5EF6AEBD-0954-4101-BDC1-8A2381597127}" destId="{04BBEF84-5C54-4D66-A466-291F294FC00B}" srcOrd="0" destOrd="0" presId="urn:microsoft.com/office/officeart/2005/8/layout/orgChart1"/>
    <dgm:cxn modelId="{77593CFE-E887-4FCD-86B3-EFAE9218CB8C}" type="presParOf" srcId="{5EF6AEBD-0954-4101-BDC1-8A2381597127}" destId="{EE124EA5-9370-4B19-BBAC-832471B55E84}" srcOrd="1" destOrd="0" presId="urn:microsoft.com/office/officeart/2005/8/layout/orgChart1"/>
    <dgm:cxn modelId="{B09B3E67-8712-4526-BE89-E2B7755FFD32}" type="presParOf" srcId="{DF141F3E-4750-460F-92C8-66E5C050401C}" destId="{39DDA6FA-C38B-4322-A85C-12D722F9B985}" srcOrd="1" destOrd="0" presId="urn:microsoft.com/office/officeart/2005/8/layout/orgChart1"/>
    <dgm:cxn modelId="{C0EF1DA2-6815-47E1-B5D7-D5ED4725C9D8}" type="presParOf" srcId="{39DDA6FA-C38B-4322-A85C-12D722F9B985}" destId="{D1D4331B-4BB1-4390-B228-1830099E4CFE}" srcOrd="0" destOrd="0" presId="urn:microsoft.com/office/officeart/2005/8/layout/orgChart1"/>
    <dgm:cxn modelId="{D4D86F34-444E-46D5-AE03-B7DA525FAF70}" type="presParOf" srcId="{39DDA6FA-C38B-4322-A85C-12D722F9B985}" destId="{015497B2-8983-41DA-9F54-A177522BD013}" srcOrd="1" destOrd="0" presId="urn:microsoft.com/office/officeart/2005/8/layout/orgChart1"/>
    <dgm:cxn modelId="{FF910DEF-D72F-4325-BFEF-D857F7277D60}" type="presParOf" srcId="{015497B2-8983-41DA-9F54-A177522BD013}" destId="{EF1570FA-AC34-429E-99B3-1DE578A8D145}" srcOrd="0" destOrd="0" presId="urn:microsoft.com/office/officeart/2005/8/layout/orgChart1"/>
    <dgm:cxn modelId="{A65A7C50-CF33-4B84-829A-520CF65278C9}" type="presParOf" srcId="{EF1570FA-AC34-429E-99B3-1DE578A8D145}" destId="{87F4E8A3-BB2B-477D-A9A4-4C8FAE351CC2}" srcOrd="0" destOrd="0" presId="urn:microsoft.com/office/officeart/2005/8/layout/orgChart1"/>
    <dgm:cxn modelId="{1D036E4B-69A8-40C2-B827-1D331EE3EAC3}" type="presParOf" srcId="{EF1570FA-AC34-429E-99B3-1DE578A8D145}" destId="{065793DD-A6FF-43EE-A1DE-EDBBCF647E22}" srcOrd="1" destOrd="0" presId="urn:microsoft.com/office/officeart/2005/8/layout/orgChart1"/>
    <dgm:cxn modelId="{9809DC8A-F10E-4370-BD70-B4E23504620B}" type="presParOf" srcId="{015497B2-8983-41DA-9F54-A177522BD013}" destId="{B8090069-4EEA-4EB7-9DC2-98F604459B79}" srcOrd="1" destOrd="0" presId="urn:microsoft.com/office/officeart/2005/8/layout/orgChart1"/>
    <dgm:cxn modelId="{88D944CA-3F3F-4F59-8117-D3CDBFE198CF}" type="presParOf" srcId="{015497B2-8983-41DA-9F54-A177522BD013}" destId="{2541C503-F2F7-4AA6-9754-CD2E1C3C9AE3}" srcOrd="2" destOrd="0" presId="urn:microsoft.com/office/officeart/2005/8/layout/orgChart1"/>
    <dgm:cxn modelId="{4C22038B-537B-4C99-9543-9DA17E2D514C}" type="presParOf" srcId="{39DDA6FA-C38B-4322-A85C-12D722F9B985}" destId="{28CE31A0-412A-4A3A-97CF-BC8F60D4D0D2}" srcOrd="2" destOrd="0" presId="urn:microsoft.com/office/officeart/2005/8/layout/orgChart1"/>
    <dgm:cxn modelId="{C66B5558-625D-424D-861D-B7A75686E638}" type="presParOf" srcId="{39DDA6FA-C38B-4322-A85C-12D722F9B985}" destId="{E41AFD0A-C7BF-40EA-B12C-C4AAFDF6E033}" srcOrd="3" destOrd="0" presId="urn:microsoft.com/office/officeart/2005/8/layout/orgChart1"/>
    <dgm:cxn modelId="{D592066C-F0C9-4EC0-A313-B072BD8387E2}" type="presParOf" srcId="{E41AFD0A-C7BF-40EA-B12C-C4AAFDF6E033}" destId="{3915333D-5780-4540-982F-0D77FAC42C64}" srcOrd="0" destOrd="0" presId="urn:microsoft.com/office/officeart/2005/8/layout/orgChart1"/>
    <dgm:cxn modelId="{D0B5182A-4B7D-41C0-8F70-9DE84D731708}" type="presParOf" srcId="{3915333D-5780-4540-982F-0D77FAC42C64}" destId="{384D1C89-E633-406E-BE4D-376BBD89F437}" srcOrd="0" destOrd="0" presId="urn:microsoft.com/office/officeart/2005/8/layout/orgChart1"/>
    <dgm:cxn modelId="{F2D40344-D16D-4ED7-8AA3-179549816670}" type="presParOf" srcId="{3915333D-5780-4540-982F-0D77FAC42C64}" destId="{9A7DFD55-C9EF-4FEC-B925-B25CF3564744}" srcOrd="1" destOrd="0" presId="urn:microsoft.com/office/officeart/2005/8/layout/orgChart1"/>
    <dgm:cxn modelId="{B3287B5E-9549-4FA2-B035-2772904CE8C8}" type="presParOf" srcId="{E41AFD0A-C7BF-40EA-B12C-C4AAFDF6E033}" destId="{95F43840-67D7-4471-A67C-5F6C4C7D3632}" srcOrd="1" destOrd="0" presId="urn:microsoft.com/office/officeart/2005/8/layout/orgChart1"/>
    <dgm:cxn modelId="{3107DE9D-D2EF-4BD1-866D-391213FF39B4}" type="presParOf" srcId="{E41AFD0A-C7BF-40EA-B12C-C4AAFDF6E033}" destId="{813E8AD0-AEDF-4B4A-B434-928F4C5F70FC}" srcOrd="2" destOrd="0" presId="urn:microsoft.com/office/officeart/2005/8/layout/orgChart1"/>
    <dgm:cxn modelId="{5CE162A9-C10F-4349-891E-46BC61E17631}" type="presParOf" srcId="{DF141F3E-4750-460F-92C8-66E5C050401C}" destId="{40671066-A4F4-4CD6-859C-B18439AE503E}" srcOrd="2" destOrd="0" presId="urn:microsoft.com/office/officeart/2005/8/layout/orgChart1"/>
    <dgm:cxn modelId="{AC4B4898-7BBD-42EF-9514-E3B2B4E67ADF}" type="presParOf" srcId="{6B58050F-4B83-494A-9A26-A654542D630B}" destId="{895D8164-8044-46F1-803A-BED795F547A6}" srcOrd="6" destOrd="0" presId="urn:microsoft.com/office/officeart/2005/8/layout/orgChart1"/>
    <dgm:cxn modelId="{070CBC95-F58F-4C74-B35B-F8B7C52F5705}" type="presParOf" srcId="{6B58050F-4B83-494A-9A26-A654542D630B}" destId="{2829674B-982F-47B9-AC13-D6E3DA827AE7}" srcOrd="7" destOrd="0" presId="urn:microsoft.com/office/officeart/2005/8/layout/orgChart1"/>
    <dgm:cxn modelId="{387C8CA9-7BA7-4B8A-8CFE-46E1CE133F6C}" type="presParOf" srcId="{2829674B-982F-47B9-AC13-D6E3DA827AE7}" destId="{3B84B7D7-CCB4-4498-8E5A-98F7FC34C5E7}" srcOrd="0" destOrd="0" presId="urn:microsoft.com/office/officeart/2005/8/layout/orgChart1"/>
    <dgm:cxn modelId="{B67C901C-E346-4730-A08B-7FC849D08802}" type="presParOf" srcId="{3B84B7D7-CCB4-4498-8E5A-98F7FC34C5E7}" destId="{2DF9A330-07EB-43CD-AC4C-0595A140BBA6}" srcOrd="0" destOrd="0" presId="urn:microsoft.com/office/officeart/2005/8/layout/orgChart1"/>
    <dgm:cxn modelId="{434F5C69-925B-4EB9-B871-6CBC8A915548}" type="presParOf" srcId="{3B84B7D7-CCB4-4498-8E5A-98F7FC34C5E7}" destId="{F024D916-E907-4CFD-9C46-635808CD6E6E}" srcOrd="1" destOrd="0" presId="urn:microsoft.com/office/officeart/2005/8/layout/orgChart1"/>
    <dgm:cxn modelId="{7B3C8382-CBE4-4816-B3AA-6FB70C804F0A}" type="presParOf" srcId="{2829674B-982F-47B9-AC13-D6E3DA827AE7}" destId="{39750C0E-9660-4C60-A1F5-022DF7A92E1C}" srcOrd="1" destOrd="0" presId="urn:microsoft.com/office/officeart/2005/8/layout/orgChart1"/>
    <dgm:cxn modelId="{7E184C7B-79F0-4556-B3E3-BFB2AC6752DC}" type="presParOf" srcId="{39750C0E-9660-4C60-A1F5-022DF7A92E1C}" destId="{697C9FD6-508D-4989-B58A-713B429659EE}" srcOrd="0" destOrd="0" presId="urn:microsoft.com/office/officeart/2005/8/layout/orgChart1"/>
    <dgm:cxn modelId="{89F285A1-CA20-454A-97AD-FDC975D32A4C}" type="presParOf" srcId="{39750C0E-9660-4C60-A1F5-022DF7A92E1C}" destId="{C8E9E243-1D7E-416B-A316-9F4D9E42CDA2}" srcOrd="1" destOrd="0" presId="urn:microsoft.com/office/officeart/2005/8/layout/orgChart1"/>
    <dgm:cxn modelId="{2710126F-045B-4E84-BD3B-646A7077A02C}" type="presParOf" srcId="{C8E9E243-1D7E-416B-A316-9F4D9E42CDA2}" destId="{69958E21-407F-4507-AFA1-FB3E9A23C30B}" srcOrd="0" destOrd="0" presId="urn:microsoft.com/office/officeart/2005/8/layout/orgChart1"/>
    <dgm:cxn modelId="{5F021C91-779F-4716-9594-84A16FCA30B8}" type="presParOf" srcId="{69958E21-407F-4507-AFA1-FB3E9A23C30B}" destId="{F45E7EE3-5D08-47C0-BE57-8DCDE9250A86}" srcOrd="0" destOrd="0" presId="urn:microsoft.com/office/officeart/2005/8/layout/orgChart1"/>
    <dgm:cxn modelId="{C2F94844-6A72-433F-AA5D-BE55F79A8415}" type="presParOf" srcId="{69958E21-407F-4507-AFA1-FB3E9A23C30B}" destId="{1C963FFD-1C09-46C8-B7B4-8033E02DB17C}" srcOrd="1" destOrd="0" presId="urn:microsoft.com/office/officeart/2005/8/layout/orgChart1"/>
    <dgm:cxn modelId="{36E45C28-5B07-45D1-A792-43CD72A0FFA5}" type="presParOf" srcId="{C8E9E243-1D7E-416B-A316-9F4D9E42CDA2}" destId="{FA6AC275-8F5D-4E35-B681-335C2988EF7F}" srcOrd="1" destOrd="0" presId="urn:microsoft.com/office/officeart/2005/8/layout/orgChart1"/>
    <dgm:cxn modelId="{AF53FA81-935A-4436-8167-0D92FFC88A6E}" type="presParOf" srcId="{C8E9E243-1D7E-416B-A316-9F4D9E42CDA2}" destId="{DAB78BBD-396A-4754-9A42-1F63D7C84C7C}" srcOrd="2" destOrd="0" presId="urn:microsoft.com/office/officeart/2005/8/layout/orgChart1"/>
    <dgm:cxn modelId="{F979B7AB-25FE-4872-80BE-5C31B3F0A5BF}" type="presParOf" srcId="{2829674B-982F-47B9-AC13-D6E3DA827AE7}" destId="{8F20CC41-703A-4AA4-928E-2F7D0C4110AB}" srcOrd="2" destOrd="0" presId="urn:microsoft.com/office/officeart/2005/8/layout/orgChart1"/>
    <dgm:cxn modelId="{8D5455D9-FB0A-465A-BAC9-BF96D10B0623}" type="presParOf" srcId="{9F4A11F0-5C7F-4BD0-8DF4-B8E23A28C649}" destId="{BF9631B9-27B9-4102-B1F1-72BF0062430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7C9FD6-508D-4989-B58A-713B429659EE}">
      <dsp:nvSpPr>
        <dsp:cNvPr id="0" name=""/>
        <dsp:cNvSpPr/>
      </dsp:nvSpPr>
      <dsp:spPr>
        <a:xfrm>
          <a:off x="4192471" y="1482236"/>
          <a:ext cx="168519" cy="516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94"/>
              </a:lnTo>
              <a:lnTo>
                <a:pt x="168519" y="5167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5D8164-8044-46F1-803A-BED795F547A6}">
      <dsp:nvSpPr>
        <dsp:cNvPr id="0" name=""/>
        <dsp:cNvSpPr/>
      </dsp:nvSpPr>
      <dsp:spPr>
        <a:xfrm>
          <a:off x="2602766" y="684574"/>
          <a:ext cx="2039091" cy="235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963"/>
              </a:lnTo>
              <a:lnTo>
                <a:pt x="2039091" y="117963"/>
              </a:lnTo>
              <a:lnTo>
                <a:pt x="2039091" y="23592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CE31A0-412A-4A3A-97CF-BC8F60D4D0D2}">
      <dsp:nvSpPr>
        <dsp:cNvPr id="0" name=""/>
        <dsp:cNvSpPr/>
      </dsp:nvSpPr>
      <dsp:spPr>
        <a:xfrm>
          <a:off x="2833077" y="1482236"/>
          <a:ext cx="168519" cy="13144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455"/>
              </a:lnTo>
              <a:lnTo>
                <a:pt x="168519" y="131445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D4331B-4BB1-4390-B228-1830099E4CFE}">
      <dsp:nvSpPr>
        <dsp:cNvPr id="0" name=""/>
        <dsp:cNvSpPr/>
      </dsp:nvSpPr>
      <dsp:spPr>
        <a:xfrm>
          <a:off x="2833077" y="1482236"/>
          <a:ext cx="168519" cy="516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94"/>
              </a:lnTo>
              <a:lnTo>
                <a:pt x="168519" y="5167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F5C6DE-44F6-4A89-9050-05819B58FD37}">
      <dsp:nvSpPr>
        <dsp:cNvPr id="0" name=""/>
        <dsp:cNvSpPr/>
      </dsp:nvSpPr>
      <dsp:spPr>
        <a:xfrm>
          <a:off x="2602766" y="684574"/>
          <a:ext cx="679697" cy="235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963"/>
              </a:lnTo>
              <a:lnTo>
                <a:pt x="679697" y="117963"/>
              </a:lnTo>
              <a:lnTo>
                <a:pt x="679697" y="23592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686E58-AA86-4DB9-B9D9-F44B2DB9F61C}">
      <dsp:nvSpPr>
        <dsp:cNvPr id="0" name=""/>
        <dsp:cNvSpPr/>
      </dsp:nvSpPr>
      <dsp:spPr>
        <a:xfrm>
          <a:off x="1473683" y="1482236"/>
          <a:ext cx="168519" cy="516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94"/>
              </a:lnTo>
              <a:lnTo>
                <a:pt x="168519" y="5167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3351D0-9802-4857-B440-DC8CD10F9CD0}">
      <dsp:nvSpPr>
        <dsp:cNvPr id="0" name=""/>
        <dsp:cNvSpPr/>
      </dsp:nvSpPr>
      <dsp:spPr>
        <a:xfrm>
          <a:off x="1923069" y="684574"/>
          <a:ext cx="679697" cy="235927"/>
        </a:xfrm>
        <a:custGeom>
          <a:avLst/>
          <a:gdLst/>
          <a:ahLst/>
          <a:cxnLst/>
          <a:rect l="0" t="0" r="0" b="0"/>
          <a:pathLst>
            <a:path>
              <a:moveTo>
                <a:pt x="679697" y="0"/>
              </a:moveTo>
              <a:lnTo>
                <a:pt x="679697" y="117963"/>
              </a:lnTo>
              <a:lnTo>
                <a:pt x="0" y="117963"/>
              </a:lnTo>
              <a:lnTo>
                <a:pt x="0" y="23592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A87E76-8746-4873-8442-5725C501D64C}">
      <dsp:nvSpPr>
        <dsp:cNvPr id="0" name=""/>
        <dsp:cNvSpPr/>
      </dsp:nvSpPr>
      <dsp:spPr>
        <a:xfrm>
          <a:off x="114288" y="1482236"/>
          <a:ext cx="168519" cy="13144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455"/>
              </a:lnTo>
              <a:lnTo>
                <a:pt x="168519" y="131445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F6E435-2507-47AF-A215-E63B79B884AA}">
      <dsp:nvSpPr>
        <dsp:cNvPr id="0" name=""/>
        <dsp:cNvSpPr/>
      </dsp:nvSpPr>
      <dsp:spPr>
        <a:xfrm>
          <a:off x="114288" y="1482236"/>
          <a:ext cx="168519" cy="516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94"/>
              </a:lnTo>
              <a:lnTo>
                <a:pt x="168519" y="5167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FC1C76-4629-4D32-A24A-F4CD3FAEDAC3}">
      <dsp:nvSpPr>
        <dsp:cNvPr id="0" name=""/>
        <dsp:cNvSpPr/>
      </dsp:nvSpPr>
      <dsp:spPr>
        <a:xfrm>
          <a:off x="563675" y="684574"/>
          <a:ext cx="2039091" cy="235927"/>
        </a:xfrm>
        <a:custGeom>
          <a:avLst/>
          <a:gdLst/>
          <a:ahLst/>
          <a:cxnLst/>
          <a:rect l="0" t="0" r="0" b="0"/>
          <a:pathLst>
            <a:path>
              <a:moveTo>
                <a:pt x="2039091" y="0"/>
              </a:moveTo>
              <a:lnTo>
                <a:pt x="2039091" y="117963"/>
              </a:lnTo>
              <a:lnTo>
                <a:pt x="0" y="117963"/>
              </a:lnTo>
              <a:lnTo>
                <a:pt x="0" y="23592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809207-0046-49FA-9F9D-1A7A86B75388}">
      <dsp:nvSpPr>
        <dsp:cNvPr id="0" name=""/>
        <dsp:cNvSpPr/>
      </dsp:nvSpPr>
      <dsp:spPr>
        <a:xfrm>
          <a:off x="2041033" y="122841"/>
          <a:ext cx="1123466" cy="56173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300" kern="1200"/>
            <a:t>Projekt</a:t>
          </a:r>
          <a:endParaRPr lang="en-US" sz="1300" kern="1200"/>
        </a:p>
      </dsp:txBody>
      <dsp:txXfrm>
        <a:off x="2041033" y="122841"/>
        <a:ext cx="1123466" cy="561733"/>
      </dsp:txXfrm>
    </dsp:sp>
    <dsp:sp modelId="{7F9A5D26-91D4-4722-A26E-712B5AD18C9C}">
      <dsp:nvSpPr>
        <dsp:cNvPr id="0" name=""/>
        <dsp:cNvSpPr/>
      </dsp:nvSpPr>
      <dsp:spPr>
        <a:xfrm>
          <a:off x="1942" y="920502"/>
          <a:ext cx="1123466" cy="56173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300" kern="1200"/>
            <a:t>Inicijalna faza</a:t>
          </a:r>
          <a:endParaRPr lang="en-US" sz="1300" kern="1200"/>
        </a:p>
      </dsp:txBody>
      <dsp:txXfrm>
        <a:off x="1942" y="920502"/>
        <a:ext cx="1123466" cy="561733"/>
      </dsp:txXfrm>
    </dsp:sp>
    <dsp:sp modelId="{5D486D4F-C3CB-465D-9F5D-6D57E215128D}">
      <dsp:nvSpPr>
        <dsp:cNvPr id="0" name=""/>
        <dsp:cNvSpPr/>
      </dsp:nvSpPr>
      <dsp:spPr>
        <a:xfrm>
          <a:off x="282808" y="1718163"/>
          <a:ext cx="1123466" cy="5617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300" kern="1200"/>
            <a:t>Stvaranje tima</a:t>
          </a:r>
          <a:endParaRPr lang="en-US" sz="1300" kern="1200"/>
        </a:p>
      </dsp:txBody>
      <dsp:txXfrm>
        <a:off x="282808" y="1718163"/>
        <a:ext cx="1123466" cy="561733"/>
      </dsp:txXfrm>
    </dsp:sp>
    <dsp:sp modelId="{FFEA5885-48F6-45D7-8213-CB2F6DFB1041}">
      <dsp:nvSpPr>
        <dsp:cNvPr id="0" name=""/>
        <dsp:cNvSpPr/>
      </dsp:nvSpPr>
      <dsp:spPr>
        <a:xfrm>
          <a:off x="282808" y="2515825"/>
          <a:ext cx="1123466" cy="5617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300" kern="1200"/>
            <a:t>Upoznavanje tima s projektom</a:t>
          </a:r>
          <a:endParaRPr lang="en-US" sz="1300" kern="1200"/>
        </a:p>
      </dsp:txBody>
      <dsp:txXfrm>
        <a:off x="282808" y="2515825"/>
        <a:ext cx="1123466" cy="561733"/>
      </dsp:txXfrm>
    </dsp:sp>
    <dsp:sp modelId="{724CEB84-524D-4482-9402-23AFB34C0D30}">
      <dsp:nvSpPr>
        <dsp:cNvPr id="0" name=""/>
        <dsp:cNvSpPr/>
      </dsp:nvSpPr>
      <dsp:spPr>
        <a:xfrm>
          <a:off x="1361336" y="920502"/>
          <a:ext cx="1123466" cy="56173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300" kern="1200"/>
            <a:t>Predizvedvena faza</a:t>
          </a:r>
          <a:endParaRPr lang="en-US" sz="1300" kern="1200"/>
        </a:p>
      </dsp:txBody>
      <dsp:txXfrm>
        <a:off x="1361336" y="920502"/>
        <a:ext cx="1123466" cy="561733"/>
      </dsp:txXfrm>
    </dsp:sp>
    <dsp:sp modelId="{1311BE6C-74E7-4D91-96D3-5C3F6D4F2A76}">
      <dsp:nvSpPr>
        <dsp:cNvPr id="0" name=""/>
        <dsp:cNvSpPr/>
      </dsp:nvSpPr>
      <dsp:spPr>
        <a:xfrm>
          <a:off x="1642203" y="1718163"/>
          <a:ext cx="1123466" cy="5617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300" kern="1200"/>
            <a:t>Eksploracija dataseta</a:t>
          </a:r>
          <a:endParaRPr lang="en-US" sz="1300" kern="1200"/>
        </a:p>
      </dsp:txBody>
      <dsp:txXfrm>
        <a:off x="1642203" y="1718163"/>
        <a:ext cx="1123466" cy="561733"/>
      </dsp:txXfrm>
    </dsp:sp>
    <dsp:sp modelId="{04BBEF84-5C54-4D66-A466-291F294FC00B}">
      <dsp:nvSpPr>
        <dsp:cNvPr id="0" name=""/>
        <dsp:cNvSpPr/>
      </dsp:nvSpPr>
      <dsp:spPr>
        <a:xfrm>
          <a:off x="2720730" y="920502"/>
          <a:ext cx="1123466" cy="56173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300" kern="1200"/>
            <a:t>Izvedba</a:t>
          </a:r>
          <a:endParaRPr lang="en-US" sz="1300" kern="1200"/>
        </a:p>
      </dsp:txBody>
      <dsp:txXfrm>
        <a:off x="2720730" y="920502"/>
        <a:ext cx="1123466" cy="561733"/>
      </dsp:txXfrm>
    </dsp:sp>
    <dsp:sp modelId="{87F4E8A3-BB2B-477D-A9A4-4C8FAE351CC2}">
      <dsp:nvSpPr>
        <dsp:cNvPr id="0" name=""/>
        <dsp:cNvSpPr/>
      </dsp:nvSpPr>
      <dsp:spPr>
        <a:xfrm>
          <a:off x="3001597" y="1718163"/>
          <a:ext cx="1123466" cy="5617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300" kern="1200"/>
            <a:t>Razvijanje prediktivnog modela</a:t>
          </a:r>
          <a:endParaRPr lang="en-US" sz="1300" kern="1200"/>
        </a:p>
      </dsp:txBody>
      <dsp:txXfrm>
        <a:off x="3001597" y="1718163"/>
        <a:ext cx="1123466" cy="561733"/>
      </dsp:txXfrm>
    </dsp:sp>
    <dsp:sp modelId="{384D1C89-E633-406E-BE4D-376BBD89F437}">
      <dsp:nvSpPr>
        <dsp:cNvPr id="0" name=""/>
        <dsp:cNvSpPr/>
      </dsp:nvSpPr>
      <dsp:spPr>
        <a:xfrm>
          <a:off x="3001597" y="2515825"/>
          <a:ext cx="1123466" cy="5617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300" kern="1200"/>
            <a:t>Testiranje prediktivnog modela</a:t>
          </a:r>
          <a:endParaRPr lang="en-US" sz="1300" kern="1200"/>
        </a:p>
      </dsp:txBody>
      <dsp:txXfrm>
        <a:off x="3001597" y="2515825"/>
        <a:ext cx="1123466" cy="561733"/>
      </dsp:txXfrm>
    </dsp:sp>
    <dsp:sp modelId="{2DF9A330-07EB-43CD-AC4C-0595A140BBA6}">
      <dsp:nvSpPr>
        <dsp:cNvPr id="0" name=""/>
        <dsp:cNvSpPr/>
      </dsp:nvSpPr>
      <dsp:spPr>
        <a:xfrm>
          <a:off x="4080124" y="920502"/>
          <a:ext cx="1123466" cy="56173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300" kern="1200"/>
            <a:t>Postizvedbena faza</a:t>
          </a:r>
          <a:endParaRPr lang="en-US" sz="1300" kern="1200"/>
        </a:p>
      </dsp:txBody>
      <dsp:txXfrm>
        <a:off x="4080124" y="920502"/>
        <a:ext cx="1123466" cy="561733"/>
      </dsp:txXfrm>
    </dsp:sp>
    <dsp:sp modelId="{F45E7EE3-5D08-47C0-BE57-8DCDE9250A86}">
      <dsp:nvSpPr>
        <dsp:cNvPr id="0" name=""/>
        <dsp:cNvSpPr/>
      </dsp:nvSpPr>
      <dsp:spPr>
        <a:xfrm>
          <a:off x="4360991" y="1718163"/>
          <a:ext cx="1123466" cy="5617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300" kern="1200"/>
            <a:t>Objava rezultata</a:t>
          </a:r>
          <a:endParaRPr lang="en-US" sz="1300" kern="1200"/>
        </a:p>
      </dsp:txBody>
      <dsp:txXfrm>
        <a:off x="4360991" y="1718163"/>
        <a:ext cx="1123466" cy="5617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Development Case.dot</Template>
  <TotalTime>769</TotalTime>
  <Pages>8</Pages>
  <Words>952</Words>
  <Characters>6729</Characters>
  <Application>Microsoft Office Word</Application>
  <DocSecurity>0</DocSecurity>
  <Lines>56</Lines>
  <Paragraphs>15</Paragraphs>
  <ScaleCrop>false</ScaleCrop>
  <Company>&lt;Company Name&gt;</Company>
  <LinksUpToDate>false</LinksUpToDate>
  <CharactersWithSpaces>7666</CharactersWithSpaces>
  <SharedDoc>false</SharedDoc>
  <HLinks>
    <vt:vector size="18" baseType="variant">
      <vt:variant>
        <vt:i4>8257625</vt:i4>
      </vt:variant>
      <vt:variant>
        <vt:i4>54</vt:i4>
      </vt:variant>
      <vt:variant>
        <vt:i4>0</vt:i4>
      </vt:variant>
      <vt:variant>
        <vt:i4>5</vt:i4>
      </vt:variant>
      <vt:variant>
        <vt:lpwstr>https://datascience-enthusiast.com/Python/cs110_lab2_als_prediction.html</vt:lpwstr>
      </vt:variant>
      <vt:variant>
        <vt:lpwstr/>
      </vt:variant>
      <vt:variant>
        <vt:i4>6357093</vt:i4>
      </vt:variant>
      <vt:variant>
        <vt:i4>51</vt:i4>
      </vt:variant>
      <vt:variant>
        <vt:i4>0</vt:i4>
      </vt:variant>
      <vt:variant>
        <vt:i4>5</vt:i4>
      </vt:variant>
      <vt:variant>
        <vt:lpwstr>https://github.com/AIGamer28100/Movie-Lens-Dataset-Visualisation-and-Prediction</vt:lpwstr>
      </vt:variant>
      <vt:variant>
        <vt:lpwstr/>
      </vt:variant>
      <vt:variant>
        <vt:i4>3014778</vt:i4>
      </vt:variant>
      <vt:variant>
        <vt:i4>48</vt:i4>
      </vt:variant>
      <vt:variant>
        <vt:i4>0</vt:i4>
      </vt:variant>
      <vt:variant>
        <vt:i4>5</vt:i4>
      </vt:variant>
      <vt:variant>
        <vt:lpwstr>https://github.com/AshwathSalimath/Movie-ratings-prediction-using-MovieLens-Dataset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Case</dc:title>
  <dc:subject>&lt;Project Name&gt;</dc:subject>
  <dc:creator>Projekt - FER 2</dc:creator>
  <cp:keywords/>
  <dc:description/>
  <cp:lastModifiedBy>Matej Cubek</cp:lastModifiedBy>
  <cp:revision>169</cp:revision>
  <cp:lastPrinted>2007-10-08T09:07:00Z</cp:lastPrinted>
  <dcterms:created xsi:type="dcterms:W3CDTF">2020-10-20T08:03:00Z</dcterms:created>
  <dcterms:modified xsi:type="dcterms:W3CDTF">2020-11-02T09:55:00Z</dcterms:modified>
</cp:coreProperties>
</file>