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EA34E" w14:textId="62BB5E72" w:rsidR="00572764" w:rsidRPr="00572764" w:rsidRDefault="000449DC" w:rsidP="000449DC">
      <w:pPr>
        <w:jc w:val="right"/>
        <w:rPr>
          <w:lang w:val="hr-HR"/>
        </w:rPr>
      </w:pPr>
      <w:r w:rsidRPr="000449DC">
        <w:rPr>
          <w:rFonts w:ascii="Arial" w:hAnsi="Arial"/>
          <w:b/>
          <w:sz w:val="36"/>
          <w:lang w:val="hr-HR"/>
        </w:rPr>
        <w:t>Stvaranje i usporedba prediktivnih modela preporuke filma iz MovieLens dataseta.</w:t>
      </w:r>
    </w:p>
    <w:p w14:paraId="037DF4A4" w14:textId="70A5DCD9" w:rsidR="00BB0DA6" w:rsidRPr="006D00C5" w:rsidRDefault="00C74132" w:rsidP="00033D01">
      <w:pPr>
        <w:pStyle w:val="Title"/>
        <w:jc w:val="right"/>
        <w:rPr>
          <w:lang w:val="hr-HR"/>
        </w:rPr>
      </w:pPr>
      <w:r>
        <w:rPr>
          <w:lang w:val="hr-HR"/>
        </w:rPr>
        <w:t>Projektna dokumentacija</w:t>
      </w:r>
    </w:p>
    <w:p w14:paraId="121EECDB" w14:textId="77777777" w:rsidR="00BB0DA6" w:rsidRPr="006D00C5" w:rsidRDefault="00BB0DA6" w:rsidP="00033D01">
      <w:pPr>
        <w:pStyle w:val="Title"/>
        <w:jc w:val="right"/>
        <w:rPr>
          <w:lang w:val="hr-HR"/>
        </w:rPr>
      </w:pPr>
    </w:p>
    <w:p w14:paraId="477146A7" w14:textId="5FD62AF6" w:rsidR="00BB0DA6" w:rsidRPr="006D00C5" w:rsidRDefault="00D431B3" w:rsidP="00033D01">
      <w:pPr>
        <w:pStyle w:val="Title"/>
        <w:jc w:val="right"/>
        <w:rPr>
          <w:sz w:val="28"/>
          <w:lang w:val="hr-HR"/>
        </w:rPr>
      </w:pPr>
      <w:r w:rsidRPr="006D00C5">
        <w:rPr>
          <w:sz w:val="28"/>
          <w:lang w:val="hr-HR"/>
        </w:rPr>
        <w:t>Verzija</w:t>
      </w:r>
      <w:r w:rsidR="00BB0DA6" w:rsidRPr="006D00C5">
        <w:rPr>
          <w:sz w:val="28"/>
          <w:lang w:val="hr-HR"/>
        </w:rPr>
        <w:t xml:space="preserve"> </w:t>
      </w:r>
      <w:r w:rsidR="000449DC">
        <w:rPr>
          <w:sz w:val="28"/>
          <w:lang w:val="hr-HR"/>
        </w:rPr>
        <w:t>2.0</w:t>
      </w:r>
    </w:p>
    <w:p w14:paraId="5FB05E3E" w14:textId="77777777" w:rsidR="00DE4D1A" w:rsidRDefault="00DE4D1A" w:rsidP="00033D01">
      <w:pPr>
        <w:pStyle w:val="Title"/>
        <w:rPr>
          <w:sz w:val="28"/>
          <w:lang w:val="hr-HR"/>
        </w:rPr>
        <w:sectPr w:rsidR="00DE4D1A" w:rsidSect="00DE4D1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C1C47BE" w14:textId="77777777" w:rsidR="00BB0DA6" w:rsidRPr="006D00C5" w:rsidRDefault="00D431B3" w:rsidP="00033D01">
      <w:pPr>
        <w:pStyle w:val="Title"/>
        <w:rPr>
          <w:lang w:val="hr-HR"/>
        </w:rPr>
      </w:pPr>
      <w:r w:rsidRPr="006D00C5">
        <w:rPr>
          <w:lang w:val="hr-HR"/>
        </w:rPr>
        <w:lastRenderedPageBreak/>
        <w:t>Sadržaj</w:t>
      </w:r>
    </w:p>
    <w:p w14:paraId="33F907FC" w14:textId="77777777" w:rsidR="00C601D9" w:rsidRPr="002D61C6" w:rsidRDefault="00BB0DA6">
      <w:pPr>
        <w:pStyle w:val="TOC1"/>
        <w:tabs>
          <w:tab w:val="left" w:pos="432"/>
        </w:tabs>
        <w:rPr>
          <w:noProof/>
          <w:sz w:val="24"/>
          <w:szCs w:val="24"/>
          <w:lang w:val="de-DE"/>
        </w:rPr>
      </w:pPr>
      <w:r w:rsidRPr="006D00C5">
        <w:rPr>
          <w:lang w:val="hr-HR"/>
        </w:rPr>
        <w:fldChar w:fldCharType="begin"/>
      </w:r>
      <w:r w:rsidRPr="006D00C5">
        <w:rPr>
          <w:lang w:val="hr-HR"/>
        </w:rPr>
        <w:instrText xml:space="preserve"> TOC \o "1-3" </w:instrText>
      </w:r>
      <w:r w:rsidRPr="006D00C5">
        <w:rPr>
          <w:lang w:val="hr-HR"/>
        </w:rPr>
        <w:fldChar w:fldCharType="separate"/>
      </w:r>
      <w:r w:rsidR="00C601D9" w:rsidRPr="00632E2E">
        <w:rPr>
          <w:noProof/>
          <w:lang w:val="hr-HR"/>
        </w:rPr>
        <w:t>1.</w:t>
      </w:r>
      <w:r w:rsidR="00C601D9" w:rsidRPr="002D61C6">
        <w:rPr>
          <w:noProof/>
          <w:sz w:val="24"/>
          <w:szCs w:val="24"/>
          <w:lang w:val="de-DE"/>
        </w:rPr>
        <w:tab/>
      </w:r>
      <w:r w:rsidR="00C601D9" w:rsidRPr="00632E2E">
        <w:rPr>
          <w:noProof/>
          <w:lang w:val="hr-HR"/>
        </w:rPr>
        <w:t>Puni naziv projekta</w:t>
      </w:r>
      <w:r w:rsidR="00C601D9" w:rsidRPr="002D61C6">
        <w:rPr>
          <w:noProof/>
          <w:lang w:val="de-DE"/>
        </w:rPr>
        <w:tab/>
      </w:r>
      <w:r w:rsidR="00C601D9">
        <w:rPr>
          <w:noProof/>
        </w:rPr>
        <w:fldChar w:fldCharType="begin"/>
      </w:r>
      <w:r w:rsidR="00C601D9" w:rsidRPr="002D61C6">
        <w:rPr>
          <w:noProof/>
          <w:lang w:val="de-DE"/>
        </w:rPr>
        <w:instrText xml:space="preserve"> PAGEREF _Toc179182954 \h </w:instrText>
      </w:r>
      <w:r w:rsidR="00C601D9">
        <w:rPr>
          <w:noProof/>
        </w:rPr>
      </w:r>
      <w:r w:rsidR="00C601D9">
        <w:rPr>
          <w:noProof/>
        </w:rPr>
        <w:fldChar w:fldCharType="separate"/>
      </w:r>
      <w:r w:rsidR="006D42F1" w:rsidRPr="002D61C6">
        <w:rPr>
          <w:noProof/>
          <w:lang w:val="de-DE"/>
        </w:rPr>
        <w:t>4</w:t>
      </w:r>
      <w:r w:rsidR="00C601D9">
        <w:rPr>
          <w:noProof/>
        </w:rPr>
        <w:fldChar w:fldCharType="end"/>
      </w:r>
    </w:p>
    <w:p w14:paraId="73B41EB8" w14:textId="77777777" w:rsidR="00C601D9" w:rsidRPr="002D61C6" w:rsidRDefault="00C601D9">
      <w:pPr>
        <w:pStyle w:val="TOC1"/>
        <w:tabs>
          <w:tab w:val="left" w:pos="432"/>
        </w:tabs>
        <w:rPr>
          <w:noProof/>
          <w:sz w:val="24"/>
          <w:szCs w:val="24"/>
          <w:lang w:val="de-DE"/>
        </w:rPr>
      </w:pPr>
      <w:r w:rsidRPr="00632E2E">
        <w:rPr>
          <w:noProof/>
          <w:lang w:val="hr-HR"/>
        </w:rPr>
        <w:t>2.</w:t>
      </w:r>
      <w:r w:rsidRPr="002D61C6">
        <w:rPr>
          <w:noProof/>
          <w:sz w:val="24"/>
          <w:szCs w:val="24"/>
          <w:lang w:val="de-DE"/>
        </w:rPr>
        <w:tab/>
      </w:r>
      <w:r w:rsidRPr="00632E2E">
        <w:rPr>
          <w:noProof/>
          <w:lang w:val="hr-HR"/>
        </w:rPr>
        <w:t>Skraćeni naziv projekta</w:t>
      </w:r>
      <w:r w:rsidRPr="002D61C6">
        <w:rPr>
          <w:noProof/>
          <w:lang w:val="de-DE"/>
        </w:rPr>
        <w:tab/>
      </w:r>
      <w:r>
        <w:rPr>
          <w:noProof/>
        </w:rPr>
        <w:fldChar w:fldCharType="begin"/>
      </w:r>
      <w:r w:rsidRPr="002D61C6">
        <w:rPr>
          <w:noProof/>
          <w:lang w:val="de-DE"/>
        </w:rPr>
        <w:instrText xml:space="preserve"> PAGEREF _Toc179182955 \h </w:instrText>
      </w:r>
      <w:r>
        <w:rPr>
          <w:noProof/>
        </w:rPr>
      </w:r>
      <w:r>
        <w:rPr>
          <w:noProof/>
        </w:rPr>
        <w:fldChar w:fldCharType="separate"/>
      </w:r>
      <w:r w:rsidR="006D42F1" w:rsidRPr="002D61C6">
        <w:rPr>
          <w:noProof/>
          <w:lang w:val="de-DE"/>
        </w:rPr>
        <w:t>4</w:t>
      </w:r>
      <w:r>
        <w:rPr>
          <w:noProof/>
        </w:rPr>
        <w:fldChar w:fldCharType="end"/>
      </w:r>
    </w:p>
    <w:p w14:paraId="600B6051" w14:textId="77777777" w:rsidR="00C601D9" w:rsidRPr="002D61C6" w:rsidRDefault="00C601D9">
      <w:pPr>
        <w:pStyle w:val="TOC1"/>
        <w:tabs>
          <w:tab w:val="left" w:pos="432"/>
        </w:tabs>
        <w:rPr>
          <w:noProof/>
          <w:sz w:val="24"/>
          <w:szCs w:val="24"/>
          <w:lang w:val="de-DE"/>
        </w:rPr>
      </w:pPr>
      <w:r w:rsidRPr="00632E2E">
        <w:rPr>
          <w:noProof/>
          <w:lang w:val="hr-HR"/>
        </w:rPr>
        <w:t>3.</w:t>
      </w:r>
      <w:r w:rsidRPr="002D61C6">
        <w:rPr>
          <w:noProof/>
          <w:sz w:val="24"/>
          <w:szCs w:val="24"/>
          <w:lang w:val="de-DE"/>
        </w:rPr>
        <w:tab/>
      </w:r>
      <w:r w:rsidRPr="00632E2E">
        <w:rPr>
          <w:noProof/>
          <w:lang w:val="hr-HR"/>
        </w:rPr>
        <w:t>Opis problema/teme projekta</w:t>
      </w:r>
      <w:r w:rsidRPr="002D61C6">
        <w:rPr>
          <w:noProof/>
          <w:lang w:val="de-DE"/>
        </w:rPr>
        <w:tab/>
      </w:r>
      <w:r>
        <w:rPr>
          <w:noProof/>
        </w:rPr>
        <w:fldChar w:fldCharType="begin"/>
      </w:r>
      <w:r w:rsidRPr="002D61C6">
        <w:rPr>
          <w:noProof/>
          <w:lang w:val="de-DE"/>
        </w:rPr>
        <w:instrText xml:space="preserve"> PAGEREF _Toc179182956 \h </w:instrText>
      </w:r>
      <w:r>
        <w:rPr>
          <w:noProof/>
        </w:rPr>
      </w:r>
      <w:r>
        <w:rPr>
          <w:noProof/>
        </w:rPr>
        <w:fldChar w:fldCharType="separate"/>
      </w:r>
      <w:r w:rsidR="006D42F1" w:rsidRPr="002D61C6">
        <w:rPr>
          <w:noProof/>
          <w:lang w:val="de-DE"/>
        </w:rPr>
        <w:t>4</w:t>
      </w:r>
      <w:r>
        <w:rPr>
          <w:noProof/>
        </w:rPr>
        <w:fldChar w:fldCharType="end"/>
      </w:r>
    </w:p>
    <w:p w14:paraId="2F7AFDC9" w14:textId="77777777" w:rsidR="00C601D9" w:rsidRPr="002D61C6" w:rsidRDefault="00C601D9">
      <w:pPr>
        <w:pStyle w:val="TOC1"/>
        <w:tabs>
          <w:tab w:val="left" w:pos="432"/>
        </w:tabs>
        <w:rPr>
          <w:noProof/>
          <w:sz w:val="24"/>
          <w:szCs w:val="24"/>
          <w:lang w:val="de-DE"/>
        </w:rPr>
      </w:pPr>
      <w:r w:rsidRPr="00632E2E">
        <w:rPr>
          <w:noProof/>
          <w:lang w:val="hr-HR"/>
        </w:rPr>
        <w:t>4.</w:t>
      </w:r>
      <w:r w:rsidRPr="002D61C6">
        <w:rPr>
          <w:noProof/>
          <w:sz w:val="24"/>
          <w:szCs w:val="24"/>
          <w:lang w:val="de-DE"/>
        </w:rPr>
        <w:tab/>
      </w:r>
      <w:r w:rsidRPr="00632E2E">
        <w:rPr>
          <w:noProof/>
          <w:lang w:val="hr-HR"/>
        </w:rPr>
        <w:t>Cilj projekta</w:t>
      </w:r>
      <w:r w:rsidRPr="002D61C6">
        <w:rPr>
          <w:noProof/>
          <w:lang w:val="de-DE"/>
        </w:rPr>
        <w:tab/>
      </w:r>
      <w:r>
        <w:rPr>
          <w:noProof/>
        </w:rPr>
        <w:fldChar w:fldCharType="begin"/>
      </w:r>
      <w:r w:rsidRPr="002D61C6">
        <w:rPr>
          <w:noProof/>
          <w:lang w:val="de-DE"/>
        </w:rPr>
        <w:instrText xml:space="preserve"> PAGEREF _Toc179182957 \h </w:instrText>
      </w:r>
      <w:r>
        <w:rPr>
          <w:noProof/>
        </w:rPr>
      </w:r>
      <w:r>
        <w:rPr>
          <w:noProof/>
        </w:rPr>
        <w:fldChar w:fldCharType="separate"/>
      </w:r>
      <w:r w:rsidR="006D42F1" w:rsidRPr="002D61C6">
        <w:rPr>
          <w:noProof/>
          <w:lang w:val="de-DE"/>
        </w:rPr>
        <w:t>4</w:t>
      </w:r>
      <w:r>
        <w:rPr>
          <w:noProof/>
        </w:rPr>
        <w:fldChar w:fldCharType="end"/>
      </w:r>
    </w:p>
    <w:p w14:paraId="1C66D340" w14:textId="77777777" w:rsidR="00C601D9" w:rsidRPr="002D61C6" w:rsidRDefault="00C601D9">
      <w:pPr>
        <w:pStyle w:val="TOC1"/>
        <w:tabs>
          <w:tab w:val="left" w:pos="432"/>
        </w:tabs>
        <w:rPr>
          <w:noProof/>
          <w:sz w:val="24"/>
          <w:szCs w:val="24"/>
          <w:lang w:val="de-DE"/>
        </w:rPr>
      </w:pPr>
      <w:r w:rsidRPr="00632E2E">
        <w:rPr>
          <w:noProof/>
          <w:lang w:val="hr-HR"/>
        </w:rPr>
        <w:t>5.</w:t>
      </w:r>
      <w:r w:rsidRPr="002D61C6">
        <w:rPr>
          <w:noProof/>
          <w:sz w:val="24"/>
          <w:szCs w:val="24"/>
          <w:lang w:val="de-DE"/>
        </w:rPr>
        <w:tab/>
      </w:r>
      <w:r w:rsidRPr="00632E2E">
        <w:rPr>
          <w:noProof/>
          <w:lang w:val="hr-HR"/>
        </w:rPr>
        <w:t>Voditelj studentskog tima</w:t>
      </w:r>
      <w:r w:rsidRPr="002D61C6">
        <w:rPr>
          <w:noProof/>
          <w:lang w:val="de-DE"/>
        </w:rPr>
        <w:tab/>
      </w:r>
      <w:r>
        <w:rPr>
          <w:noProof/>
        </w:rPr>
        <w:fldChar w:fldCharType="begin"/>
      </w:r>
      <w:r w:rsidRPr="002D61C6">
        <w:rPr>
          <w:noProof/>
          <w:lang w:val="de-DE"/>
        </w:rPr>
        <w:instrText xml:space="preserve"> PAGEREF _Toc179182958 \h </w:instrText>
      </w:r>
      <w:r>
        <w:rPr>
          <w:noProof/>
        </w:rPr>
      </w:r>
      <w:r>
        <w:rPr>
          <w:noProof/>
        </w:rPr>
        <w:fldChar w:fldCharType="separate"/>
      </w:r>
      <w:r w:rsidR="006D42F1" w:rsidRPr="002D61C6">
        <w:rPr>
          <w:noProof/>
          <w:lang w:val="de-DE"/>
        </w:rPr>
        <w:t>4</w:t>
      </w:r>
      <w:r>
        <w:rPr>
          <w:noProof/>
        </w:rPr>
        <w:fldChar w:fldCharType="end"/>
      </w:r>
    </w:p>
    <w:p w14:paraId="2FC2FFD0" w14:textId="77777777" w:rsidR="00C601D9" w:rsidRPr="002D61C6" w:rsidRDefault="00C601D9">
      <w:pPr>
        <w:pStyle w:val="TOC1"/>
        <w:tabs>
          <w:tab w:val="left" w:pos="432"/>
        </w:tabs>
        <w:rPr>
          <w:noProof/>
          <w:sz w:val="24"/>
          <w:szCs w:val="24"/>
          <w:lang w:val="de-DE"/>
        </w:rPr>
      </w:pPr>
      <w:r w:rsidRPr="00632E2E">
        <w:rPr>
          <w:noProof/>
          <w:lang w:val="hr-HR"/>
        </w:rPr>
        <w:t>6.</w:t>
      </w:r>
      <w:r w:rsidRPr="002D61C6">
        <w:rPr>
          <w:noProof/>
          <w:sz w:val="24"/>
          <w:szCs w:val="24"/>
          <w:lang w:val="de-DE"/>
        </w:rPr>
        <w:tab/>
      </w:r>
      <w:r w:rsidRPr="00632E2E">
        <w:rPr>
          <w:noProof/>
          <w:lang w:val="hr-HR"/>
        </w:rPr>
        <w:t>Rezultat(i)</w:t>
      </w:r>
      <w:r w:rsidRPr="002D61C6">
        <w:rPr>
          <w:noProof/>
          <w:lang w:val="de-DE"/>
        </w:rPr>
        <w:tab/>
      </w:r>
      <w:r>
        <w:rPr>
          <w:noProof/>
        </w:rPr>
        <w:fldChar w:fldCharType="begin"/>
      </w:r>
      <w:r w:rsidRPr="002D61C6">
        <w:rPr>
          <w:noProof/>
          <w:lang w:val="de-DE"/>
        </w:rPr>
        <w:instrText xml:space="preserve"> PAGEREF _Toc179182959 \h </w:instrText>
      </w:r>
      <w:r>
        <w:rPr>
          <w:noProof/>
        </w:rPr>
      </w:r>
      <w:r>
        <w:rPr>
          <w:noProof/>
        </w:rPr>
        <w:fldChar w:fldCharType="separate"/>
      </w:r>
      <w:r w:rsidR="006D42F1" w:rsidRPr="002D61C6">
        <w:rPr>
          <w:noProof/>
          <w:lang w:val="de-DE"/>
        </w:rPr>
        <w:t>4</w:t>
      </w:r>
      <w:r>
        <w:rPr>
          <w:noProof/>
        </w:rPr>
        <w:fldChar w:fldCharType="end"/>
      </w:r>
    </w:p>
    <w:p w14:paraId="66DCA5ED" w14:textId="77777777" w:rsidR="00C601D9" w:rsidRPr="002D61C6" w:rsidRDefault="00C601D9">
      <w:pPr>
        <w:pStyle w:val="TOC1"/>
        <w:tabs>
          <w:tab w:val="left" w:pos="432"/>
        </w:tabs>
        <w:rPr>
          <w:noProof/>
          <w:sz w:val="24"/>
          <w:szCs w:val="24"/>
          <w:lang w:val="de-DE"/>
        </w:rPr>
      </w:pPr>
      <w:r w:rsidRPr="00632E2E">
        <w:rPr>
          <w:noProof/>
          <w:lang w:val="hr-HR"/>
        </w:rPr>
        <w:t>7.</w:t>
      </w:r>
      <w:r w:rsidRPr="002D61C6">
        <w:rPr>
          <w:noProof/>
          <w:sz w:val="24"/>
          <w:szCs w:val="24"/>
          <w:lang w:val="de-DE"/>
        </w:rPr>
        <w:tab/>
      </w:r>
      <w:r w:rsidRPr="00632E2E">
        <w:rPr>
          <w:noProof/>
          <w:lang w:val="hr-HR"/>
        </w:rPr>
        <w:t>Slični projekti</w:t>
      </w:r>
      <w:r w:rsidRPr="002D61C6">
        <w:rPr>
          <w:noProof/>
          <w:lang w:val="de-DE"/>
        </w:rPr>
        <w:tab/>
      </w:r>
      <w:r>
        <w:rPr>
          <w:noProof/>
        </w:rPr>
        <w:fldChar w:fldCharType="begin"/>
      </w:r>
      <w:r w:rsidRPr="002D61C6">
        <w:rPr>
          <w:noProof/>
          <w:lang w:val="de-DE"/>
        </w:rPr>
        <w:instrText xml:space="preserve"> PAGEREF _Toc179182960 \h </w:instrText>
      </w:r>
      <w:r>
        <w:rPr>
          <w:noProof/>
        </w:rPr>
      </w:r>
      <w:r>
        <w:rPr>
          <w:noProof/>
        </w:rPr>
        <w:fldChar w:fldCharType="separate"/>
      </w:r>
      <w:r w:rsidR="006D42F1" w:rsidRPr="002D61C6">
        <w:rPr>
          <w:noProof/>
          <w:lang w:val="de-DE"/>
        </w:rPr>
        <w:t>4</w:t>
      </w:r>
      <w:r>
        <w:rPr>
          <w:noProof/>
        </w:rPr>
        <w:fldChar w:fldCharType="end"/>
      </w:r>
    </w:p>
    <w:p w14:paraId="39D66D5C" w14:textId="77777777" w:rsidR="00C601D9" w:rsidRPr="002D61C6" w:rsidRDefault="00C601D9">
      <w:pPr>
        <w:pStyle w:val="TOC1"/>
        <w:tabs>
          <w:tab w:val="left" w:pos="432"/>
        </w:tabs>
        <w:rPr>
          <w:noProof/>
          <w:sz w:val="24"/>
          <w:szCs w:val="24"/>
          <w:lang w:val="de-DE"/>
        </w:rPr>
      </w:pPr>
      <w:r w:rsidRPr="00632E2E">
        <w:rPr>
          <w:noProof/>
          <w:lang w:val="hr-HR"/>
        </w:rPr>
        <w:t>8.</w:t>
      </w:r>
      <w:r w:rsidRPr="002D61C6">
        <w:rPr>
          <w:noProof/>
          <w:sz w:val="24"/>
          <w:szCs w:val="24"/>
          <w:lang w:val="de-DE"/>
        </w:rPr>
        <w:tab/>
      </w:r>
      <w:r w:rsidRPr="00632E2E">
        <w:rPr>
          <w:noProof/>
          <w:lang w:val="hr-HR"/>
        </w:rPr>
        <w:t>Resursi</w:t>
      </w:r>
      <w:r w:rsidRPr="002D61C6">
        <w:rPr>
          <w:noProof/>
          <w:lang w:val="de-DE"/>
        </w:rPr>
        <w:tab/>
      </w:r>
      <w:r>
        <w:rPr>
          <w:noProof/>
        </w:rPr>
        <w:fldChar w:fldCharType="begin"/>
      </w:r>
      <w:r w:rsidRPr="002D61C6">
        <w:rPr>
          <w:noProof/>
          <w:lang w:val="de-DE"/>
        </w:rPr>
        <w:instrText xml:space="preserve"> PAGEREF _Toc179182961 \h </w:instrText>
      </w:r>
      <w:r>
        <w:rPr>
          <w:noProof/>
        </w:rPr>
      </w:r>
      <w:r>
        <w:rPr>
          <w:noProof/>
        </w:rPr>
        <w:fldChar w:fldCharType="separate"/>
      </w:r>
      <w:r w:rsidR="006D42F1" w:rsidRPr="002D61C6">
        <w:rPr>
          <w:noProof/>
          <w:lang w:val="de-DE"/>
        </w:rPr>
        <w:t>4</w:t>
      </w:r>
      <w:r>
        <w:rPr>
          <w:noProof/>
        </w:rPr>
        <w:fldChar w:fldCharType="end"/>
      </w:r>
    </w:p>
    <w:p w14:paraId="722E2A5A" w14:textId="77777777" w:rsidR="00C601D9" w:rsidRPr="002D61C6" w:rsidRDefault="00C601D9">
      <w:pPr>
        <w:pStyle w:val="TOC1"/>
        <w:tabs>
          <w:tab w:val="left" w:pos="432"/>
        </w:tabs>
        <w:rPr>
          <w:noProof/>
          <w:sz w:val="24"/>
          <w:szCs w:val="24"/>
          <w:lang w:val="de-DE"/>
        </w:rPr>
      </w:pPr>
      <w:r w:rsidRPr="00632E2E">
        <w:rPr>
          <w:noProof/>
          <w:lang w:val="hr-HR"/>
        </w:rPr>
        <w:t>9.</w:t>
      </w:r>
      <w:r w:rsidRPr="002D61C6">
        <w:rPr>
          <w:noProof/>
          <w:sz w:val="24"/>
          <w:szCs w:val="24"/>
          <w:lang w:val="de-DE"/>
        </w:rPr>
        <w:tab/>
      </w:r>
      <w:r w:rsidRPr="00632E2E">
        <w:rPr>
          <w:noProof/>
          <w:lang w:val="hr-HR"/>
        </w:rPr>
        <w:t>Glavni rizici</w:t>
      </w:r>
      <w:r w:rsidRPr="002D61C6">
        <w:rPr>
          <w:noProof/>
          <w:lang w:val="de-DE"/>
        </w:rPr>
        <w:tab/>
      </w:r>
      <w:r>
        <w:rPr>
          <w:noProof/>
        </w:rPr>
        <w:fldChar w:fldCharType="begin"/>
      </w:r>
      <w:r w:rsidRPr="002D61C6">
        <w:rPr>
          <w:noProof/>
          <w:lang w:val="de-DE"/>
        </w:rPr>
        <w:instrText xml:space="preserve"> PAGEREF _Toc179182962 \h </w:instrText>
      </w:r>
      <w:r>
        <w:rPr>
          <w:noProof/>
        </w:rPr>
      </w:r>
      <w:r>
        <w:rPr>
          <w:noProof/>
        </w:rPr>
        <w:fldChar w:fldCharType="separate"/>
      </w:r>
      <w:r w:rsidR="006D42F1" w:rsidRPr="002D61C6">
        <w:rPr>
          <w:noProof/>
          <w:lang w:val="de-DE"/>
        </w:rPr>
        <w:t>5</w:t>
      </w:r>
      <w:r>
        <w:rPr>
          <w:noProof/>
        </w:rPr>
        <w:fldChar w:fldCharType="end"/>
      </w:r>
    </w:p>
    <w:p w14:paraId="701BA6EB" w14:textId="77777777" w:rsidR="00C601D9" w:rsidRPr="002D61C6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  <w:lang w:val="de-DE"/>
        </w:rPr>
      </w:pPr>
      <w:r w:rsidRPr="00632E2E">
        <w:rPr>
          <w:noProof/>
          <w:lang w:val="hr-HR"/>
        </w:rPr>
        <w:t>10.</w:t>
      </w:r>
      <w:r w:rsidRPr="002D61C6">
        <w:rPr>
          <w:noProof/>
          <w:sz w:val="24"/>
          <w:szCs w:val="24"/>
          <w:lang w:val="de-DE"/>
        </w:rPr>
        <w:tab/>
      </w:r>
      <w:r w:rsidRPr="00632E2E">
        <w:rPr>
          <w:noProof/>
          <w:lang w:val="hr-HR"/>
        </w:rPr>
        <w:t>Smanjivanje rizika</w:t>
      </w:r>
      <w:r w:rsidRPr="002D61C6">
        <w:rPr>
          <w:noProof/>
          <w:lang w:val="de-DE"/>
        </w:rPr>
        <w:tab/>
      </w:r>
      <w:r>
        <w:rPr>
          <w:noProof/>
        </w:rPr>
        <w:fldChar w:fldCharType="begin"/>
      </w:r>
      <w:r w:rsidRPr="002D61C6">
        <w:rPr>
          <w:noProof/>
          <w:lang w:val="de-DE"/>
        </w:rPr>
        <w:instrText xml:space="preserve"> PAGEREF _Toc179182963 \h </w:instrText>
      </w:r>
      <w:r>
        <w:rPr>
          <w:noProof/>
        </w:rPr>
      </w:r>
      <w:r>
        <w:rPr>
          <w:noProof/>
        </w:rPr>
        <w:fldChar w:fldCharType="separate"/>
      </w:r>
      <w:r w:rsidR="006D42F1" w:rsidRPr="002D61C6">
        <w:rPr>
          <w:noProof/>
          <w:lang w:val="de-DE"/>
        </w:rPr>
        <w:t>5</w:t>
      </w:r>
      <w:r>
        <w:rPr>
          <w:noProof/>
        </w:rPr>
        <w:fldChar w:fldCharType="end"/>
      </w:r>
    </w:p>
    <w:p w14:paraId="6FDF78AF" w14:textId="77777777" w:rsidR="00C601D9" w:rsidRPr="002D61C6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  <w:lang w:val="de-DE"/>
        </w:rPr>
      </w:pPr>
      <w:r w:rsidRPr="00632E2E">
        <w:rPr>
          <w:noProof/>
          <w:lang w:val="hr-HR"/>
        </w:rPr>
        <w:t>11.</w:t>
      </w:r>
      <w:r w:rsidRPr="002D61C6">
        <w:rPr>
          <w:noProof/>
          <w:sz w:val="24"/>
          <w:szCs w:val="24"/>
          <w:lang w:val="de-DE"/>
        </w:rPr>
        <w:tab/>
      </w:r>
      <w:r w:rsidRPr="00632E2E">
        <w:rPr>
          <w:noProof/>
          <w:lang w:val="hr-HR"/>
        </w:rPr>
        <w:t>Glavne faze projekta</w:t>
      </w:r>
      <w:r w:rsidRPr="002D61C6">
        <w:rPr>
          <w:noProof/>
          <w:lang w:val="de-DE"/>
        </w:rPr>
        <w:tab/>
      </w:r>
      <w:r>
        <w:rPr>
          <w:noProof/>
        </w:rPr>
        <w:fldChar w:fldCharType="begin"/>
      </w:r>
      <w:r w:rsidRPr="002D61C6">
        <w:rPr>
          <w:noProof/>
          <w:lang w:val="de-DE"/>
        </w:rPr>
        <w:instrText xml:space="preserve"> PAGEREF _Toc179182964 \h </w:instrText>
      </w:r>
      <w:r>
        <w:rPr>
          <w:noProof/>
        </w:rPr>
      </w:r>
      <w:r>
        <w:rPr>
          <w:noProof/>
        </w:rPr>
        <w:fldChar w:fldCharType="separate"/>
      </w:r>
      <w:r w:rsidR="006D42F1" w:rsidRPr="002D61C6">
        <w:rPr>
          <w:noProof/>
          <w:lang w:val="de-DE"/>
        </w:rPr>
        <w:t>5</w:t>
      </w:r>
      <w:r>
        <w:rPr>
          <w:noProof/>
        </w:rPr>
        <w:fldChar w:fldCharType="end"/>
      </w:r>
    </w:p>
    <w:p w14:paraId="6B25C064" w14:textId="77777777"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12.</w:t>
      </w:r>
      <w:r w:rsidRPr="00F53A0A">
        <w:rPr>
          <w:noProof/>
          <w:sz w:val="24"/>
          <w:szCs w:val="24"/>
          <w:lang w:val="de-DE"/>
        </w:rPr>
        <w:tab/>
      </w:r>
      <w:r w:rsidRPr="00632E2E">
        <w:rPr>
          <w:noProof/>
          <w:lang w:val="hr-HR"/>
        </w:rPr>
        <w:t xml:space="preserve">Struktura raspodijeljenog posla (engl. </w:t>
      </w:r>
      <w:r w:rsidRPr="00632E2E">
        <w:rPr>
          <w:i/>
          <w:noProof/>
          <w:lang w:val="hr-HR"/>
        </w:rPr>
        <w:t>Work Breakdown Structure</w:t>
      </w:r>
      <w:r w:rsidRPr="00632E2E">
        <w:rPr>
          <w:noProof/>
          <w:lang w:val="hr-HR"/>
        </w:rPr>
        <w:t xml:space="preserve"> - WBS)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_Toc179182965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5</w:t>
      </w:r>
      <w:r>
        <w:rPr>
          <w:noProof/>
        </w:rPr>
        <w:fldChar w:fldCharType="end"/>
      </w:r>
    </w:p>
    <w:p w14:paraId="2252AF0C" w14:textId="77777777" w:rsidR="00C601D9" w:rsidRPr="00F53A0A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13.</w:t>
      </w:r>
      <w:r w:rsidRPr="00F53A0A"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Kontrolne točke projekta</w:t>
      </w:r>
      <w:r w:rsidRPr="00F53A0A">
        <w:rPr>
          <w:noProof/>
        </w:rPr>
        <w:tab/>
      </w:r>
      <w:r>
        <w:rPr>
          <w:noProof/>
        </w:rPr>
        <w:fldChar w:fldCharType="begin"/>
      </w:r>
      <w:r w:rsidRPr="00F53A0A">
        <w:rPr>
          <w:noProof/>
        </w:rPr>
        <w:instrText xml:space="preserve"> PAGEREF _Toc179182966 \h </w:instrText>
      </w:r>
      <w:r>
        <w:rPr>
          <w:noProof/>
        </w:rPr>
      </w:r>
      <w:r>
        <w:rPr>
          <w:noProof/>
        </w:rPr>
        <w:fldChar w:fldCharType="separate"/>
      </w:r>
      <w:r w:rsidR="006D42F1" w:rsidRPr="00F53A0A">
        <w:rPr>
          <w:noProof/>
        </w:rPr>
        <w:t>5</w:t>
      </w:r>
      <w:r>
        <w:rPr>
          <w:noProof/>
        </w:rPr>
        <w:fldChar w:fldCharType="end"/>
      </w:r>
    </w:p>
    <w:p w14:paraId="5912166E" w14:textId="77777777" w:rsidR="00C601D9" w:rsidRPr="00760730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  <w:lang w:val="de-DE"/>
        </w:rPr>
      </w:pPr>
      <w:r w:rsidRPr="00632E2E">
        <w:rPr>
          <w:noProof/>
          <w:lang w:val="hr-HR"/>
        </w:rPr>
        <w:t>14.</w:t>
      </w:r>
      <w:r w:rsidRPr="00760730">
        <w:rPr>
          <w:noProof/>
          <w:sz w:val="24"/>
          <w:szCs w:val="24"/>
          <w:lang w:val="de-DE"/>
        </w:rPr>
        <w:tab/>
      </w:r>
      <w:r w:rsidRPr="00632E2E">
        <w:rPr>
          <w:noProof/>
          <w:lang w:val="hr-HR"/>
        </w:rPr>
        <w:t>Gantogram</w:t>
      </w:r>
      <w:r w:rsidRPr="00760730">
        <w:rPr>
          <w:noProof/>
          <w:lang w:val="de-DE"/>
        </w:rPr>
        <w:tab/>
      </w:r>
      <w:r>
        <w:rPr>
          <w:noProof/>
        </w:rPr>
        <w:fldChar w:fldCharType="begin"/>
      </w:r>
      <w:r w:rsidRPr="00760730">
        <w:rPr>
          <w:noProof/>
          <w:lang w:val="de-DE"/>
        </w:rPr>
        <w:instrText xml:space="preserve"> PAGEREF _Toc179182967 \h </w:instrText>
      </w:r>
      <w:r>
        <w:rPr>
          <w:noProof/>
        </w:rPr>
      </w:r>
      <w:r>
        <w:rPr>
          <w:noProof/>
        </w:rPr>
        <w:fldChar w:fldCharType="separate"/>
      </w:r>
      <w:r w:rsidR="006D42F1" w:rsidRPr="00760730">
        <w:rPr>
          <w:noProof/>
          <w:lang w:val="de-DE"/>
        </w:rPr>
        <w:t>5</w:t>
      </w:r>
      <w:r>
        <w:rPr>
          <w:noProof/>
        </w:rPr>
        <w:fldChar w:fldCharType="end"/>
      </w:r>
    </w:p>
    <w:p w14:paraId="25F36735" w14:textId="77777777" w:rsidR="00C601D9" w:rsidRPr="00760730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  <w:lang w:val="de-DE"/>
        </w:rPr>
      </w:pPr>
      <w:r w:rsidRPr="00632E2E">
        <w:rPr>
          <w:noProof/>
          <w:lang w:val="hr-HR"/>
        </w:rPr>
        <w:t>15.</w:t>
      </w:r>
      <w:r w:rsidRPr="00760730">
        <w:rPr>
          <w:noProof/>
          <w:sz w:val="24"/>
          <w:szCs w:val="24"/>
          <w:lang w:val="de-DE"/>
        </w:rPr>
        <w:tab/>
      </w:r>
      <w:r w:rsidRPr="00632E2E">
        <w:rPr>
          <w:noProof/>
          <w:lang w:val="hr-HR"/>
        </w:rPr>
        <w:t>Zapisnici sastanaka</w:t>
      </w:r>
      <w:r w:rsidRPr="00760730">
        <w:rPr>
          <w:noProof/>
          <w:lang w:val="de-DE"/>
        </w:rPr>
        <w:tab/>
      </w:r>
      <w:r>
        <w:rPr>
          <w:noProof/>
        </w:rPr>
        <w:fldChar w:fldCharType="begin"/>
      </w:r>
      <w:r w:rsidRPr="00760730">
        <w:rPr>
          <w:noProof/>
          <w:lang w:val="de-DE"/>
        </w:rPr>
        <w:instrText xml:space="preserve"> PAGEREF _Toc179182968 \h </w:instrText>
      </w:r>
      <w:r>
        <w:rPr>
          <w:noProof/>
        </w:rPr>
      </w:r>
      <w:r>
        <w:rPr>
          <w:noProof/>
        </w:rPr>
        <w:fldChar w:fldCharType="separate"/>
      </w:r>
      <w:r w:rsidR="006D42F1" w:rsidRPr="00760730">
        <w:rPr>
          <w:noProof/>
          <w:lang w:val="de-DE"/>
        </w:rPr>
        <w:t>5</w:t>
      </w:r>
      <w:r>
        <w:rPr>
          <w:noProof/>
        </w:rPr>
        <w:fldChar w:fldCharType="end"/>
      </w:r>
    </w:p>
    <w:p w14:paraId="7124C728" w14:textId="231DA515" w:rsidR="00BB0DA6" w:rsidRPr="006D00C5" w:rsidRDefault="00BB0DA6" w:rsidP="00D94974">
      <w:pPr>
        <w:pStyle w:val="Title"/>
        <w:jc w:val="left"/>
        <w:rPr>
          <w:lang w:val="hr-HR"/>
        </w:rPr>
      </w:pPr>
      <w:r w:rsidRPr="006D00C5">
        <w:rPr>
          <w:lang w:val="hr-HR"/>
        </w:rPr>
        <w:fldChar w:fldCharType="end"/>
      </w:r>
      <w:r w:rsidRPr="006D00C5">
        <w:rPr>
          <w:lang w:val="hr-HR"/>
        </w:rPr>
        <w:br w:type="page"/>
      </w:r>
      <w:bookmarkStart w:id="0" w:name="_Toc179182954"/>
      <w:r w:rsidR="006E238A" w:rsidRPr="006D00C5">
        <w:rPr>
          <w:lang w:val="hr-HR"/>
        </w:rPr>
        <w:lastRenderedPageBreak/>
        <w:t>Puni naziv projekta</w:t>
      </w:r>
      <w:bookmarkEnd w:id="0"/>
    </w:p>
    <w:p w14:paraId="6932327C" w14:textId="693282F1" w:rsidR="00843A45" w:rsidRPr="00673F3C" w:rsidRDefault="00286680" w:rsidP="00843A45">
      <w:pPr>
        <w:pStyle w:val="BodyText"/>
        <w:rPr>
          <w:sz w:val="24"/>
          <w:szCs w:val="24"/>
          <w:lang w:val="hr-HR"/>
        </w:rPr>
      </w:pPr>
      <w:r w:rsidRPr="00673F3C">
        <w:rPr>
          <w:sz w:val="24"/>
          <w:szCs w:val="24"/>
          <w:lang w:val="hr-HR"/>
        </w:rPr>
        <w:t>Stvaranje</w:t>
      </w:r>
      <w:r w:rsidR="00E31DE0" w:rsidRPr="00673F3C">
        <w:rPr>
          <w:sz w:val="24"/>
          <w:szCs w:val="24"/>
          <w:lang w:val="hr-HR"/>
        </w:rPr>
        <w:t xml:space="preserve"> i usporedba</w:t>
      </w:r>
      <w:r w:rsidR="00DC414A" w:rsidRPr="00673F3C">
        <w:rPr>
          <w:sz w:val="24"/>
          <w:szCs w:val="24"/>
          <w:lang w:val="hr-HR"/>
        </w:rPr>
        <w:t xml:space="preserve"> prediktivn</w:t>
      </w:r>
      <w:r w:rsidR="00E31DE0" w:rsidRPr="00673F3C">
        <w:rPr>
          <w:sz w:val="24"/>
          <w:szCs w:val="24"/>
          <w:lang w:val="hr-HR"/>
        </w:rPr>
        <w:t>ih</w:t>
      </w:r>
      <w:r w:rsidR="00DC414A" w:rsidRPr="00673F3C">
        <w:rPr>
          <w:sz w:val="24"/>
          <w:szCs w:val="24"/>
          <w:lang w:val="hr-HR"/>
        </w:rPr>
        <w:t xml:space="preserve"> modela </w:t>
      </w:r>
      <w:r w:rsidR="1C4C573C" w:rsidRPr="00673F3C">
        <w:rPr>
          <w:sz w:val="24"/>
          <w:szCs w:val="24"/>
          <w:lang w:val="hr-HR"/>
        </w:rPr>
        <w:t>preporuke</w:t>
      </w:r>
      <w:r w:rsidR="00883DEC" w:rsidRPr="00673F3C">
        <w:rPr>
          <w:sz w:val="24"/>
          <w:szCs w:val="24"/>
          <w:lang w:val="hr-HR"/>
        </w:rPr>
        <w:t xml:space="preserve"> filma </w:t>
      </w:r>
      <w:r w:rsidRPr="00673F3C">
        <w:rPr>
          <w:sz w:val="24"/>
          <w:szCs w:val="24"/>
          <w:lang w:val="hr-HR"/>
        </w:rPr>
        <w:t>iz</w:t>
      </w:r>
      <w:r w:rsidR="00883DEC" w:rsidRPr="00673F3C">
        <w:rPr>
          <w:sz w:val="24"/>
          <w:szCs w:val="24"/>
          <w:lang w:val="hr-HR"/>
        </w:rPr>
        <w:t xml:space="preserve"> MovieLens dataseta.</w:t>
      </w:r>
    </w:p>
    <w:p w14:paraId="3777AFAA" w14:textId="77777777" w:rsidR="00C601D9" w:rsidRPr="00C601D9" w:rsidRDefault="00C601D9" w:rsidP="00C601D9">
      <w:pPr>
        <w:pStyle w:val="BodyText"/>
        <w:rPr>
          <w:lang w:val="hr-HR"/>
        </w:rPr>
      </w:pPr>
    </w:p>
    <w:p w14:paraId="059ADDD6" w14:textId="77777777" w:rsidR="00BB0DA6" w:rsidRPr="006D00C5" w:rsidRDefault="00F96AD6" w:rsidP="006D00C5">
      <w:pPr>
        <w:pStyle w:val="Heading1"/>
        <w:rPr>
          <w:lang w:val="hr-HR"/>
        </w:rPr>
      </w:pPr>
      <w:bookmarkStart w:id="1" w:name="_Toc179182955"/>
      <w:r w:rsidRPr="006D00C5">
        <w:rPr>
          <w:lang w:val="hr-HR"/>
        </w:rPr>
        <w:t>Skraćeni naziv projekta</w:t>
      </w:r>
      <w:bookmarkEnd w:id="1"/>
    </w:p>
    <w:p w14:paraId="3BAB2ACC" w14:textId="5477E53D" w:rsidR="00C601D9" w:rsidRDefault="00B768BD" w:rsidP="00C601D9">
      <w:pPr>
        <w:pStyle w:val="BodyText"/>
        <w:rPr>
          <w:sz w:val="24"/>
          <w:szCs w:val="24"/>
          <w:lang w:val="hr-HR"/>
        </w:rPr>
      </w:pPr>
      <w:r w:rsidRPr="00C340E2">
        <w:rPr>
          <w:sz w:val="24"/>
          <w:szCs w:val="24"/>
          <w:lang w:val="hr-HR"/>
        </w:rPr>
        <w:t xml:space="preserve">Prediktivni model </w:t>
      </w:r>
      <w:r w:rsidR="44846636" w:rsidRPr="00C340E2">
        <w:rPr>
          <w:sz w:val="24"/>
          <w:szCs w:val="24"/>
          <w:lang w:val="hr-HR"/>
        </w:rPr>
        <w:t>preporuke</w:t>
      </w:r>
      <w:r w:rsidRPr="00C340E2">
        <w:rPr>
          <w:sz w:val="24"/>
          <w:szCs w:val="24"/>
          <w:lang w:val="hr-HR"/>
        </w:rPr>
        <w:t xml:space="preserve"> filma</w:t>
      </w:r>
    </w:p>
    <w:p w14:paraId="16A24614" w14:textId="77777777" w:rsidR="00C340E2" w:rsidRPr="00C340E2" w:rsidRDefault="00C340E2" w:rsidP="00C601D9">
      <w:pPr>
        <w:pStyle w:val="BodyText"/>
        <w:rPr>
          <w:sz w:val="24"/>
          <w:szCs w:val="24"/>
          <w:lang w:val="hr-HR"/>
        </w:rPr>
      </w:pPr>
    </w:p>
    <w:p w14:paraId="30959CDE" w14:textId="77777777" w:rsidR="004D0BEF" w:rsidRPr="006D00C5" w:rsidRDefault="004D0BEF" w:rsidP="006D00C5">
      <w:pPr>
        <w:pStyle w:val="Heading1"/>
        <w:rPr>
          <w:lang w:val="hr-HR"/>
        </w:rPr>
      </w:pPr>
      <w:bookmarkStart w:id="2" w:name="_Toc179182956"/>
      <w:r w:rsidRPr="006D00C5">
        <w:rPr>
          <w:lang w:val="hr-HR"/>
        </w:rPr>
        <w:t>Opis problema/teme projekta</w:t>
      </w:r>
      <w:bookmarkEnd w:id="2"/>
    </w:p>
    <w:p w14:paraId="6573DB28" w14:textId="58E3B33C" w:rsidR="00665D61" w:rsidRPr="00C340E2" w:rsidRDefault="00B83197" w:rsidP="00665D61">
      <w:pPr>
        <w:pStyle w:val="BodyText"/>
        <w:rPr>
          <w:sz w:val="24"/>
          <w:szCs w:val="24"/>
          <w:lang w:val="hr-HR"/>
        </w:rPr>
      </w:pPr>
      <w:r w:rsidRPr="00C340E2">
        <w:rPr>
          <w:sz w:val="24"/>
          <w:szCs w:val="24"/>
          <w:lang w:val="hr-HR"/>
        </w:rPr>
        <w:t>Eksp</w:t>
      </w:r>
      <w:r w:rsidR="00085CDB" w:rsidRPr="00C340E2">
        <w:rPr>
          <w:sz w:val="24"/>
          <w:szCs w:val="24"/>
          <w:lang w:val="hr-HR"/>
        </w:rPr>
        <w:t>l</w:t>
      </w:r>
      <w:r w:rsidRPr="00C340E2">
        <w:rPr>
          <w:sz w:val="24"/>
          <w:szCs w:val="24"/>
          <w:lang w:val="hr-HR"/>
        </w:rPr>
        <w:t xml:space="preserve">oratorna analiza </w:t>
      </w:r>
      <w:r w:rsidR="00452C9B" w:rsidRPr="00C340E2">
        <w:rPr>
          <w:sz w:val="24"/>
          <w:szCs w:val="24"/>
          <w:lang w:val="hr-HR"/>
        </w:rPr>
        <w:t>te razvijanje</w:t>
      </w:r>
      <w:r w:rsidR="00760730" w:rsidRPr="00C340E2">
        <w:rPr>
          <w:sz w:val="24"/>
          <w:szCs w:val="24"/>
          <w:lang w:val="hr-HR"/>
        </w:rPr>
        <w:t xml:space="preserve"> raznih</w:t>
      </w:r>
      <w:r w:rsidR="00452C9B" w:rsidRPr="00C340E2">
        <w:rPr>
          <w:sz w:val="24"/>
          <w:szCs w:val="24"/>
          <w:lang w:val="hr-HR"/>
        </w:rPr>
        <w:t xml:space="preserve"> </w:t>
      </w:r>
      <w:r w:rsidR="00043B7F" w:rsidRPr="00C340E2">
        <w:rPr>
          <w:sz w:val="24"/>
          <w:szCs w:val="24"/>
          <w:lang w:val="hr-HR"/>
        </w:rPr>
        <w:t>prediktivn</w:t>
      </w:r>
      <w:r w:rsidR="00760730" w:rsidRPr="00C340E2">
        <w:rPr>
          <w:sz w:val="24"/>
          <w:szCs w:val="24"/>
          <w:lang w:val="hr-HR"/>
        </w:rPr>
        <w:t xml:space="preserve">ih </w:t>
      </w:r>
      <w:r w:rsidR="00043B7F" w:rsidRPr="00C340E2">
        <w:rPr>
          <w:sz w:val="24"/>
          <w:szCs w:val="24"/>
          <w:lang w:val="hr-HR"/>
        </w:rPr>
        <w:t>modela</w:t>
      </w:r>
      <w:r w:rsidR="00293249" w:rsidRPr="00C340E2">
        <w:rPr>
          <w:sz w:val="24"/>
          <w:szCs w:val="24"/>
          <w:lang w:val="hr-HR"/>
        </w:rPr>
        <w:t xml:space="preserve"> </w:t>
      </w:r>
      <w:r w:rsidR="406C194A" w:rsidRPr="00C340E2">
        <w:rPr>
          <w:sz w:val="24"/>
          <w:szCs w:val="24"/>
          <w:lang w:val="hr-HR"/>
        </w:rPr>
        <w:t>preporuke</w:t>
      </w:r>
      <w:r w:rsidR="00293249" w:rsidRPr="00C340E2">
        <w:rPr>
          <w:sz w:val="24"/>
          <w:szCs w:val="24"/>
          <w:lang w:val="hr-HR"/>
        </w:rPr>
        <w:t xml:space="preserve"> filma</w:t>
      </w:r>
      <w:r w:rsidR="00043B7F" w:rsidRPr="00C340E2">
        <w:rPr>
          <w:sz w:val="24"/>
          <w:szCs w:val="24"/>
          <w:lang w:val="hr-HR"/>
        </w:rPr>
        <w:t xml:space="preserve"> algoritmima strojnog učenja</w:t>
      </w:r>
      <w:r w:rsidR="00764CBA" w:rsidRPr="00C340E2">
        <w:rPr>
          <w:sz w:val="24"/>
          <w:szCs w:val="24"/>
          <w:lang w:val="hr-HR"/>
        </w:rPr>
        <w:t xml:space="preserve"> </w:t>
      </w:r>
      <w:r w:rsidR="2FDC8BA9" w:rsidRPr="00C340E2">
        <w:rPr>
          <w:sz w:val="24"/>
          <w:szCs w:val="24"/>
          <w:lang w:val="hr-HR"/>
        </w:rPr>
        <w:t xml:space="preserve">pomoću </w:t>
      </w:r>
      <w:r w:rsidR="00764CBA" w:rsidRPr="00C340E2">
        <w:rPr>
          <w:sz w:val="24"/>
          <w:szCs w:val="24"/>
          <w:lang w:val="hr-HR"/>
        </w:rPr>
        <w:t>MovieLens dataseta</w:t>
      </w:r>
      <w:r w:rsidR="00760730" w:rsidRPr="00C340E2">
        <w:rPr>
          <w:sz w:val="24"/>
          <w:szCs w:val="24"/>
          <w:lang w:val="hr-HR"/>
        </w:rPr>
        <w:t xml:space="preserve"> </w:t>
      </w:r>
      <w:r w:rsidR="00217F11" w:rsidRPr="00C340E2">
        <w:rPr>
          <w:sz w:val="24"/>
          <w:szCs w:val="24"/>
          <w:lang w:val="hr-HR"/>
        </w:rPr>
        <w:t>kao</w:t>
      </w:r>
      <w:r w:rsidR="00760730" w:rsidRPr="00C340E2">
        <w:rPr>
          <w:sz w:val="24"/>
          <w:szCs w:val="24"/>
          <w:lang w:val="hr-HR"/>
        </w:rPr>
        <w:t xml:space="preserve"> izvor filmova i </w:t>
      </w:r>
      <w:r w:rsidR="00BD72F7" w:rsidRPr="00C340E2">
        <w:rPr>
          <w:sz w:val="24"/>
          <w:szCs w:val="24"/>
          <w:lang w:val="hr-HR"/>
        </w:rPr>
        <w:t>ratinga</w:t>
      </w:r>
      <w:r w:rsidR="00764CBA" w:rsidRPr="00C340E2">
        <w:rPr>
          <w:sz w:val="24"/>
          <w:szCs w:val="24"/>
          <w:lang w:val="hr-HR"/>
        </w:rPr>
        <w:t>.</w:t>
      </w:r>
      <w:r w:rsidR="257220DB" w:rsidRPr="00C340E2">
        <w:rPr>
          <w:sz w:val="24"/>
          <w:szCs w:val="24"/>
          <w:lang w:val="hr-HR"/>
        </w:rPr>
        <w:t xml:space="preserve"> Model</w:t>
      </w:r>
      <w:r w:rsidR="0035721A" w:rsidRPr="00C340E2">
        <w:rPr>
          <w:sz w:val="24"/>
          <w:szCs w:val="24"/>
          <w:lang w:val="hr-HR"/>
        </w:rPr>
        <w:t>i</w:t>
      </w:r>
      <w:r w:rsidR="257220DB" w:rsidRPr="00C340E2">
        <w:rPr>
          <w:sz w:val="24"/>
          <w:szCs w:val="24"/>
          <w:lang w:val="hr-HR"/>
        </w:rPr>
        <w:t xml:space="preserve"> bi preporučiva</w:t>
      </w:r>
      <w:r w:rsidR="0035721A" w:rsidRPr="00C340E2">
        <w:rPr>
          <w:sz w:val="24"/>
          <w:szCs w:val="24"/>
          <w:lang w:val="hr-HR"/>
        </w:rPr>
        <w:t>li</w:t>
      </w:r>
      <w:r w:rsidR="257220DB" w:rsidRPr="00C340E2">
        <w:rPr>
          <w:sz w:val="24"/>
          <w:szCs w:val="24"/>
          <w:lang w:val="hr-HR"/>
        </w:rPr>
        <w:t xml:space="preserve"> nove filmove korisniku </w:t>
      </w:r>
      <w:r w:rsidR="6EA61216" w:rsidRPr="00C340E2">
        <w:rPr>
          <w:sz w:val="24"/>
          <w:szCs w:val="24"/>
          <w:lang w:val="hr-HR"/>
        </w:rPr>
        <w:t xml:space="preserve">s obzirom na podatke koje ima </w:t>
      </w:r>
      <w:r w:rsidR="00BD72F7" w:rsidRPr="00C340E2">
        <w:rPr>
          <w:sz w:val="24"/>
          <w:szCs w:val="24"/>
          <w:lang w:val="hr-HR"/>
        </w:rPr>
        <w:t>o njemu</w:t>
      </w:r>
      <w:r w:rsidR="6EA61216" w:rsidRPr="00C340E2">
        <w:rPr>
          <w:sz w:val="24"/>
          <w:szCs w:val="24"/>
          <w:lang w:val="hr-HR"/>
        </w:rPr>
        <w:t xml:space="preserve"> kao što su koje </w:t>
      </w:r>
      <w:r w:rsidR="4ED4AA17" w:rsidRPr="00C340E2">
        <w:rPr>
          <w:sz w:val="24"/>
          <w:szCs w:val="24"/>
          <w:lang w:val="hr-HR"/>
        </w:rPr>
        <w:t>žanrove preferira, koje filmove je dobro ocijenio</w:t>
      </w:r>
      <w:r w:rsidR="00BD72F7" w:rsidRPr="00C340E2">
        <w:rPr>
          <w:sz w:val="24"/>
          <w:szCs w:val="24"/>
          <w:lang w:val="hr-HR"/>
        </w:rPr>
        <w:t xml:space="preserve">, a </w:t>
      </w:r>
      <w:r w:rsidR="4ED4AA17" w:rsidRPr="00C340E2">
        <w:rPr>
          <w:sz w:val="24"/>
          <w:szCs w:val="24"/>
          <w:lang w:val="hr-HR"/>
        </w:rPr>
        <w:t xml:space="preserve">koje loše </w:t>
      </w:r>
      <w:r w:rsidR="6EA61216" w:rsidRPr="00C340E2">
        <w:rPr>
          <w:sz w:val="24"/>
          <w:szCs w:val="24"/>
          <w:lang w:val="hr-HR"/>
        </w:rPr>
        <w:t xml:space="preserve"> </w:t>
      </w:r>
      <w:r w:rsidR="494AC598" w:rsidRPr="00C340E2">
        <w:rPr>
          <w:sz w:val="24"/>
          <w:szCs w:val="24"/>
          <w:lang w:val="hr-HR"/>
        </w:rPr>
        <w:t>te s obzirom na podatke vrlo sličnih korisnika.</w:t>
      </w:r>
      <w:r w:rsidR="0035721A" w:rsidRPr="00C340E2">
        <w:rPr>
          <w:sz w:val="24"/>
          <w:szCs w:val="24"/>
          <w:lang w:val="hr-HR"/>
        </w:rPr>
        <w:t xml:space="preserve"> </w:t>
      </w:r>
      <w:r w:rsidR="0063632D" w:rsidRPr="00C340E2">
        <w:rPr>
          <w:sz w:val="24"/>
          <w:szCs w:val="24"/>
          <w:lang w:val="hr-HR"/>
        </w:rPr>
        <w:t>Razvijene prediktivne modele bi testirali</w:t>
      </w:r>
      <w:r w:rsidR="00CE7C15" w:rsidRPr="00C340E2">
        <w:rPr>
          <w:sz w:val="24"/>
          <w:szCs w:val="24"/>
          <w:lang w:val="hr-HR"/>
        </w:rPr>
        <w:t>, ispitali te ih međusobno usporedili te iznijeli zaključke.</w:t>
      </w:r>
    </w:p>
    <w:p w14:paraId="4D5D3898" w14:textId="77777777" w:rsidR="00C601D9" w:rsidRPr="00C601D9" w:rsidRDefault="00C601D9" w:rsidP="00C601D9">
      <w:pPr>
        <w:pStyle w:val="BodyText"/>
        <w:rPr>
          <w:lang w:val="hr-HR"/>
        </w:rPr>
      </w:pPr>
    </w:p>
    <w:p w14:paraId="0C510B32" w14:textId="77777777" w:rsidR="00BB0DA6" w:rsidRPr="006D00C5" w:rsidRDefault="00F96AD6" w:rsidP="006D00C5">
      <w:pPr>
        <w:pStyle w:val="Heading1"/>
        <w:rPr>
          <w:lang w:val="hr-HR"/>
        </w:rPr>
      </w:pPr>
      <w:bookmarkStart w:id="3" w:name="_Toc179182957"/>
      <w:r w:rsidRPr="006D00C5">
        <w:rPr>
          <w:lang w:val="hr-HR"/>
        </w:rPr>
        <w:t>Cilj projekta</w:t>
      </w:r>
      <w:bookmarkEnd w:id="3"/>
    </w:p>
    <w:p w14:paraId="2830722E" w14:textId="352FABFE" w:rsidR="000A5012" w:rsidRPr="00C340E2" w:rsidRDefault="00CE7C15" w:rsidP="000A5012">
      <w:pPr>
        <w:pStyle w:val="BodyText"/>
        <w:rPr>
          <w:sz w:val="24"/>
          <w:szCs w:val="24"/>
          <w:lang w:val="hr-HR"/>
        </w:rPr>
      </w:pPr>
      <w:r w:rsidRPr="00C340E2">
        <w:rPr>
          <w:sz w:val="24"/>
          <w:szCs w:val="24"/>
          <w:lang w:val="hr-HR"/>
        </w:rPr>
        <w:t xml:space="preserve">Razvijanje i </w:t>
      </w:r>
      <w:r w:rsidR="00557711" w:rsidRPr="00C340E2">
        <w:rPr>
          <w:sz w:val="24"/>
          <w:szCs w:val="24"/>
          <w:lang w:val="hr-HR"/>
        </w:rPr>
        <w:t xml:space="preserve">usporedba prediktivnih modela </w:t>
      </w:r>
      <w:r w:rsidR="000A5012" w:rsidRPr="00C340E2">
        <w:rPr>
          <w:sz w:val="24"/>
          <w:szCs w:val="24"/>
          <w:lang w:val="hr-HR"/>
        </w:rPr>
        <w:t xml:space="preserve">koji će preporučiti filmove korisniku na osnovi podataka koje ima o </w:t>
      </w:r>
      <w:r w:rsidR="00673F3C" w:rsidRPr="00C340E2">
        <w:rPr>
          <w:sz w:val="24"/>
          <w:szCs w:val="24"/>
          <w:lang w:val="hr-HR"/>
        </w:rPr>
        <w:t>njemu</w:t>
      </w:r>
      <w:r w:rsidR="000A5012" w:rsidRPr="00C340E2">
        <w:rPr>
          <w:sz w:val="24"/>
          <w:szCs w:val="24"/>
          <w:lang w:val="hr-HR"/>
        </w:rPr>
        <w:t xml:space="preserve"> i </w:t>
      </w:r>
      <w:r w:rsidR="00673F3C" w:rsidRPr="00C340E2">
        <w:rPr>
          <w:sz w:val="24"/>
          <w:szCs w:val="24"/>
          <w:lang w:val="hr-HR"/>
        </w:rPr>
        <w:t xml:space="preserve">ostalim </w:t>
      </w:r>
      <w:r w:rsidR="000A5012" w:rsidRPr="00C340E2">
        <w:rPr>
          <w:sz w:val="24"/>
          <w:szCs w:val="24"/>
          <w:lang w:val="hr-HR"/>
        </w:rPr>
        <w:t>korisnicima sličnog ukusa.</w:t>
      </w:r>
    </w:p>
    <w:p w14:paraId="25094632" w14:textId="20623DE0" w:rsidR="00C601D9" w:rsidRDefault="005847A0" w:rsidP="00673F3C">
      <w:pPr>
        <w:pStyle w:val="BodyText"/>
        <w:rPr>
          <w:sz w:val="24"/>
          <w:szCs w:val="24"/>
          <w:lang w:val="hr-HR"/>
        </w:rPr>
      </w:pPr>
      <w:r w:rsidRPr="00C340E2">
        <w:rPr>
          <w:sz w:val="24"/>
          <w:szCs w:val="24"/>
          <w:lang w:val="hr-HR"/>
        </w:rPr>
        <w:t xml:space="preserve">Predviđa se </w:t>
      </w:r>
      <w:r w:rsidR="00003775" w:rsidRPr="00C340E2">
        <w:rPr>
          <w:sz w:val="24"/>
          <w:szCs w:val="24"/>
          <w:lang w:val="hr-HR"/>
        </w:rPr>
        <w:t xml:space="preserve">da projekt traje </w:t>
      </w:r>
      <w:r w:rsidR="00A143F5" w:rsidRPr="00C340E2">
        <w:rPr>
          <w:sz w:val="24"/>
          <w:szCs w:val="24"/>
          <w:lang w:val="hr-HR"/>
        </w:rPr>
        <w:t>3 mjeseca.</w:t>
      </w:r>
    </w:p>
    <w:p w14:paraId="73EC8A05" w14:textId="77777777" w:rsidR="00C340E2" w:rsidRPr="00C340E2" w:rsidRDefault="00C340E2" w:rsidP="00673F3C">
      <w:pPr>
        <w:pStyle w:val="BodyText"/>
        <w:rPr>
          <w:sz w:val="24"/>
          <w:szCs w:val="24"/>
          <w:lang w:val="hr-HR"/>
        </w:rPr>
      </w:pPr>
    </w:p>
    <w:p w14:paraId="1810443E" w14:textId="6E7D8AA1" w:rsidR="00A722D2" w:rsidRPr="001D0002" w:rsidRDefault="00FC64FB" w:rsidP="006D00C5">
      <w:pPr>
        <w:pStyle w:val="Heading1"/>
        <w:rPr>
          <w:lang w:val="hr-HR"/>
        </w:rPr>
      </w:pPr>
      <w:bookmarkStart w:id="4" w:name="_Toc179182958"/>
      <w:r>
        <w:rPr>
          <w:lang w:val="hr-HR"/>
        </w:rPr>
        <w:t>Voditelj studentskog tima</w:t>
      </w:r>
      <w:bookmarkEnd w:id="4"/>
    </w:p>
    <w:p w14:paraId="11161931" w14:textId="418DEE88" w:rsidR="00516FA1" w:rsidRPr="00C340E2" w:rsidRDefault="00516FA1" w:rsidP="00516FA1">
      <w:pPr>
        <w:pStyle w:val="BodyText"/>
        <w:rPr>
          <w:sz w:val="24"/>
          <w:szCs w:val="24"/>
          <w:lang w:val="hr-HR"/>
        </w:rPr>
      </w:pPr>
      <w:r w:rsidRPr="00C340E2">
        <w:rPr>
          <w:sz w:val="24"/>
          <w:szCs w:val="24"/>
          <w:lang w:val="hr-HR"/>
        </w:rPr>
        <w:t>Matej Čubek</w:t>
      </w:r>
    </w:p>
    <w:p w14:paraId="4316CB53" w14:textId="77777777" w:rsidR="00C601D9" w:rsidRPr="00C601D9" w:rsidRDefault="00C601D9" w:rsidP="00C601D9">
      <w:pPr>
        <w:pStyle w:val="BodyText"/>
        <w:rPr>
          <w:lang w:val="hr-HR"/>
        </w:rPr>
      </w:pPr>
    </w:p>
    <w:p w14:paraId="5C830FF5" w14:textId="2D2B87A7" w:rsidR="00A722D2" w:rsidRPr="006D00C5" w:rsidRDefault="00A722D2" w:rsidP="006D00C5">
      <w:pPr>
        <w:pStyle w:val="Heading1"/>
        <w:rPr>
          <w:lang w:val="hr-HR"/>
        </w:rPr>
      </w:pPr>
      <w:r w:rsidRPr="006D00C5">
        <w:rPr>
          <w:lang w:val="hr-HR"/>
        </w:rPr>
        <w:tab/>
      </w:r>
      <w:bookmarkStart w:id="5" w:name="_Toc179182959"/>
      <w:r w:rsidRPr="006D00C5">
        <w:rPr>
          <w:lang w:val="hr-HR"/>
        </w:rPr>
        <w:t>Rezultat</w:t>
      </w:r>
      <w:bookmarkEnd w:id="5"/>
    </w:p>
    <w:p w14:paraId="7BE63318" w14:textId="2EFE07A5" w:rsidR="00A82766" w:rsidRPr="00C340E2" w:rsidRDefault="00A143F5" w:rsidP="00A82766">
      <w:pPr>
        <w:pStyle w:val="BodyText"/>
        <w:rPr>
          <w:sz w:val="24"/>
          <w:szCs w:val="24"/>
          <w:lang w:val="hr-HR"/>
        </w:rPr>
      </w:pPr>
      <w:r w:rsidRPr="00C340E2">
        <w:rPr>
          <w:sz w:val="24"/>
          <w:szCs w:val="24"/>
          <w:lang w:val="hr-HR"/>
        </w:rPr>
        <w:t xml:space="preserve">Rezultat projekta </w:t>
      </w:r>
      <w:r w:rsidR="001E346B">
        <w:rPr>
          <w:sz w:val="24"/>
          <w:szCs w:val="24"/>
          <w:lang w:val="hr-HR"/>
        </w:rPr>
        <w:t>su</w:t>
      </w:r>
      <w:r w:rsidRPr="00C340E2">
        <w:rPr>
          <w:sz w:val="24"/>
          <w:szCs w:val="24"/>
          <w:lang w:val="hr-HR"/>
        </w:rPr>
        <w:t xml:space="preserve"> prediktivni model</w:t>
      </w:r>
      <w:r w:rsidR="001E346B">
        <w:rPr>
          <w:sz w:val="24"/>
          <w:szCs w:val="24"/>
          <w:lang w:val="hr-HR"/>
        </w:rPr>
        <w:t>i</w:t>
      </w:r>
      <w:r w:rsidRPr="00C340E2">
        <w:rPr>
          <w:sz w:val="24"/>
          <w:szCs w:val="24"/>
          <w:lang w:val="hr-HR"/>
        </w:rPr>
        <w:t xml:space="preserve"> koji za</w:t>
      </w:r>
      <w:r w:rsidR="004E57EE" w:rsidRPr="00C340E2">
        <w:rPr>
          <w:sz w:val="24"/>
          <w:szCs w:val="24"/>
          <w:lang w:val="hr-HR"/>
        </w:rPr>
        <w:t xml:space="preserve"> bilo koj</w:t>
      </w:r>
      <w:r w:rsidR="549CA9B6" w:rsidRPr="00C340E2">
        <w:rPr>
          <w:sz w:val="24"/>
          <w:szCs w:val="24"/>
          <w:lang w:val="hr-HR"/>
        </w:rPr>
        <w:t>eg korisnika</w:t>
      </w:r>
      <w:r w:rsidR="7F0ECE4E" w:rsidRPr="00C340E2">
        <w:rPr>
          <w:sz w:val="24"/>
          <w:szCs w:val="24"/>
          <w:lang w:val="hr-HR"/>
        </w:rPr>
        <w:t xml:space="preserve"> iz baze podataka</w:t>
      </w:r>
      <w:r w:rsidR="549CA9B6" w:rsidRPr="00C340E2">
        <w:rPr>
          <w:sz w:val="24"/>
          <w:szCs w:val="24"/>
          <w:lang w:val="hr-HR"/>
        </w:rPr>
        <w:t xml:space="preserve"> </w:t>
      </w:r>
      <w:r w:rsidR="001E346B">
        <w:rPr>
          <w:sz w:val="24"/>
          <w:szCs w:val="24"/>
          <w:lang w:val="hr-HR"/>
        </w:rPr>
        <w:t>mogu</w:t>
      </w:r>
      <w:r w:rsidR="549CA9B6" w:rsidRPr="00C340E2">
        <w:rPr>
          <w:sz w:val="24"/>
          <w:szCs w:val="24"/>
          <w:lang w:val="hr-HR"/>
        </w:rPr>
        <w:t xml:space="preserve"> preporučiti novi</w:t>
      </w:r>
      <w:r w:rsidRPr="00C340E2">
        <w:rPr>
          <w:sz w:val="24"/>
          <w:szCs w:val="24"/>
          <w:lang w:val="hr-HR"/>
        </w:rPr>
        <w:t xml:space="preserve"> film </w:t>
      </w:r>
      <w:r w:rsidR="549CA9B6" w:rsidRPr="00C340E2">
        <w:rPr>
          <w:sz w:val="24"/>
          <w:szCs w:val="24"/>
          <w:lang w:val="hr-HR"/>
        </w:rPr>
        <w:t>koji bi mu se s v</w:t>
      </w:r>
      <w:r w:rsidR="6AAA3B8D" w:rsidRPr="00C340E2">
        <w:rPr>
          <w:sz w:val="24"/>
          <w:szCs w:val="24"/>
          <w:lang w:val="hr-HR"/>
        </w:rPr>
        <w:t>elikom</w:t>
      </w:r>
      <w:r w:rsidR="05A0A7B5" w:rsidRPr="00C340E2">
        <w:rPr>
          <w:sz w:val="24"/>
          <w:szCs w:val="24"/>
          <w:lang w:val="hr-HR"/>
        </w:rPr>
        <w:t xml:space="preserve"> vjer</w:t>
      </w:r>
      <w:r w:rsidR="76F4C234" w:rsidRPr="00C340E2">
        <w:rPr>
          <w:sz w:val="24"/>
          <w:szCs w:val="24"/>
          <w:lang w:val="hr-HR"/>
        </w:rPr>
        <w:t>ojatnošću</w:t>
      </w:r>
      <w:r w:rsidR="05A0A7B5" w:rsidRPr="00C340E2">
        <w:rPr>
          <w:sz w:val="24"/>
          <w:szCs w:val="24"/>
          <w:lang w:val="hr-HR"/>
        </w:rPr>
        <w:t xml:space="preserve"> svidio</w:t>
      </w:r>
      <w:r w:rsidR="00A74ADE">
        <w:rPr>
          <w:sz w:val="24"/>
          <w:szCs w:val="24"/>
          <w:lang w:val="hr-HR"/>
        </w:rPr>
        <w:t xml:space="preserve"> te njihova međusobna usporedba. </w:t>
      </w:r>
    </w:p>
    <w:p w14:paraId="71709A22" w14:textId="77777777" w:rsidR="00C601D9" w:rsidRPr="00C601D9" w:rsidRDefault="00C601D9" w:rsidP="00C601D9">
      <w:pPr>
        <w:pStyle w:val="BodyText"/>
        <w:rPr>
          <w:lang w:val="hr-HR"/>
        </w:rPr>
      </w:pPr>
    </w:p>
    <w:p w14:paraId="07D5FB6C" w14:textId="77777777" w:rsidR="000A6603" w:rsidRPr="006D00C5" w:rsidRDefault="000A6603" w:rsidP="000A6603">
      <w:pPr>
        <w:pStyle w:val="Heading1"/>
        <w:rPr>
          <w:lang w:val="hr-HR"/>
        </w:rPr>
      </w:pPr>
      <w:bookmarkStart w:id="6" w:name="_Toc179182960"/>
      <w:r w:rsidRPr="006D00C5">
        <w:rPr>
          <w:lang w:val="hr-HR"/>
        </w:rPr>
        <w:t>Slični projekti</w:t>
      </w:r>
      <w:bookmarkEnd w:id="6"/>
    </w:p>
    <w:p w14:paraId="7F154D51" w14:textId="1AA2B5C7" w:rsidR="007D036F" w:rsidRPr="00C340E2" w:rsidRDefault="005C2131" w:rsidP="007D036F">
      <w:pPr>
        <w:pStyle w:val="BodyText"/>
        <w:rPr>
          <w:sz w:val="24"/>
          <w:szCs w:val="24"/>
          <w:lang w:val="hr-HR"/>
        </w:rPr>
      </w:pPr>
      <w:hyperlink r:id="rId14" w:history="1">
        <w:r w:rsidR="007D036F" w:rsidRPr="00C340E2">
          <w:rPr>
            <w:rStyle w:val="Hyperlink"/>
            <w:sz w:val="24"/>
            <w:szCs w:val="24"/>
            <w:lang w:val="hr-HR"/>
          </w:rPr>
          <w:t>https://github.com/AshwathSalimath/Movie-ratings-prediction-using-MovieLens-Dataset</w:t>
        </w:r>
      </w:hyperlink>
    </w:p>
    <w:p w14:paraId="1997B8E5" w14:textId="3C109BA9" w:rsidR="007D036F" w:rsidRPr="00C340E2" w:rsidRDefault="005C2131" w:rsidP="007D036F">
      <w:pPr>
        <w:pStyle w:val="BodyText"/>
        <w:rPr>
          <w:sz w:val="24"/>
          <w:szCs w:val="24"/>
          <w:lang w:val="hr-HR"/>
        </w:rPr>
      </w:pPr>
      <w:hyperlink r:id="rId15" w:history="1">
        <w:r w:rsidR="00CE2D40" w:rsidRPr="00C340E2">
          <w:rPr>
            <w:rStyle w:val="Hyperlink"/>
            <w:sz w:val="24"/>
            <w:szCs w:val="24"/>
            <w:lang w:val="hr-HR"/>
          </w:rPr>
          <w:t>https://github.com/AIGamer28100/Movie-Lens-Dataset-Visualisation-and-Prediction</w:t>
        </w:r>
      </w:hyperlink>
    </w:p>
    <w:p w14:paraId="09FB7C20" w14:textId="6132CEA0" w:rsidR="00CE2D40" w:rsidRPr="00C340E2" w:rsidRDefault="005C2131" w:rsidP="007D036F">
      <w:pPr>
        <w:pStyle w:val="BodyText"/>
        <w:rPr>
          <w:sz w:val="24"/>
          <w:szCs w:val="24"/>
          <w:lang w:val="hr-HR"/>
        </w:rPr>
      </w:pPr>
      <w:hyperlink r:id="rId16" w:history="1">
        <w:r w:rsidR="00020A99" w:rsidRPr="00C340E2">
          <w:rPr>
            <w:rStyle w:val="Hyperlink"/>
            <w:sz w:val="24"/>
            <w:szCs w:val="24"/>
            <w:lang w:val="hr-HR"/>
          </w:rPr>
          <w:t>https://datascience-enthusiast.com/Python/cs110_lab2_als_prediction.html</w:t>
        </w:r>
      </w:hyperlink>
    </w:p>
    <w:p w14:paraId="2512FE53" w14:textId="77777777" w:rsidR="00C601D9" w:rsidRPr="00C601D9" w:rsidRDefault="00C601D9" w:rsidP="00C601D9">
      <w:pPr>
        <w:pStyle w:val="BodyText"/>
        <w:rPr>
          <w:lang w:val="hr-HR"/>
        </w:rPr>
      </w:pPr>
      <w:bookmarkStart w:id="7" w:name="_Toc100054240"/>
    </w:p>
    <w:p w14:paraId="1F67F8A7" w14:textId="77777777" w:rsidR="006C2D06" w:rsidRDefault="006C2D06">
      <w:pPr>
        <w:widowControl/>
        <w:spacing w:line="240" w:lineRule="auto"/>
        <w:rPr>
          <w:rFonts w:ascii="Arial" w:hAnsi="Arial"/>
          <w:b/>
          <w:sz w:val="24"/>
          <w:lang w:val="hr-HR"/>
        </w:rPr>
      </w:pPr>
      <w:bookmarkStart w:id="8" w:name="_Toc179182961"/>
      <w:r>
        <w:rPr>
          <w:lang w:val="hr-HR"/>
        </w:rPr>
        <w:br w:type="page"/>
      </w:r>
    </w:p>
    <w:p w14:paraId="64B3814E" w14:textId="3D988660" w:rsidR="00C74132" w:rsidRPr="006D00C5" w:rsidRDefault="00C74132" w:rsidP="00C74132">
      <w:pPr>
        <w:pStyle w:val="Heading1"/>
        <w:rPr>
          <w:lang w:val="hr-HR"/>
        </w:rPr>
      </w:pPr>
      <w:r w:rsidRPr="006D00C5">
        <w:rPr>
          <w:lang w:val="hr-HR"/>
        </w:rPr>
        <w:lastRenderedPageBreak/>
        <w:t>Resursi</w:t>
      </w:r>
      <w:bookmarkEnd w:id="7"/>
      <w:bookmarkEnd w:id="8"/>
    </w:p>
    <w:p w14:paraId="6EB80EBB" w14:textId="77777777" w:rsidR="00C74132" w:rsidRPr="00C340E2" w:rsidRDefault="00C74132" w:rsidP="00C74132">
      <w:pPr>
        <w:pStyle w:val="BodyText"/>
        <w:rPr>
          <w:bCs/>
          <w:sz w:val="28"/>
          <w:szCs w:val="28"/>
          <w:lang w:val="hr-HR"/>
        </w:rPr>
      </w:pPr>
      <w:r w:rsidRPr="00C340E2">
        <w:rPr>
          <w:bCs/>
          <w:sz w:val="28"/>
          <w:szCs w:val="28"/>
          <w:lang w:val="hr-HR"/>
        </w:rPr>
        <w:t>Tablica ljudskih resursa</w:t>
      </w: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8"/>
        <w:gridCol w:w="2250"/>
        <w:gridCol w:w="1710"/>
        <w:gridCol w:w="4152"/>
      </w:tblGrid>
      <w:tr w:rsidR="00A24C01" w:rsidRPr="00A24C01" w14:paraId="3B19FA50" w14:textId="77777777" w:rsidTr="708E4B0B">
        <w:trPr>
          <w:jc w:val="center"/>
        </w:trPr>
        <w:tc>
          <w:tcPr>
            <w:tcW w:w="1238" w:type="dxa"/>
            <w:shd w:val="clear" w:color="auto" w:fill="auto"/>
            <w:vAlign w:val="center"/>
          </w:tcPr>
          <w:p w14:paraId="261A13D2" w14:textId="77777777" w:rsidR="00154FCD" w:rsidRPr="00A24C01" w:rsidRDefault="00154FCD" w:rsidP="00A24C01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A24C01">
              <w:rPr>
                <w:b/>
                <w:lang w:val="hr-HR"/>
              </w:rPr>
              <w:t>Ime i prezime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1772ABE" w14:textId="77777777" w:rsidR="00154FCD" w:rsidRPr="00A24C01" w:rsidRDefault="00154FCD" w:rsidP="00A24C01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A24C01">
              <w:rPr>
                <w:b/>
                <w:lang w:val="hr-HR"/>
              </w:rPr>
              <w:t>E-mail adresa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3AF917D" w14:textId="77777777" w:rsidR="00154FCD" w:rsidRPr="00A24C01" w:rsidRDefault="00154FCD" w:rsidP="00A24C01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A24C01">
              <w:rPr>
                <w:b/>
                <w:lang w:val="hr-HR"/>
              </w:rPr>
              <w:t>GSM broj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616D59C6" w14:textId="77777777" w:rsidR="00154FCD" w:rsidRPr="00A24C01" w:rsidRDefault="00154FCD" w:rsidP="00A24C01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A24C01">
              <w:rPr>
                <w:b/>
                <w:lang w:val="hr-HR"/>
              </w:rPr>
              <w:t>Napomene</w:t>
            </w:r>
          </w:p>
        </w:tc>
      </w:tr>
      <w:tr w:rsidR="00A24C01" w:rsidRPr="00A24C01" w14:paraId="349304C7" w14:textId="77777777" w:rsidTr="708E4B0B">
        <w:trPr>
          <w:jc w:val="center"/>
        </w:trPr>
        <w:tc>
          <w:tcPr>
            <w:tcW w:w="1238" w:type="dxa"/>
            <w:shd w:val="clear" w:color="auto" w:fill="auto"/>
            <w:vAlign w:val="center"/>
          </w:tcPr>
          <w:p w14:paraId="6EA4B2CA" w14:textId="301193E7" w:rsidR="00154FCD" w:rsidRPr="00A24C01" w:rsidRDefault="7D5978C0" w:rsidP="00A24C01">
            <w:pPr>
              <w:pStyle w:val="BodyText"/>
              <w:ind w:left="0"/>
              <w:jc w:val="center"/>
              <w:rPr>
                <w:lang w:val="hr-HR"/>
              </w:rPr>
            </w:pPr>
            <w:r w:rsidRPr="7114A706">
              <w:rPr>
                <w:lang w:val="hr-HR"/>
              </w:rPr>
              <w:t>Iva Bokšić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F6BE685" w14:textId="717185DD" w:rsidR="00154FCD" w:rsidRPr="00A24C01" w:rsidRDefault="7D5978C0" w:rsidP="00A24C01">
            <w:pPr>
              <w:pStyle w:val="BodyText"/>
              <w:ind w:left="0"/>
              <w:jc w:val="center"/>
              <w:rPr>
                <w:lang w:val="hr-HR"/>
              </w:rPr>
            </w:pPr>
            <w:r w:rsidRPr="13D0A53A">
              <w:rPr>
                <w:lang w:val="hr-HR"/>
              </w:rPr>
              <w:t>Iva</w:t>
            </w:r>
            <w:r w:rsidRPr="50536A4E">
              <w:rPr>
                <w:lang w:val="hr-HR"/>
              </w:rPr>
              <w:t>.boksic</w:t>
            </w:r>
            <w:r w:rsidRPr="13D0A53A">
              <w:rPr>
                <w:lang w:val="hr-HR"/>
              </w:rPr>
              <w:t>@fer.hr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9774EF7" w14:textId="093C98ED" w:rsidR="00154FCD" w:rsidRPr="00A24C01" w:rsidRDefault="7D5978C0" w:rsidP="00A24C01">
            <w:pPr>
              <w:pStyle w:val="BodyText"/>
              <w:ind w:left="0"/>
              <w:jc w:val="center"/>
              <w:rPr>
                <w:lang w:val="hr-HR"/>
              </w:rPr>
            </w:pPr>
            <w:r w:rsidRPr="59209E94">
              <w:rPr>
                <w:lang w:val="hr-HR"/>
              </w:rPr>
              <w:t>+385976969143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611D1A9E" w14:textId="21684302" w:rsidR="00154FCD" w:rsidRPr="00A24C01" w:rsidRDefault="043CD7FC" w:rsidP="00A24C01">
            <w:pPr>
              <w:pStyle w:val="BodyText"/>
              <w:ind w:left="0"/>
              <w:jc w:val="center"/>
              <w:rPr>
                <w:lang w:val="hr-HR"/>
              </w:rPr>
            </w:pPr>
            <w:r w:rsidRPr="708E4B0B">
              <w:rPr>
                <w:lang w:val="hr-HR"/>
              </w:rPr>
              <w:t>Poznavanje R</w:t>
            </w:r>
          </w:p>
        </w:tc>
      </w:tr>
      <w:tr w:rsidR="00A24C01" w:rsidRPr="00A24C01" w14:paraId="6A6FBE24" w14:textId="77777777" w:rsidTr="708E4B0B">
        <w:trPr>
          <w:jc w:val="center"/>
        </w:trPr>
        <w:tc>
          <w:tcPr>
            <w:tcW w:w="1238" w:type="dxa"/>
            <w:shd w:val="clear" w:color="auto" w:fill="auto"/>
            <w:vAlign w:val="center"/>
          </w:tcPr>
          <w:p w14:paraId="072B16EB" w14:textId="61E9D883" w:rsidR="00154FCD" w:rsidRPr="00A24C01" w:rsidRDefault="7786AE96" w:rsidP="00A24C01">
            <w:pPr>
              <w:pStyle w:val="BodyText"/>
              <w:ind w:left="0"/>
              <w:jc w:val="center"/>
              <w:rPr>
                <w:lang w:val="hr-HR"/>
              </w:rPr>
            </w:pPr>
            <w:r w:rsidRPr="6A9F3505">
              <w:rPr>
                <w:lang w:val="hr-HR"/>
              </w:rPr>
              <w:t>Tomislav Grbeša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B1AF9EF" w14:textId="75B47093" w:rsidR="00154FCD" w:rsidRPr="00A24C01" w:rsidRDefault="7786AE96" w:rsidP="00A24C01">
            <w:pPr>
              <w:pStyle w:val="BodyText"/>
              <w:ind w:left="0"/>
              <w:jc w:val="center"/>
              <w:rPr>
                <w:lang w:val="hr-HR"/>
              </w:rPr>
            </w:pPr>
            <w:r w:rsidRPr="59209E94">
              <w:rPr>
                <w:lang w:val="hr-HR"/>
              </w:rPr>
              <w:t>Tomislav.grbesa@fer.hr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4F30104" w14:textId="1FF2AE32" w:rsidR="00154FCD" w:rsidRPr="00A24C01" w:rsidRDefault="7786AE96" w:rsidP="00A24C01">
            <w:pPr>
              <w:pStyle w:val="BodyText"/>
              <w:ind w:left="0"/>
              <w:jc w:val="center"/>
              <w:rPr>
                <w:lang w:val="hr-HR"/>
              </w:rPr>
            </w:pPr>
            <w:r w:rsidRPr="1EE33817">
              <w:rPr>
                <w:lang w:val="hr-HR"/>
              </w:rPr>
              <w:t>+385977259354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297AE353" w14:textId="03FD0605" w:rsidR="00154FCD" w:rsidRPr="00A24C01" w:rsidRDefault="00F45909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Predznanje </w:t>
            </w:r>
            <w:r w:rsidR="004B08BF">
              <w:rPr>
                <w:lang w:val="hr-HR"/>
              </w:rPr>
              <w:t>datascienca</w:t>
            </w:r>
          </w:p>
        </w:tc>
      </w:tr>
      <w:tr w:rsidR="00A24C01" w:rsidRPr="00A24C01" w14:paraId="6407F973" w14:textId="77777777" w:rsidTr="708E4B0B">
        <w:trPr>
          <w:jc w:val="center"/>
        </w:trPr>
        <w:tc>
          <w:tcPr>
            <w:tcW w:w="1238" w:type="dxa"/>
            <w:shd w:val="clear" w:color="auto" w:fill="auto"/>
            <w:vAlign w:val="center"/>
          </w:tcPr>
          <w:p w14:paraId="5BDE66DC" w14:textId="40AA86A6" w:rsidR="00154FCD" w:rsidRPr="00A24C01" w:rsidRDefault="00D745F8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Matej Čubek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E1CE274" w14:textId="7602537D" w:rsidR="00154FCD" w:rsidRPr="00A24C01" w:rsidRDefault="00D745F8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Matej.cubek@fer.hr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52888DB" w14:textId="4AA7129B" w:rsidR="00154FCD" w:rsidRPr="00A24C01" w:rsidRDefault="00D745F8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+385992066001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6F171831" w14:textId="23198C6D" w:rsidR="00154FCD" w:rsidRPr="00A24C01" w:rsidRDefault="00024623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Znanje Jave</w:t>
            </w:r>
            <w:r w:rsidR="007B1BA6">
              <w:rPr>
                <w:lang w:val="hr-HR"/>
              </w:rPr>
              <w:t xml:space="preserve"> i pythona</w:t>
            </w:r>
          </w:p>
        </w:tc>
      </w:tr>
    </w:tbl>
    <w:p w14:paraId="61E967B4" w14:textId="77777777" w:rsidR="00A722D2" w:rsidRPr="006D00C5" w:rsidRDefault="00A722D2" w:rsidP="006D00C5">
      <w:pPr>
        <w:pStyle w:val="Heading1"/>
        <w:rPr>
          <w:lang w:val="hr-HR"/>
        </w:rPr>
      </w:pPr>
      <w:bookmarkStart w:id="9" w:name="_Toc179182962"/>
      <w:r w:rsidRPr="006D00C5">
        <w:rPr>
          <w:lang w:val="hr-HR"/>
        </w:rPr>
        <w:t>Glavni rizici</w:t>
      </w:r>
      <w:bookmarkEnd w:id="9"/>
    </w:p>
    <w:p w14:paraId="1AA407B6" w14:textId="6CE95B99" w:rsidR="00187428" w:rsidRPr="00233092" w:rsidRDefault="00A95CB9" w:rsidP="00657614">
      <w:pPr>
        <w:pStyle w:val="BodyText"/>
        <w:numPr>
          <w:ilvl w:val="0"/>
          <w:numId w:val="8"/>
        </w:numPr>
        <w:rPr>
          <w:sz w:val="24"/>
          <w:szCs w:val="24"/>
          <w:lang w:val="hr-HR"/>
        </w:rPr>
      </w:pPr>
      <w:r w:rsidRPr="00233092">
        <w:rPr>
          <w:sz w:val="24"/>
          <w:szCs w:val="24"/>
          <w:lang w:val="hr-HR"/>
        </w:rPr>
        <w:t>Ne</w:t>
      </w:r>
      <w:r w:rsidR="00B06059" w:rsidRPr="00233092">
        <w:rPr>
          <w:sz w:val="24"/>
          <w:szCs w:val="24"/>
          <w:lang w:val="hr-HR"/>
        </w:rPr>
        <w:t xml:space="preserve">dostatak vremena za upoznavanje </w:t>
      </w:r>
      <w:r w:rsidR="00164295" w:rsidRPr="00233092">
        <w:rPr>
          <w:sz w:val="24"/>
          <w:szCs w:val="24"/>
          <w:lang w:val="hr-HR"/>
        </w:rPr>
        <w:t xml:space="preserve">s </w:t>
      </w:r>
      <w:r w:rsidR="005E2E8A" w:rsidRPr="00233092">
        <w:rPr>
          <w:sz w:val="24"/>
          <w:szCs w:val="24"/>
          <w:lang w:val="hr-HR"/>
        </w:rPr>
        <w:t xml:space="preserve">znanosti o podacima i </w:t>
      </w:r>
      <w:r w:rsidR="002F01AE" w:rsidRPr="00233092">
        <w:rPr>
          <w:sz w:val="24"/>
          <w:szCs w:val="24"/>
          <w:lang w:val="hr-HR"/>
        </w:rPr>
        <w:t>izradom prediktivnog modela.</w:t>
      </w:r>
    </w:p>
    <w:p w14:paraId="4F6BE841" w14:textId="087880A9" w:rsidR="002F01AE" w:rsidRPr="00233092" w:rsidRDefault="004C2EC7" w:rsidP="00657614">
      <w:pPr>
        <w:pStyle w:val="BodyText"/>
        <w:numPr>
          <w:ilvl w:val="1"/>
          <w:numId w:val="8"/>
        </w:numPr>
        <w:rPr>
          <w:sz w:val="24"/>
          <w:szCs w:val="24"/>
          <w:lang w:val="hr-HR"/>
        </w:rPr>
      </w:pPr>
      <w:r w:rsidRPr="00233092">
        <w:rPr>
          <w:sz w:val="24"/>
          <w:szCs w:val="24"/>
          <w:lang w:val="hr-HR"/>
        </w:rPr>
        <w:t>Posljedica</w:t>
      </w:r>
      <w:r w:rsidR="00A549C0" w:rsidRPr="00233092">
        <w:rPr>
          <w:sz w:val="24"/>
          <w:szCs w:val="24"/>
          <w:lang w:val="hr-HR"/>
        </w:rPr>
        <w:t xml:space="preserve"> rizika je</w:t>
      </w:r>
      <w:r w:rsidR="00311610" w:rsidRPr="00233092">
        <w:rPr>
          <w:sz w:val="24"/>
          <w:szCs w:val="24"/>
          <w:lang w:val="hr-HR"/>
        </w:rPr>
        <w:t xml:space="preserve"> </w:t>
      </w:r>
      <w:r w:rsidR="009D5AF0" w:rsidRPr="00233092">
        <w:rPr>
          <w:sz w:val="24"/>
          <w:szCs w:val="24"/>
          <w:lang w:val="hr-HR"/>
        </w:rPr>
        <w:t>nedovoljno dorađen prediktivni model.</w:t>
      </w:r>
    </w:p>
    <w:p w14:paraId="11EC9542" w14:textId="522EE2F5" w:rsidR="00657614" w:rsidRPr="00233092" w:rsidRDefault="00523499" w:rsidP="00657614">
      <w:pPr>
        <w:pStyle w:val="BodyText"/>
        <w:numPr>
          <w:ilvl w:val="0"/>
          <w:numId w:val="8"/>
        </w:numPr>
        <w:rPr>
          <w:sz w:val="24"/>
          <w:szCs w:val="24"/>
          <w:lang w:val="hr-HR"/>
        </w:rPr>
      </w:pPr>
      <w:r w:rsidRPr="00233092">
        <w:rPr>
          <w:sz w:val="24"/>
          <w:szCs w:val="24"/>
          <w:lang w:val="hr-HR"/>
        </w:rPr>
        <w:t xml:space="preserve">Premalo </w:t>
      </w:r>
      <w:r w:rsidR="00B9582B" w:rsidRPr="00233092">
        <w:rPr>
          <w:sz w:val="24"/>
          <w:szCs w:val="24"/>
          <w:lang w:val="hr-HR"/>
        </w:rPr>
        <w:t>prijašnjeg znanja</w:t>
      </w:r>
      <w:r w:rsidRPr="00233092">
        <w:rPr>
          <w:sz w:val="24"/>
          <w:szCs w:val="24"/>
          <w:lang w:val="hr-HR"/>
        </w:rPr>
        <w:t xml:space="preserve"> </w:t>
      </w:r>
      <w:r w:rsidR="00FC51A7" w:rsidRPr="00233092">
        <w:rPr>
          <w:sz w:val="24"/>
          <w:szCs w:val="24"/>
          <w:lang w:val="hr-HR"/>
        </w:rPr>
        <w:t>za izradu prediktivnog modela</w:t>
      </w:r>
    </w:p>
    <w:p w14:paraId="4A442646" w14:textId="6B57BF0E" w:rsidR="00F11E21" w:rsidRPr="00233092" w:rsidRDefault="00FC51A7" w:rsidP="00187428">
      <w:pPr>
        <w:pStyle w:val="BodyText"/>
        <w:numPr>
          <w:ilvl w:val="1"/>
          <w:numId w:val="8"/>
        </w:numPr>
        <w:rPr>
          <w:sz w:val="24"/>
          <w:szCs w:val="24"/>
          <w:lang w:val="hr-HR"/>
        </w:rPr>
      </w:pPr>
      <w:r w:rsidRPr="00233092">
        <w:rPr>
          <w:sz w:val="24"/>
          <w:szCs w:val="24"/>
          <w:lang w:val="hr-HR"/>
        </w:rPr>
        <w:t>Posljedica rizika je nedovoljno dorađen prediktivni model.</w:t>
      </w:r>
    </w:p>
    <w:p w14:paraId="2049655D" w14:textId="539D9125" w:rsidR="00C16DF4" w:rsidRPr="00233092" w:rsidRDefault="00C16DF4" w:rsidP="00C16DF4">
      <w:pPr>
        <w:pStyle w:val="BodyText"/>
        <w:numPr>
          <w:ilvl w:val="0"/>
          <w:numId w:val="8"/>
        </w:numPr>
        <w:rPr>
          <w:sz w:val="24"/>
          <w:szCs w:val="24"/>
          <w:lang w:val="hr-HR"/>
        </w:rPr>
      </w:pPr>
      <w:r w:rsidRPr="00233092">
        <w:rPr>
          <w:sz w:val="24"/>
          <w:szCs w:val="24"/>
          <w:lang w:val="hr-HR"/>
        </w:rPr>
        <w:t xml:space="preserve">Nedostatak </w:t>
      </w:r>
      <w:r w:rsidR="002B30B6" w:rsidRPr="00233092">
        <w:rPr>
          <w:sz w:val="24"/>
          <w:szCs w:val="24"/>
          <w:lang w:val="hr-HR"/>
        </w:rPr>
        <w:t xml:space="preserve">raspoloživih </w:t>
      </w:r>
      <w:r w:rsidRPr="00233092">
        <w:rPr>
          <w:sz w:val="24"/>
          <w:szCs w:val="24"/>
          <w:lang w:val="hr-HR"/>
        </w:rPr>
        <w:t>materijala za učenje</w:t>
      </w:r>
    </w:p>
    <w:p w14:paraId="314D4426" w14:textId="41CF70E8" w:rsidR="00C16DF4" w:rsidRPr="00233092" w:rsidRDefault="00B9582B" w:rsidP="00C16DF4">
      <w:pPr>
        <w:pStyle w:val="BodyText"/>
        <w:numPr>
          <w:ilvl w:val="1"/>
          <w:numId w:val="8"/>
        </w:numPr>
        <w:rPr>
          <w:sz w:val="24"/>
          <w:szCs w:val="24"/>
          <w:lang w:val="hr-HR"/>
        </w:rPr>
      </w:pPr>
      <w:r w:rsidRPr="00233092">
        <w:rPr>
          <w:sz w:val="24"/>
          <w:szCs w:val="24"/>
          <w:lang w:val="hr-HR"/>
        </w:rPr>
        <w:t>Nemoguće odraditi projektni zadatak</w:t>
      </w:r>
    </w:p>
    <w:p w14:paraId="6F59AA81" w14:textId="77777777" w:rsidR="00C601D9" w:rsidRPr="00C601D9" w:rsidRDefault="00C601D9" w:rsidP="00C601D9">
      <w:pPr>
        <w:pStyle w:val="BodyText"/>
        <w:rPr>
          <w:lang w:val="hr-HR"/>
        </w:rPr>
      </w:pPr>
    </w:p>
    <w:p w14:paraId="5DEF0741" w14:textId="77777777" w:rsidR="00A722D2" w:rsidRPr="006D00C5" w:rsidRDefault="00A722D2" w:rsidP="006D00C5">
      <w:pPr>
        <w:pStyle w:val="Heading1"/>
        <w:rPr>
          <w:lang w:val="hr-HR"/>
        </w:rPr>
      </w:pPr>
      <w:bookmarkStart w:id="10" w:name="_Toc179182963"/>
      <w:r w:rsidRPr="006D00C5">
        <w:rPr>
          <w:lang w:val="hr-HR"/>
        </w:rPr>
        <w:t>Smanjivanje rizika</w:t>
      </w:r>
      <w:bookmarkEnd w:id="10"/>
    </w:p>
    <w:p w14:paraId="6406B8FF" w14:textId="59187096" w:rsidR="0068305D" w:rsidRPr="00233092" w:rsidRDefault="008C6869" w:rsidP="008C6869">
      <w:pPr>
        <w:pStyle w:val="BodyText"/>
        <w:numPr>
          <w:ilvl w:val="0"/>
          <w:numId w:val="9"/>
        </w:numPr>
        <w:rPr>
          <w:sz w:val="24"/>
          <w:szCs w:val="24"/>
          <w:lang w:val="hr-HR"/>
        </w:rPr>
      </w:pPr>
      <w:r w:rsidRPr="00233092">
        <w:rPr>
          <w:sz w:val="24"/>
          <w:szCs w:val="24"/>
          <w:lang w:val="hr-HR"/>
        </w:rPr>
        <w:t>Bolja organizacija vremena za projekt</w:t>
      </w:r>
      <w:r w:rsidR="002B30B6" w:rsidRPr="00233092">
        <w:rPr>
          <w:sz w:val="24"/>
          <w:szCs w:val="24"/>
          <w:lang w:val="hr-HR"/>
        </w:rPr>
        <w:t>.</w:t>
      </w:r>
    </w:p>
    <w:p w14:paraId="469F803B" w14:textId="19A40622" w:rsidR="008C6869" w:rsidRPr="00233092" w:rsidRDefault="00C9734B" w:rsidP="008C6869">
      <w:pPr>
        <w:pStyle w:val="BodyText"/>
        <w:numPr>
          <w:ilvl w:val="0"/>
          <w:numId w:val="9"/>
        </w:numPr>
        <w:rPr>
          <w:sz w:val="24"/>
          <w:szCs w:val="24"/>
          <w:lang w:val="hr-HR"/>
        </w:rPr>
      </w:pPr>
      <w:r w:rsidRPr="00233092">
        <w:rPr>
          <w:sz w:val="24"/>
          <w:szCs w:val="24"/>
          <w:lang w:val="hr-HR"/>
        </w:rPr>
        <w:t xml:space="preserve">Učenje </w:t>
      </w:r>
      <w:r w:rsidR="00AF3C1E" w:rsidRPr="00233092">
        <w:rPr>
          <w:sz w:val="24"/>
          <w:szCs w:val="24"/>
          <w:lang w:val="hr-HR"/>
        </w:rPr>
        <w:t>novih materijala kako bi dopunili znanje</w:t>
      </w:r>
      <w:r w:rsidR="002B30B6" w:rsidRPr="00233092">
        <w:rPr>
          <w:sz w:val="24"/>
          <w:szCs w:val="24"/>
          <w:lang w:val="hr-HR"/>
        </w:rPr>
        <w:t>.</w:t>
      </w:r>
    </w:p>
    <w:p w14:paraId="448BFF72" w14:textId="7F0BC490" w:rsidR="002B30B6" w:rsidRPr="00233092" w:rsidRDefault="00FE7C48" w:rsidP="008C6869">
      <w:pPr>
        <w:pStyle w:val="BodyText"/>
        <w:numPr>
          <w:ilvl w:val="0"/>
          <w:numId w:val="9"/>
        </w:numPr>
        <w:rPr>
          <w:sz w:val="24"/>
          <w:szCs w:val="24"/>
          <w:lang w:val="hr-HR"/>
        </w:rPr>
      </w:pPr>
      <w:r w:rsidRPr="00233092">
        <w:rPr>
          <w:sz w:val="24"/>
          <w:szCs w:val="24"/>
          <w:lang w:val="hr-HR"/>
        </w:rPr>
        <w:t>Potraga za novim materijalima na internetu</w:t>
      </w:r>
      <w:r w:rsidR="008B2EF8" w:rsidRPr="00233092">
        <w:rPr>
          <w:sz w:val="24"/>
          <w:szCs w:val="24"/>
          <w:lang w:val="hr-HR"/>
        </w:rPr>
        <w:t xml:space="preserve"> </w:t>
      </w:r>
      <w:r w:rsidR="00A24D08" w:rsidRPr="00233092">
        <w:rPr>
          <w:sz w:val="24"/>
          <w:szCs w:val="24"/>
          <w:lang w:val="hr-HR"/>
        </w:rPr>
        <w:t xml:space="preserve">ili </w:t>
      </w:r>
      <w:r w:rsidR="005E473A" w:rsidRPr="00233092">
        <w:rPr>
          <w:sz w:val="24"/>
          <w:szCs w:val="24"/>
          <w:lang w:val="hr-HR"/>
        </w:rPr>
        <w:t>traženje pomoći od mentora</w:t>
      </w:r>
    </w:p>
    <w:p w14:paraId="6C546C47" w14:textId="7F163537" w:rsidR="013EDAEC" w:rsidRPr="00233092" w:rsidRDefault="013EDAEC" w:rsidP="682595BB">
      <w:pPr>
        <w:pStyle w:val="BodyText"/>
        <w:numPr>
          <w:ilvl w:val="0"/>
          <w:numId w:val="9"/>
        </w:numPr>
        <w:rPr>
          <w:sz w:val="24"/>
          <w:szCs w:val="24"/>
          <w:lang w:val="hr-HR"/>
        </w:rPr>
      </w:pPr>
      <w:r w:rsidRPr="00233092">
        <w:rPr>
          <w:sz w:val="24"/>
          <w:szCs w:val="24"/>
          <w:lang w:val="hr-HR"/>
        </w:rPr>
        <w:t>Česti sastanci radi podjele posla i rasprave što je i kako do sada napravljeno</w:t>
      </w:r>
    </w:p>
    <w:p w14:paraId="413AEF4B" w14:textId="77777777" w:rsidR="00C601D9" w:rsidRPr="00C601D9" w:rsidRDefault="00C601D9" w:rsidP="00C601D9">
      <w:pPr>
        <w:pStyle w:val="BodyText"/>
        <w:rPr>
          <w:lang w:val="hr-HR"/>
        </w:rPr>
      </w:pPr>
    </w:p>
    <w:p w14:paraId="0CFADC27" w14:textId="77777777" w:rsidR="00C74132" w:rsidRPr="006D00C5" w:rsidRDefault="00C74132" w:rsidP="00C74132">
      <w:pPr>
        <w:pStyle w:val="Heading1"/>
        <w:rPr>
          <w:lang w:val="hr-HR"/>
        </w:rPr>
      </w:pPr>
      <w:bookmarkStart w:id="11" w:name="_Toc100054243"/>
      <w:bookmarkStart w:id="12" w:name="_Toc179182964"/>
      <w:r>
        <w:rPr>
          <w:lang w:val="hr-HR"/>
        </w:rPr>
        <w:t>Glavne faze projekta</w:t>
      </w:r>
      <w:bookmarkEnd w:id="11"/>
      <w:bookmarkEnd w:id="12"/>
    </w:p>
    <w:p w14:paraId="3AE9A67C" w14:textId="151BED1C" w:rsidR="00C74132" w:rsidRPr="00233092" w:rsidRDefault="3BA92FDE" w:rsidP="00C74132">
      <w:pPr>
        <w:pStyle w:val="BodyText"/>
        <w:rPr>
          <w:sz w:val="24"/>
          <w:szCs w:val="24"/>
          <w:lang w:val="hr-HR"/>
        </w:rPr>
      </w:pPr>
      <w:r w:rsidRPr="00233092">
        <w:rPr>
          <w:sz w:val="24"/>
          <w:szCs w:val="24"/>
          <w:lang w:val="hr-HR"/>
        </w:rPr>
        <w:t>Projekt je podijeljen</w:t>
      </w:r>
      <w:r w:rsidR="76502260" w:rsidRPr="00233092">
        <w:rPr>
          <w:sz w:val="24"/>
          <w:szCs w:val="24"/>
          <w:lang w:val="hr-HR"/>
        </w:rPr>
        <w:t xml:space="preserve"> na vremenske faze od kojih svaka traje dva do tri tjedna.</w:t>
      </w:r>
    </w:p>
    <w:p w14:paraId="1F96BDDE" w14:textId="342B32D9" w:rsidR="76502260" w:rsidRPr="00233092" w:rsidRDefault="76502260" w:rsidP="179FCC9B">
      <w:pPr>
        <w:pStyle w:val="BodyText"/>
        <w:numPr>
          <w:ilvl w:val="1"/>
          <w:numId w:val="12"/>
        </w:numPr>
        <w:rPr>
          <w:sz w:val="24"/>
          <w:szCs w:val="24"/>
          <w:lang w:val="hr-HR"/>
        </w:rPr>
      </w:pPr>
      <w:r w:rsidRPr="00233092">
        <w:rPr>
          <w:sz w:val="24"/>
          <w:szCs w:val="24"/>
          <w:lang w:val="hr-HR"/>
        </w:rPr>
        <w:t>Faza: Stvaranje tima, organizacija i odabir tehnologija.</w:t>
      </w:r>
    </w:p>
    <w:p w14:paraId="198EACE0" w14:textId="414ECC5B" w:rsidR="76502260" w:rsidRPr="00233092" w:rsidRDefault="76502260" w:rsidP="179FCC9B">
      <w:pPr>
        <w:pStyle w:val="BodyText"/>
        <w:numPr>
          <w:ilvl w:val="1"/>
          <w:numId w:val="12"/>
        </w:numPr>
        <w:rPr>
          <w:sz w:val="24"/>
          <w:szCs w:val="24"/>
          <w:lang w:val="hr-HR"/>
        </w:rPr>
      </w:pPr>
      <w:r w:rsidRPr="00233092">
        <w:rPr>
          <w:sz w:val="24"/>
          <w:szCs w:val="24"/>
          <w:lang w:val="hr-HR"/>
        </w:rPr>
        <w:t>Faza: Odabir dataseta i njegova eksploracija i analiza.</w:t>
      </w:r>
    </w:p>
    <w:p w14:paraId="0A98B2BD" w14:textId="0F39F6DA" w:rsidR="76502260" w:rsidRPr="00233092" w:rsidRDefault="76502260" w:rsidP="179FCC9B">
      <w:pPr>
        <w:pStyle w:val="BodyText"/>
        <w:numPr>
          <w:ilvl w:val="1"/>
          <w:numId w:val="12"/>
        </w:numPr>
        <w:rPr>
          <w:sz w:val="24"/>
          <w:szCs w:val="24"/>
          <w:lang w:val="hr-HR"/>
        </w:rPr>
      </w:pPr>
      <w:r w:rsidRPr="00233092">
        <w:rPr>
          <w:sz w:val="24"/>
          <w:szCs w:val="24"/>
          <w:lang w:val="hr-HR"/>
        </w:rPr>
        <w:t>Faza: Obrada podataka</w:t>
      </w:r>
      <w:r w:rsidR="38671829" w:rsidRPr="00233092">
        <w:rPr>
          <w:sz w:val="24"/>
          <w:szCs w:val="24"/>
          <w:lang w:val="hr-HR"/>
        </w:rPr>
        <w:t xml:space="preserve"> i priprema za algoritme strojnog učenja.</w:t>
      </w:r>
    </w:p>
    <w:p w14:paraId="16A0D99C" w14:textId="68B5C438" w:rsidR="38671829" w:rsidRDefault="38671829" w:rsidP="179FCC9B">
      <w:pPr>
        <w:pStyle w:val="BodyText"/>
        <w:numPr>
          <w:ilvl w:val="1"/>
          <w:numId w:val="12"/>
        </w:numPr>
        <w:rPr>
          <w:sz w:val="24"/>
          <w:szCs w:val="24"/>
          <w:lang w:val="hr-HR"/>
        </w:rPr>
      </w:pPr>
      <w:r w:rsidRPr="00233092">
        <w:rPr>
          <w:sz w:val="24"/>
          <w:szCs w:val="24"/>
          <w:lang w:val="hr-HR"/>
        </w:rPr>
        <w:t>Faza: Izrada modela.</w:t>
      </w:r>
    </w:p>
    <w:p w14:paraId="203584FE" w14:textId="37D0A7BC" w:rsidR="0066404A" w:rsidRPr="00233092" w:rsidRDefault="0066404A" w:rsidP="179FCC9B">
      <w:pPr>
        <w:pStyle w:val="BodyText"/>
        <w:numPr>
          <w:ilvl w:val="1"/>
          <w:numId w:val="12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Faza: </w:t>
      </w:r>
      <w:r w:rsidR="00D57BA7">
        <w:rPr>
          <w:sz w:val="24"/>
          <w:szCs w:val="24"/>
          <w:lang w:val="hr-HR"/>
        </w:rPr>
        <w:t>Usporedba i testiranje modela.</w:t>
      </w:r>
    </w:p>
    <w:p w14:paraId="61F5574E" w14:textId="1BEFCE1E" w:rsidR="38671829" w:rsidRPr="00233092" w:rsidRDefault="38671829" w:rsidP="179FCC9B">
      <w:pPr>
        <w:pStyle w:val="BodyText"/>
        <w:numPr>
          <w:ilvl w:val="1"/>
          <w:numId w:val="12"/>
        </w:numPr>
        <w:rPr>
          <w:sz w:val="24"/>
          <w:szCs w:val="24"/>
          <w:lang w:val="hr-HR"/>
        </w:rPr>
      </w:pPr>
      <w:r w:rsidRPr="00233092">
        <w:rPr>
          <w:sz w:val="24"/>
          <w:szCs w:val="24"/>
          <w:lang w:val="hr-HR"/>
        </w:rPr>
        <w:t>Faza: Objava rezultata.</w:t>
      </w:r>
    </w:p>
    <w:p w14:paraId="30A4B851" w14:textId="77777777" w:rsidR="00C74132" w:rsidRPr="006D00C5" w:rsidRDefault="00C74132" w:rsidP="00C74132">
      <w:pPr>
        <w:pStyle w:val="Heading1"/>
        <w:rPr>
          <w:lang w:val="hr-HR"/>
        </w:rPr>
      </w:pPr>
      <w:bookmarkStart w:id="13" w:name="_Toc100054244"/>
      <w:bookmarkStart w:id="14" w:name="_Toc179182965"/>
      <w:r>
        <w:rPr>
          <w:lang w:val="hr-HR"/>
        </w:rPr>
        <w:lastRenderedPageBreak/>
        <w:t>Struktura raspodijeljenog posla (</w:t>
      </w:r>
      <w:r w:rsidR="00FC64FB">
        <w:rPr>
          <w:lang w:val="hr-HR"/>
        </w:rPr>
        <w:t xml:space="preserve">engl. </w:t>
      </w:r>
      <w:r w:rsidR="00FC64FB" w:rsidRPr="00FC64FB">
        <w:rPr>
          <w:i/>
          <w:lang w:val="hr-HR"/>
        </w:rPr>
        <w:t>Work Breakdown Structure</w:t>
      </w:r>
      <w:r w:rsidR="00FC64FB">
        <w:rPr>
          <w:lang w:val="hr-HR"/>
        </w:rPr>
        <w:t xml:space="preserve"> - </w:t>
      </w:r>
      <w:r>
        <w:rPr>
          <w:lang w:val="hr-HR"/>
        </w:rPr>
        <w:t>WBS)</w:t>
      </w:r>
      <w:bookmarkEnd w:id="13"/>
      <w:bookmarkEnd w:id="14"/>
    </w:p>
    <w:p w14:paraId="47DDEA20" w14:textId="16EDE7F4" w:rsidR="00124683" w:rsidRPr="00124683" w:rsidRDefault="00361E7E" w:rsidP="00124683">
      <w:pPr>
        <w:pStyle w:val="BodyText"/>
      </w:pPr>
      <w:r>
        <w:rPr>
          <w:noProof/>
        </w:rPr>
        <w:drawing>
          <wp:inline distT="0" distB="0" distL="0" distR="0" wp14:anchorId="3FE831BD" wp14:editId="1ED39F5E">
            <wp:extent cx="5486400" cy="3200400"/>
            <wp:effectExtent l="19050" t="0" r="952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06E027AB" w14:textId="77777777" w:rsidR="000A6603" w:rsidRPr="006D00C5" w:rsidRDefault="00FC64FB" w:rsidP="000A6603">
      <w:pPr>
        <w:pStyle w:val="Heading1"/>
        <w:rPr>
          <w:lang w:val="hr-HR"/>
        </w:rPr>
      </w:pPr>
      <w:bookmarkStart w:id="15" w:name="_Toc179182966"/>
      <w:r>
        <w:rPr>
          <w:lang w:val="hr-HR"/>
        </w:rPr>
        <w:t>Kontrolne točke projekta</w:t>
      </w:r>
      <w:bookmarkEnd w:id="15"/>
      <w:r w:rsidR="00D309A5">
        <w:rPr>
          <w:lang w:val="hr-HR"/>
        </w:rPr>
        <w:t xml:space="preserve"> (engl. </w:t>
      </w:r>
      <w:r w:rsidR="00D309A5" w:rsidRPr="00D309A5">
        <w:rPr>
          <w:i/>
          <w:iCs/>
          <w:lang w:val="hr-HR"/>
        </w:rPr>
        <w:t>milestones</w:t>
      </w:r>
      <w:r w:rsidR="00D309A5">
        <w:rPr>
          <w:lang w:val="hr-HR"/>
        </w:rPr>
        <w:t>)</w:t>
      </w:r>
    </w:p>
    <w:p w14:paraId="258195DE" w14:textId="77777777" w:rsidR="000A6603" w:rsidRPr="00132ADA" w:rsidRDefault="000A6603" w:rsidP="000A6603">
      <w:pPr>
        <w:pStyle w:val="BodyText"/>
        <w:rPr>
          <w:b/>
          <w:lang w:val="hr-HR"/>
        </w:rPr>
      </w:pPr>
      <w:r w:rsidRPr="00132ADA">
        <w:rPr>
          <w:b/>
          <w:lang w:val="hr-HR"/>
        </w:rPr>
        <w:t xml:space="preserve">Tablica </w:t>
      </w:r>
      <w:r w:rsidR="00FC64FB">
        <w:rPr>
          <w:b/>
          <w:lang w:val="hr-HR"/>
        </w:rPr>
        <w:t>kontrolnih točki projekta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6"/>
        <w:gridCol w:w="1259"/>
        <w:gridCol w:w="2391"/>
        <w:gridCol w:w="2333"/>
      </w:tblGrid>
      <w:tr w:rsidR="00A24C01" w:rsidRPr="00A24C01" w14:paraId="32527176" w14:textId="77777777" w:rsidTr="00A24C01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775F20FD" w14:textId="77777777" w:rsidR="000A6603" w:rsidRPr="00A24C01" w:rsidRDefault="00FC64FB" w:rsidP="00A24C01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A24C01">
              <w:rPr>
                <w:b/>
                <w:lang w:val="hr-HR"/>
              </w:rPr>
              <w:t>Kontrolne točke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78184B8" w14:textId="77777777" w:rsidR="000A6603" w:rsidRPr="00A24C01" w:rsidRDefault="000A6603" w:rsidP="00A24C01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A24C01">
              <w:rPr>
                <w:b/>
                <w:lang w:val="hr-HR"/>
              </w:rPr>
              <w:t>Planirani datum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5ECD5598" w14:textId="77777777" w:rsidR="000A6603" w:rsidRPr="00A24C01" w:rsidRDefault="000A6603" w:rsidP="00A24C01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A24C01">
              <w:rPr>
                <w:b/>
                <w:lang w:val="hr-HR"/>
              </w:rPr>
              <w:t xml:space="preserve">Realizirani datum </w:t>
            </w:r>
          </w:p>
        </w:tc>
        <w:tc>
          <w:tcPr>
            <w:tcW w:w="2333" w:type="dxa"/>
            <w:shd w:val="clear" w:color="auto" w:fill="auto"/>
            <w:vAlign w:val="center"/>
          </w:tcPr>
          <w:p w14:paraId="06597E64" w14:textId="77777777" w:rsidR="000A6603" w:rsidRPr="00A24C01" w:rsidRDefault="000A6603" w:rsidP="00A24C01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A24C01">
              <w:rPr>
                <w:b/>
                <w:lang w:val="hr-HR"/>
              </w:rPr>
              <w:t>Status projekta</w:t>
            </w:r>
          </w:p>
        </w:tc>
      </w:tr>
      <w:tr w:rsidR="00A24C01" w:rsidRPr="00470159" w14:paraId="7B0F2424" w14:textId="77777777" w:rsidTr="00A24C01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1FD77903" w14:textId="3B944A31" w:rsidR="000A6603" w:rsidRPr="00A24C01" w:rsidRDefault="001C55BC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Predaja </w:t>
            </w:r>
            <w:r w:rsidR="00470159">
              <w:rPr>
                <w:lang w:val="hr-HR"/>
              </w:rPr>
              <w:t>prve verzije plana projekta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84A23F6" w14:textId="043E609E" w:rsidR="000A6603" w:rsidRPr="00A24C01" w:rsidRDefault="00470159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6.1</w:t>
            </w:r>
            <w:r w:rsidR="000B1856">
              <w:rPr>
                <w:lang w:val="hr-HR"/>
              </w:rPr>
              <w:t>1</w:t>
            </w:r>
            <w:r>
              <w:rPr>
                <w:lang w:val="hr-HR"/>
              </w:rPr>
              <w:t>.2020</w:t>
            </w:r>
            <w:r w:rsidR="00637F97">
              <w:rPr>
                <w:lang w:val="hr-HR"/>
              </w:rPr>
              <w:t>.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3F524CDD" w14:textId="3B3038DC" w:rsidR="000A6603" w:rsidRPr="00A24C01" w:rsidRDefault="006C4097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6.11</w:t>
            </w:r>
            <w:r w:rsidR="00A01057">
              <w:rPr>
                <w:lang w:val="hr-HR"/>
              </w:rPr>
              <w:t>.2020.</w:t>
            </w:r>
          </w:p>
        </w:tc>
        <w:tc>
          <w:tcPr>
            <w:tcW w:w="2333" w:type="dxa"/>
            <w:shd w:val="clear" w:color="auto" w:fill="auto"/>
            <w:vAlign w:val="center"/>
          </w:tcPr>
          <w:p w14:paraId="535B927A" w14:textId="2ACF5710" w:rsidR="00E43A94" w:rsidRPr="00A24C01" w:rsidRDefault="00E43A94" w:rsidP="00E43A94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Određen cilj projekta i </w:t>
            </w:r>
            <w:r w:rsidR="002E0E1B">
              <w:rPr>
                <w:lang w:val="hr-HR"/>
              </w:rPr>
              <w:t>napravljen plan</w:t>
            </w:r>
            <w:r w:rsidR="003139AC">
              <w:rPr>
                <w:lang w:val="hr-HR"/>
              </w:rPr>
              <w:t>.</w:t>
            </w:r>
          </w:p>
        </w:tc>
      </w:tr>
      <w:tr w:rsidR="00A24C01" w:rsidRPr="00470159" w14:paraId="1C424C2E" w14:textId="77777777" w:rsidTr="00A24C01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0EEA6068" w14:textId="255C4CD3" w:rsidR="000A6603" w:rsidRPr="00A24C01" w:rsidRDefault="00637F97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Gotova analiza dataseta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0813BD7" w14:textId="29B8F978" w:rsidR="000A6603" w:rsidRPr="00A24C01" w:rsidRDefault="00637F97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1.12.2020.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08E17A94" w14:textId="1CA930A7" w:rsidR="000A6603" w:rsidRPr="00A24C01" w:rsidRDefault="00F321F3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2.12.2020.</w:t>
            </w:r>
          </w:p>
        </w:tc>
        <w:tc>
          <w:tcPr>
            <w:tcW w:w="2333" w:type="dxa"/>
            <w:shd w:val="clear" w:color="auto" w:fill="auto"/>
            <w:vAlign w:val="center"/>
          </w:tcPr>
          <w:p w14:paraId="4D284094" w14:textId="0B3C8430" w:rsidR="000A6603" w:rsidRPr="00A24C01" w:rsidRDefault="002E0E1B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Eksploratorna analiza podatka izvršena.</w:t>
            </w:r>
          </w:p>
        </w:tc>
      </w:tr>
      <w:tr w:rsidR="00A24C01" w:rsidRPr="00470159" w14:paraId="7A0604CA" w14:textId="77777777" w:rsidTr="00A24C01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36712F18" w14:textId="3CB8EAC5" w:rsidR="000A6603" w:rsidRPr="00A24C01" w:rsidRDefault="00220842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Razvijen</w:t>
            </w:r>
            <w:r w:rsidR="00013E9A">
              <w:rPr>
                <w:lang w:val="hr-HR"/>
              </w:rPr>
              <w:t>i</w:t>
            </w:r>
            <w:r>
              <w:rPr>
                <w:lang w:val="hr-HR"/>
              </w:rPr>
              <w:t xml:space="preserve"> prediktivni model</w:t>
            </w:r>
            <w:r w:rsidR="00013E9A">
              <w:rPr>
                <w:lang w:val="hr-HR"/>
              </w:rPr>
              <w:t>i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F286FE8" w14:textId="4B67F838" w:rsidR="000A6603" w:rsidRPr="00A24C01" w:rsidRDefault="133AF8D2" w:rsidP="00A24C01">
            <w:pPr>
              <w:pStyle w:val="BodyText"/>
              <w:ind w:left="0"/>
              <w:jc w:val="center"/>
              <w:rPr>
                <w:lang w:val="hr-HR"/>
              </w:rPr>
            </w:pPr>
            <w:r w:rsidRPr="708E4B0B">
              <w:rPr>
                <w:lang w:val="hr-HR"/>
              </w:rPr>
              <w:t>6</w:t>
            </w:r>
            <w:r w:rsidR="00C76D96">
              <w:rPr>
                <w:lang w:val="hr-HR"/>
              </w:rPr>
              <w:t>.01.2021</w:t>
            </w:r>
            <w:r w:rsidR="00A01057">
              <w:rPr>
                <w:lang w:val="hr-HR"/>
              </w:rPr>
              <w:t>.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3D59D5FF" w14:textId="4EED1CEB" w:rsidR="000A6603" w:rsidRPr="00A24C01" w:rsidRDefault="00013E9A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8</w:t>
            </w:r>
            <w:r w:rsidR="00DD34BF">
              <w:rPr>
                <w:lang w:val="hr-HR"/>
              </w:rPr>
              <w:t>.01.2021.</w:t>
            </w:r>
          </w:p>
        </w:tc>
        <w:tc>
          <w:tcPr>
            <w:tcW w:w="2333" w:type="dxa"/>
            <w:shd w:val="clear" w:color="auto" w:fill="auto"/>
            <w:vAlign w:val="center"/>
          </w:tcPr>
          <w:p w14:paraId="3A7372C0" w14:textId="117DF9AA" w:rsidR="000A6603" w:rsidRPr="00A24C01" w:rsidRDefault="005A0EE8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Modeli napravljeni.</w:t>
            </w:r>
          </w:p>
        </w:tc>
      </w:tr>
      <w:tr w:rsidR="00013E9A" w:rsidRPr="00470159" w14:paraId="363B2474" w14:textId="77777777" w:rsidTr="00A24C01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04DB412F" w14:textId="40B35BEC" w:rsidR="00013E9A" w:rsidRDefault="00013E9A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Uspoređeni prediktivni modeli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6A605E2C" w14:textId="7229DF49" w:rsidR="00013E9A" w:rsidRPr="708E4B0B" w:rsidRDefault="00A01057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12.01.2021.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0E099D5F" w14:textId="08FF877D" w:rsidR="00013E9A" w:rsidRDefault="00312118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14.01.2021</w:t>
            </w:r>
          </w:p>
        </w:tc>
        <w:tc>
          <w:tcPr>
            <w:tcW w:w="2333" w:type="dxa"/>
            <w:shd w:val="clear" w:color="auto" w:fill="auto"/>
            <w:vAlign w:val="center"/>
          </w:tcPr>
          <w:p w14:paraId="21E701C2" w14:textId="47B4F266" w:rsidR="00013E9A" w:rsidRDefault="005A0EE8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Modeli uspoređeni i napravljena analiza.</w:t>
            </w:r>
          </w:p>
        </w:tc>
      </w:tr>
      <w:tr w:rsidR="00A24C01" w:rsidRPr="00470159" w14:paraId="0CA7A032" w14:textId="77777777" w:rsidTr="00A24C01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53F2BFCE" w14:textId="658CB725" w:rsidR="000A6603" w:rsidRPr="00A24C01" w:rsidRDefault="00C76D96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Objava rezultata i predaja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2B51695" w14:textId="6EAA4A31" w:rsidR="000A6603" w:rsidRPr="00A24C01" w:rsidRDefault="000B1856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17.01.2021</w:t>
            </w:r>
            <w:r w:rsidR="00A01057">
              <w:rPr>
                <w:lang w:val="hr-HR"/>
              </w:rPr>
              <w:t>.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18301651" w14:textId="57218450" w:rsidR="000A6603" w:rsidRPr="00A24C01" w:rsidRDefault="00DD34BF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21.01.2021.</w:t>
            </w:r>
          </w:p>
        </w:tc>
        <w:tc>
          <w:tcPr>
            <w:tcW w:w="2333" w:type="dxa"/>
            <w:shd w:val="clear" w:color="auto" w:fill="auto"/>
            <w:vAlign w:val="center"/>
          </w:tcPr>
          <w:p w14:paraId="07D4E025" w14:textId="096CFC1A" w:rsidR="000A6603" w:rsidRPr="00A24C01" w:rsidRDefault="00DF506F" w:rsidP="00A24C01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Projekt završen.</w:t>
            </w:r>
          </w:p>
        </w:tc>
      </w:tr>
    </w:tbl>
    <w:p w14:paraId="15B94CD9" w14:textId="20E07847" w:rsidR="00A722D2" w:rsidRDefault="00A722D2" w:rsidP="00033D01">
      <w:pPr>
        <w:rPr>
          <w:lang w:val="hr-HR"/>
        </w:rPr>
      </w:pPr>
    </w:p>
    <w:p w14:paraId="4D983592" w14:textId="77777777" w:rsidR="00FD676E" w:rsidRDefault="00FD676E">
      <w:pPr>
        <w:widowControl/>
        <w:spacing w:line="240" w:lineRule="auto"/>
        <w:rPr>
          <w:rFonts w:ascii="Arial" w:hAnsi="Arial"/>
          <w:b/>
          <w:sz w:val="24"/>
          <w:lang w:val="hr-HR"/>
        </w:rPr>
      </w:pPr>
      <w:bookmarkStart w:id="16" w:name="_Toc179182967"/>
      <w:r>
        <w:rPr>
          <w:lang w:val="hr-HR"/>
        </w:rPr>
        <w:br w:type="page"/>
      </w:r>
    </w:p>
    <w:p w14:paraId="4783E3FF" w14:textId="730A37F5" w:rsidR="00753AEF" w:rsidRPr="00647D32" w:rsidRDefault="00331F96" w:rsidP="00647D32">
      <w:pPr>
        <w:pStyle w:val="Heading1"/>
        <w:rPr>
          <w:lang w:val="hr-H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D41D007" wp14:editId="077E449E">
            <wp:simplePos x="0" y="0"/>
            <wp:positionH relativeFrom="column">
              <wp:posOffset>-790575</wp:posOffset>
            </wp:positionH>
            <wp:positionV relativeFrom="paragraph">
              <wp:posOffset>221615</wp:posOffset>
            </wp:positionV>
            <wp:extent cx="7504430" cy="1819275"/>
            <wp:effectExtent l="0" t="0" r="1270" b="9525"/>
            <wp:wrapTopAndBottom/>
            <wp:docPr id="1117845587" name="Picture 1117845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443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603">
        <w:rPr>
          <w:lang w:val="hr-HR"/>
        </w:rPr>
        <w:t>Gantogram</w:t>
      </w:r>
      <w:bookmarkEnd w:id="16"/>
    </w:p>
    <w:p w14:paraId="346C062C" w14:textId="73B7F3A0" w:rsidR="520161C5" w:rsidRPr="005C0C73" w:rsidRDefault="520161C5" w:rsidP="00FD676E">
      <w:pPr>
        <w:pStyle w:val="BodyText"/>
        <w:rPr>
          <w:lang w:val="hr-HR"/>
        </w:rPr>
      </w:pPr>
    </w:p>
    <w:p w14:paraId="2AC32570" w14:textId="77777777" w:rsidR="00DE4D1A" w:rsidRPr="006D00C5" w:rsidRDefault="00DE4D1A" w:rsidP="00DE4D1A">
      <w:pPr>
        <w:pStyle w:val="Heading1"/>
        <w:rPr>
          <w:lang w:val="hr-HR"/>
        </w:rPr>
      </w:pPr>
      <w:bookmarkStart w:id="17" w:name="_Toc179182968"/>
      <w:r>
        <w:rPr>
          <w:lang w:val="hr-HR"/>
        </w:rPr>
        <w:t>Zapisnici sastanaka</w:t>
      </w:r>
      <w:bookmarkEnd w:id="17"/>
    </w:p>
    <w:p w14:paraId="6B35A06A" w14:textId="0251A056" w:rsidR="007952FE" w:rsidRPr="007952FE" w:rsidRDefault="098E9636" w:rsidP="708E4B0B">
      <w:pPr>
        <w:pStyle w:val="BodyText"/>
        <w:numPr>
          <w:ilvl w:val="1"/>
          <w:numId w:val="16"/>
        </w:numPr>
        <w:rPr>
          <w:lang w:val="hr-HR"/>
        </w:rPr>
      </w:pPr>
      <w:r w:rsidRPr="708E4B0B">
        <w:rPr>
          <w:u w:val="single"/>
          <w:lang w:val="hr-HR"/>
        </w:rPr>
        <w:t>Sastanak</w:t>
      </w:r>
      <w:r w:rsidRPr="708E4B0B">
        <w:rPr>
          <w:lang w:val="hr-HR"/>
        </w:rPr>
        <w:t xml:space="preserve"> </w:t>
      </w:r>
      <w:r w:rsidR="76F5AC85" w:rsidRPr="708E4B0B">
        <w:rPr>
          <w:lang w:val="hr-HR"/>
        </w:rPr>
        <w:t xml:space="preserve">: </w:t>
      </w:r>
      <w:r w:rsidR="00332494">
        <w:rPr>
          <w:lang w:val="hr-HR"/>
        </w:rPr>
        <w:t xml:space="preserve">22.10.2020. 19h, </w:t>
      </w:r>
      <w:r w:rsidR="00E739D8">
        <w:rPr>
          <w:lang w:val="hr-HR"/>
        </w:rPr>
        <w:t>Slack</w:t>
      </w:r>
      <w:r w:rsidR="16875B83" w:rsidRPr="708E4B0B">
        <w:rPr>
          <w:lang w:val="hr-HR"/>
        </w:rPr>
        <w:t xml:space="preserve"> </w:t>
      </w:r>
    </w:p>
    <w:p w14:paraId="64C6D2F7" w14:textId="23B43B97" w:rsidR="007952FE" w:rsidRPr="007952FE" w:rsidRDefault="2B27F307" w:rsidP="708E4B0B">
      <w:pPr>
        <w:pStyle w:val="BodyText"/>
        <w:numPr>
          <w:ilvl w:val="2"/>
          <w:numId w:val="14"/>
        </w:numPr>
        <w:rPr>
          <w:lang w:val="hr-HR"/>
        </w:rPr>
      </w:pPr>
      <w:r w:rsidRPr="708E4B0B">
        <w:rPr>
          <w:lang w:val="hr-HR"/>
        </w:rPr>
        <w:t>Sudjelovali:</w:t>
      </w:r>
      <w:r w:rsidR="00EF12CD">
        <w:rPr>
          <w:lang w:val="hr-HR"/>
        </w:rPr>
        <w:t xml:space="preserve"> Iva Bokšić, Tomislav Grbeša, Matej Čubek</w:t>
      </w:r>
    </w:p>
    <w:p w14:paraId="47376C13" w14:textId="0B364D9C" w:rsidR="007952FE" w:rsidRPr="007952FE" w:rsidRDefault="16875B83" w:rsidP="708E4B0B">
      <w:pPr>
        <w:pStyle w:val="BodyText"/>
        <w:numPr>
          <w:ilvl w:val="2"/>
          <w:numId w:val="14"/>
        </w:numPr>
        <w:rPr>
          <w:lang w:val="hr-HR"/>
        </w:rPr>
      </w:pPr>
      <w:r w:rsidRPr="708E4B0B">
        <w:rPr>
          <w:lang w:val="hr-HR"/>
        </w:rPr>
        <w:t>Upoznavanje tima i rasprava o trenutnim znanjima pojedinog člana</w:t>
      </w:r>
    </w:p>
    <w:p w14:paraId="65BD1264" w14:textId="692ACD15" w:rsidR="007952FE" w:rsidRPr="007952FE" w:rsidRDefault="664C5D4E" w:rsidP="708E4B0B">
      <w:pPr>
        <w:pStyle w:val="BodyText"/>
        <w:numPr>
          <w:ilvl w:val="2"/>
          <w:numId w:val="14"/>
        </w:numPr>
        <w:rPr>
          <w:lang w:val="hr-HR"/>
        </w:rPr>
      </w:pPr>
      <w:r w:rsidRPr="708E4B0B">
        <w:rPr>
          <w:lang w:val="hr-HR"/>
        </w:rPr>
        <w:t xml:space="preserve">Razmjena korisnih materijala </w:t>
      </w:r>
      <w:r w:rsidR="4DF81F7B" w:rsidRPr="708E4B0B">
        <w:rPr>
          <w:lang w:val="hr-HR"/>
        </w:rPr>
        <w:t>za upoznavanje s projektom</w:t>
      </w:r>
    </w:p>
    <w:p w14:paraId="3BEECAAC" w14:textId="7C49D192" w:rsidR="00C601D9" w:rsidRDefault="7106D9C2" w:rsidP="708E4B0B">
      <w:pPr>
        <w:pStyle w:val="BodyText"/>
        <w:keepLines w:val="0"/>
        <w:numPr>
          <w:ilvl w:val="1"/>
          <w:numId w:val="16"/>
        </w:numPr>
        <w:rPr>
          <w:lang w:val="hr-HR"/>
        </w:rPr>
      </w:pPr>
      <w:r w:rsidRPr="708E4B0B">
        <w:rPr>
          <w:u w:val="single"/>
          <w:lang w:val="hr-HR"/>
        </w:rPr>
        <w:t>Sastanak</w:t>
      </w:r>
      <w:r w:rsidRPr="708E4B0B">
        <w:rPr>
          <w:lang w:val="hr-HR"/>
        </w:rPr>
        <w:t xml:space="preserve"> : </w:t>
      </w:r>
      <w:r w:rsidR="746DB4B8" w:rsidRPr="35827A4F">
        <w:rPr>
          <w:lang w:val="hr-HR"/>
        </w:rPr>
        <w:t xml:space="preserve">29.10.2020. 18h, Slack, </w:t>
      </w:r>
    </w:p>
    <w:p w14:paraId="50FBBC18" w14:textId="457553C8" w:rsidR="00C601D9" w:rsidRDefault="1E670BC6" w:rsidP="708E4B0B">
      <w:pPr>
        <w:pStyle w:val="BodyText"/>
        <w:keepLines w:val="0"/>
        <w:numPr>
          <w:ilvl w:val="2"/>
          <w:numId w:val="13"/>
        </w:numPr>
        <w:rPr>
          <w:lang w:val="hr-HR"/>
        </w:rPr>
      </w:pPr>
      <w:r w:rsidRPr="708E4B0B">
        <w:rPr>
          <w:lang w:val="hr-HR"/>
        </w:rPr>
        <w:t xml:space="preserve">Sudjelovali: </w:t>
      </w:r>
      <w:r w:rsidR="746DB4B8" w:rsidRPr="35827A4F">
        <w:rPr>
          <w:lang w:val="hr-HR"/>
        </w:rPr>
        <w:t>Iva Bokšić, Tomislav Grbeša, Matej Čubek</w:t>
      </w:r>
    </w:p>
    <w:p w14:paraId="2D75F92F" w14:textId="1F082961" w:rsidR="00C601D9" w:rsidRDefault="17DA5356" w:rsidP="708E4B0B">
      <w:pPr>
        <w:pStyle w:val="BodyText"/>
        <w:keepLines w:val="0"/>
        <w:numPr>
          <w:ilvl w:val="2"/>
          <w:numId w:val="13"/>
        </w:numPr>
        <w:rPr>
          <w:lang w:val="hr-HR"/>
        </w:rPr>
      </w:pPr>
      <w:r w:rsidRPr="708E4B0B">
        <w:rPr>
          <w:lang w:val="hr-HR"/>
        </w:rPr>
        <w:t xml:space="preserve">Podjela rada pri izradi dokumentacije </w:t>
      </w:r>
    </w:p>
    <w:p w14:paraId="22B9CF87" w14:textId="2EAEB042" w:rsidR="00647D32" w:rsidRDefault="00647D32" w:rsidP="00647D32">
      <w:pPr>
        <w:pStyle w:val="BodyText"/>
        <w:keepLines w:val="0"/>
        <w:numPr>
          <w:ilvl w:val="1"/>
          <w:numId w:val="16"/>
        </w:numPr>
        <w:rPr>
          <w:lang w:val="hr-HR"/>
        </w:rPr>
      </w:pPr>
      <w:r w:rsidRPr="708E4B0B">
        <w:rPr>
          <w:u w:val="single"/>
          <w:lang w:val="hr-HR"/>
        </w:rPr>
        <w:t>Sastanak</w:t>
      </w:r>
      <w:r w:rsidRPr="708E4B0B">
        <w:rPr>
          <w:lang w:val="hr-HR"/>
        </w:rPr>
        <w:t xml:space="preserve"> : </w:t>
      </w:r>
      <w:r w:rsidR="000021FA">
        <w:rPr>
          <w:lang w:val="hr-HR"/>
        </w:rPr>
        <w:t>01</w:t>
      </w:r>
      <w:r w:rsidRPr="35827A4F">
        <w:rPr>
          <w:lang w:val="hr-HR"/>
        </w:rPr>
        <w:t>.</w:t>
      </w:r>
      <w:r w:rsidR="003F3FA4">
        <w:rPr>
          <w:lang w:val="hr-HR"/>
        </w:rPr>
        <w:t>12</w:t>
      </w:r>
      <w:r w:rsidRPr="35827A4F">
        <w:rPr>
          <w:lang w:val="hr-HR"/>
        </w:rPr>
        <w:t>.</w:t>
      </w:r>
      <w:r w:rsidR="003F3FA4">
        <w:rPr>
          <w:lang w:val="hr-HR"/>
        </w:rPr>
        <w:t>2021</w:t>
      </w:r>
      <w:r w:rsidRPr="35827A4F">
        <w:rPr>
          <w:lang w:val="hr-HR"/>
        </w:rPr>
        <w:t xml:space="preserve">. </w:t>
      </w:r>
      <w:r w:rsidR="007D408B">
        <w:rPr>
          <w:lang w:val="hr-HR"/>
        </w:rPr>
        <w:t>09h</w:t>
      </w:r>
      <w:r w:rsidRPr="35827A4F">
        <w:rPr>
          <w:lang w:val="hr-HR"/>
        </w:rPr>
        <w:t xml:space="preserve">, </w:t>
      </w:r>
      <w:r w:rsidR="007D408B">
        <w:rPr>
          <w:lang w:val="hr-HR"/>
        </w:rPr>
        <w:t>Zoom</w:t>
      </w:r>
      <w:r w:rsidRPr="35827A4F">
        <w:rPr>
          <w:lang w:val="hr-HR"/>
        </w:rPr>
        <w:t xml:space="preserve">, </w:t>
      </w:r>
    </w:p>
    <w:p w14:paraId="4D5B38D2" w14:textId="77777777" w:rsidR="00647D32" w:rsidRDefault="00647D32" w:rsidP="00647D32">
      <w:pPr>
        <w:pStyle w:val="BodyText"/>
        <w:keepLines w:val="0"/>
        <w:numPr>
          <w:ilvl w:val="2"/>
          <w:numId w:val="13"/>
        </w:numPr>
        <w:rPr>
          <w:lang w:val="hr-HR"/>
        </w:rPr>
      </w:pPr>
      <w:r w:rsidRPr="708E4B0B">
        <w:rPr>
          <w:lang w:val="hr-HR"/>
        </w:rPr>
        <w:t xml:space="preserve">Sudjelovali: </w:t>
      </w:r>
      <w:r w:rsidRPr="35827A4F">
        <w:rPr>
          <w:lang w:val="hr-HR"/>
        </w:rPr>
        <w:t>Iva Bokšić, Tomislav Grbeša, Matej Čubek</w:t>
      </w:r>
    </w:p>
    <w:p w14:paraId="3F9FB4C5" w14:textId="3756CC14" w:rsidR="00647D32" w:rsidRDefault="007D408B" w:rsidP="00647D32">
      <w:pPr>
        <w:pStyle w:val="BodyText"/>
        <w:keepLines w:val="0"/>
        <w:numPr>
          <w:ilvl w:val="2"/>
          <w:numId w:val="13"/>
        </w:numPr>
        <w:rPr>
          <w:lang w:val="hr-HR"/>
        </w:rPr>
      </w:pPr>
      <w:r>
        <w:rPr>
          <w:lang w:val="hr-HR"/>
        </w:rPr>
        <w:t xml:space="preserve">Početci </w:t>
      </w:r>
      <w:r w:rsidR="00C04C1B">
        <w:rPr>
          <w:lang w:val="hr-HR"/>
        </w:rPr>
        <w:t>eksploratorne analize i osnovni model</w:t>
      </w:r>
    </w:p>
    <w:p w14:paraId="1CC24DF9" w14:textId="434EE4BD" w:rsidR="00647D32" w:rsidRDefault="00647D32" w:rsidP="00647D32">
      <w:pPr>
        <w:pStyle w:val="BodyText"/>
        <w:keepLines w:val="0"/>
        <w:numPr>
          <w:ilvl w:val="1"/>
          <w:numId w:val="16"/>
        </w:numPr>
        <w:rPr>
          <w:lang w:val="hr-HR"/>
        </w:rPr>
      </w:pPr>
      <w:r w:rsidRPr="708E4B0B">
        <w:rPr>
          <w:u w:val="single"/>
          <w:lang w:val="hr-HR"/>
        </w:rPr>
        <w:t>Sastanak</w:t>
      </w:r>
      <w:r w:rsidRPr="708E4B0B">
        <w:rPr>
          <w:lang w:val="hr-HR"/>
        </w:rPr>
        <w:t xml:space="preserve"> : </w:t>
      </w:r>
      <w:r w:rsidR="00C800F3">
        <w:rPr>
          <w:lang w:val="hr-HR"/>
        </w:rPr>
        <w:t>11.12</w:t>
      </w:r>
      <w:r w:rsidRPr="35827A4F">
        <w:rPr>
          <w:lang w:val="hr-HR"/>
        </w:rPr>
        <w:t xml:space="preserve">.2020. </w:t>
      </w:r>
      <w:r w:rsidR="00C800F3">
        <w:rPr>
          <w:lang w:val="hr-HR"/>
        </w:rPr>
        <w:t>10:30h</w:t>
      </w:r>
      <w:r w:rsidRPr="35827A4F">
        <w:rPr>
          <w:lang w:val="hr-HR"/>
        </w:rPr>
        <w:t xml:space="preserve">, </w:t>
      </w:r>
      <w:r w:rsidR="00C800F3">
        <w:rPr>
          <w:lang w:val="hr-HR"/>
        </w:rPr>
        <w:t>Teams</w:t>
      </w:r>
      <w:r w:rsidRPr="35827A4F">
        <w:rPr>
          <w:lang w:val="hr-HR"/>
        </w:rPr>
        <w:t xml:space="preserve">, </w:t>
      </w:r>
    </w:p>
    <w:p w14:paraId="65360AA5" w14:textId="53D46FE3" w:rsidR="00647D32" w:rsidRDefault="00647D32" w:rsidP="00647D32">
      <w:pPr>
        <w:pStyle w:val="BodyText"/>
        <w:keepLines w:val="0"/>
        <w:numPr>
          <w:ilvl w:val="2"/>
          <w:numId w:val="13"/>
        </w:numPr>
        <w:rPr>
          <w:lang w:val="hr-HR"/>
        </w:rPr>
      </w:pPr>
      <w:r w:rsidRPr="708E4B0B">
        <w:rPr>
          <w:lang w:val="hr-HR"/>
        </w:rPr>
        <w:t xml:space="preserve">Sudjelovali: </w:t>
      </w:r>
      <w:r w:rsidRPr="35827A4F">
        <w:rPr>
          <w:lang w:val="hr-HR"/>
        </w:rPr>
        <w:t>Iva Bokšić, Tomislav Grbeša, Matej Čubek</w:t>
      </w:r>
      <w:r w:rsidR="00C800F3">
        <w:rPr>
          <w:lang w:val="hr-HR"/>
        </w:rPr>
        <w:t>, Mentor</w:t>
      </w:r>
    </w:p>
    <w:p w14:paraId="654336D4" w14:textId="54E0B7CB" w:rsidR="00647D32" w:rsidRDefault="00C800F3" w:rsidP="00647D32">
      <w:pPr>
        <w:pStyle w:val="BodyText"/>
        <w:keepLines w:val="0"/>
        <w:numPr>
          <w:ilvl w:val="2"/>
          <w:numId w:val="13"/>
        </w:numPr>
        <w:rPr>
          <w:lang w:val="hr-HR"/>
        </w:rPr>
      </w:pPr>
      <w:r>
        <w:rPr>
          <w:lang w:val="hr-HR"/>
        </w:rPr>
        <w:t>Kontrolna točka</w:t>
      </w:r>
    </w:p>
    <w:p w14:paraId="03474D98" w14:textId="5488DA1E" w:rsidR="00647D32" w:rsidRDefault="00647D32" w:rsidP="00647D32">
      <w:pPr>
        <w:pStyle w:val="BodyText"/>
        <w:keepLines w:val="0"/>
        <w:numPr>
          <w:ilvl w:val="1"/>
          <w:numId w:val="16"/>
        </w:numPr>
        <w:rPr>
          <w:lang w:val="hr-HR"/>
        </w:rPr>
      </w:pPr>
      <w:r w:rsidRPr="708E4B0B">
        <w:rPr>
          <w:u w:val="single"/>
          <w:lang w:val="hr-HR"/>
        </w:rPr>
        <w:t>Sastanak</w:t>
      </w:r>
      <w:r w:rsidRPr="708E4B0B">
        <w:rPr>
          <w:lang w:val="hr-HR"/>
        </w:rPr>
        <w:t xml:space="preserve"> : </w:t>
      </w:r>
      <w:r w:rsidR="00FA08E7">
        <w:rPr>
          <w:lang w:val="hr-HR"/>
        </w:rPr>
        <w:t>14</w:t>
      </w:r>
      <w:r w:rsidRPr="35827A4F">
        <w:rPr>
          <w:lang w:val="hr-HR"/>
        </w:rPr>
        <w:t>.</w:t>
      </w:r>
      <w:r w:rsidR="00FA08E7">
        <w:rPr>
          <w:lang w:val="hr-HR"/>
        </w:rPr>
        <w:t>12</w:t>
      </w:r>
      <w:r w:rsidRPr="35827A4F">
        <w:rPr>
          <w:lang w:val="hr-HR"/>
        </w:rPr>
        <w:t xml:space="preserve">.2020. 18h, </w:t>
      </w:r>
      <w:r w:rsidR="00FA08E7">
        <w:rPr>
          <w:lang w:val="hr-HR"/>
        </w:rPr>
        <w:t>Zoom</w:t>
      </w:r>
      <w:r w:rsidRPr="35827A4F">
        <w:rPr>
          <w:lang w:val="hr-HR"/>
        </w:rPr>
        <w:t xml:space="preserve">, </w:t>
      </w:r>
    </w:p>
    <w:p w14:paraId="61786ED3" w14:textId="77777777" w:rsidR="00647D32" w:rsidRDefault="00647D32" w:rsidP="00647D32">
      <w:pPr>
        <w:pStyle w:val="BodyText"/>
        <w:keepLines w:val="0"/>
        <w:numPr>
          <w:ilvl w:val="2"/>
          <w:numId w:val="13"/>
        </w:numPr>
        <w:rPr>
          <w:lang w:val="hr-HR"/>
        </w:rPr>
      </w:pPr>
      <w:r w:rsidRPr="708E4B0B">
        <w:rPr>
          <w:lang w:val="hr-HR"/>
        </w:rPr>
        <w:t xml:space="preserve">Sudjelovali: </w:t>
      </w:r>
      <w:r w:rsidRPr="35827A4F">
        <w:rPr>
          <w:lang w:val="hr-HR"/>
        </w:rPr>
        <w:t>Iva Bokšić, Tomislav Grbeša, Matej Čubek</w:t>
      </w:r>
    </w:p>
    <w:p w14:paraId="64406DBE" w14:textId="42BD80F9" w:rsidR="00647D32" w:rsidRDefault="00FA08E7" w:rsidP="00647D32">
      <w:pPr>
        <w:pStyle w:val="BodyText"/>
        <w:keepLines w:val="0"/>
        <w:numPr>
          <w:ilvl w:val="2"/>
          <w:numId w:val="13"/>
        </w:numPr>
        <w:rPr>
          <w:lang w:val="hr-HR"/>
        </w:rPr>
      </w:pPr>
      <w:r>
        <w:rPr>
          <w:lang w:val="hr-HR"/>
        </w:rPr>
        <w:t>Brainstorming vrsta prediktivnih modela i intrgeacije</w:t>
      </w:r>
    </w:p>
    <w:p w14:paraId="7004AF2E" w14:textId="0CC54C9F" w:rsidR="00647D32" w:rsidRDefault="00647D32" w:rsidP="00647D32">
      <w:pPr>
        <w:pStyle w:val="BodyText"/>
        <w:keepLines w:val="0"/>
        <w:numPr>
          <w:ilvl w:val="1"/>
          <w:numId w:val="16"/>
        </w:numPr>
        <w:rPr>
          <w:lang w:val="hr-HR"/>
        </w:rPr>
      </w:pPr>
      <w:r w:rsidRPr="708E4B0B">
        <w:rPr>
          <w:u w:val="single"/>
          <w:lang w:val="hr-HR"/>
        </w:rPr>
        <w:t>Sastanak</w:t>
      </w:r>
      <w:r w:rsidRPr="708E4B0B">
        <w:rPr>
          <w:lang w:val="hr-HR"/>
        </w:rPr>
        <w:t xml:space="preserve"> : </w:t>
      </w:r>
      <w:r w:rsidR="00445053">
        <w:rPr>
          <w:lang w:val="hr-HR"/>
        </w:rPr>
        <w:t>29</w:t>
      </w:r>
      <w:r w:rsidRPr="35827A4F">
        <w:rPr>
          <w:lang w:val="hr-HR"/>
        </w:rPr>
        <w:t xml:space="preserve">.10.2020. </w:t>
      </w:r>
      <w:r w:rsidR="00445053">
        <w:rPr>
          <w:lang w:val="hr-HR"/>
        </w:rPr>
        <w:t>12</w:t>
      </w:r>
      <w:r w:rsidRPr="35827A4F">
        <w:rPr>
          <w:lang w:val="hr-HR"/>
        </w:rPr>
        <w:t xml:space="preserve">, Slack, </w:t>
      </w:r>
    </w:p>
    <w:p w14:paraId="7EC17A62" w14:textId="77777777" w:rsidR="00647D32" w:rsidRDefault="00647D32" w:rsidP="00647D32">
      <w:pPr>
        <w:pStyle w:val="BodyText"/>
        <w:keepLines w:val="0"/>
        <w:numPr>
          <w:ilvl w:val="2"/>
          <w:numId w:val="13"/>
        </w:numPr>
        <w:rPr>
          <w:lang w:val="hr-HR"/>
        </w:rPr>
      </w:pPr>
      <w:r w:rsidRPr="708E4B0B">
        <w:rPr>
          <w:lang w:val="hr-HR"/>
        </w:rPr>
        <w:t xml:space="preserve">Sudjelovali: </w:t>
      </w:r>
      <w:r w:rsidRPr="35827A4F">
        <w:rPr>
          <w:lang w:val="hr-HR"/>
        </w:rPr>
        <w:t>Iva Bokšić, Tomislav Grbeša, Matej Čubek</w:t>
      </w:r>
    </w:p>
    <w:p w14:paraId="5F80F969" w14:textId="444D1D98" w:rsidR="00647D32" w:rsidRDefault="00445053" w:rsidP="00647D32">
      <w:pPr>
        <w:pStyle w:val="BodyText"/>
        <w:keepLines w:val="0"/>
        <w:numPr>
          <w:ilvl w:val="2"/>
          <w:numId w:val="13"/>
        </w:numPr>
        <w:rPr>
          <w:lang w:val="hr-HR"/>
        </w:rPr>
      </w:pPr>
      <w:r>
        <w:rPr>
          <w:lang w:val="hr-HR"/>
        </w:rPr>
        <w:t>Potres</w:t>
      </w:r>
    </w:p>
    <w:p w14:paraId="5C5F1131" w14:textId="460E6CFA" w:rsidR="00647D32" w:rsidRDefault="00647D32" w:rsidP="00647D32">
      <w:pPr>
        <w:pStyle w:val="BodyText"/>
        <w:keepLines w:val="0"/>
        <w:numPr>
          <w:ilvl w:val="1"/>
          <w:numId w:val="16"/>
        </w:numPr>
        <w:rPr>
          <w:lang w:val="hr-HR"/>
        </w:rPr>
      </w:pPr>
      <w:r w:rsidRPr="708E4B0B">
        <w:rPr>
          <w:u w:val="single"/>
          <w:lang w:val="hr-HR"/>
        </w:rPr>
        <w:t>Sastanak</w:t>
      </w:r>
      <w:r w:rsidRPr="708E4B0B">
        <w:rPr>
          <w:lang w:val="hr-HR"/>
        </w:rPr>
        <w:t xml:space="preserve"> : </w:t>
      </w:r>
      <w:r w:rsidR="003874D0">
        <w:rPr>
          <w:lang w:val="hr-HR"/>
        </w:rPr>
        <w:t>05</w:t>
      </w:r>
      <w:r w:rsidRPr="35827A4F">
        <w:rPr>
          <w:lang w:val="hr-HR"/>
        </w:rPr>
        <w:t>.</w:t>
      </w:r>
      <w:r w:rsidR="003874D0">
        <w:rPr>
          <w:lang w:val="hr-HR"/>
        </w:rPr>
        <w:t>01</w:t>
      </w:r>
      <w:r w:rsidRPr="35827A4F">
        <w:rPr>
          <w:lang w:val="hr-HR"/>
        </w:rPr>
        <w:t>.</w:t>
      </w:r>
      <w:r w:rsidR="003874D0">
        <w:rPr>
          <w:lang w:val="hr-HR"/>
        </w:rPr>
        <w:t>2021</w:t>
      </w:r>
      <w:r w:rsidRPr="35827A4F">
        <w:rPr>
          <w:lang w:val="hr-HR"/>
        </w:rPr>
        <w:t xml:space="preserve">. </w:t>
      </w:r>
      <w:r w:rsidR="0088124D">
        <w:rPr>
          <w:lang w:val="hr-HR"/>
        </w:rPr>
        <w:t>10h</w:t>
      </w:r>
      <w:r w:rsidRPr="35827A4F">
        <w:rPr>
          <w:lang w:val="hr-HR"/>
        </w:rPr>
        <w:t xml:space="preserve">, </w:t>
      </w:r>
      <w:r w:rsidR="0088124D">
        <w:rPr>
          <w:lang w:val="hr-HR"/>
        </w:rPr>
        <w:t>Teams</w:t>
      </w:r>
      <w:r w:rsidRPr="35827A4F">
        <w:rPr>
          <w:lang w:val="hr-HR"/>
        </w:rPr>
        <w:t xml:space="preserve">, </w:t>
      </w:r>
    </w:p>
    <w:p w14:paraId="4623630F" w14:textId="77777777" w:rsidR="00647D32" w:rsidRDefault="00647D32" w:rsidP="00647D32">
      <w:pPr>
        <w:pStyle w:val="BodyText"/>
        <w:keepLines w:val="0"/>
        <w:numPr>
          <w:ilvl w:val="2"/>
          <w:numId w:val="13"/>
        </w:numPr>
        <w:rPr>
          <w:lang w:val="hr-HR"/>
        </w:rPr>
      </w:pPr>
      <w:r w:rsidRPr="708E4B0B">
        <w:rPr>
          <w:lang w:val="hr-HR"/>
        </w:rPr>
        <w:t xml:space="preserve">Sudjelovali: </w:t>
      </w:r>
      <w:r w:rsidRPr="35827A4F">
        <w:rPr>
          <w:lang w:val="hr-HR"/>
        </w:rPr>
        <w:t>Iva Bokšić, Tomislav Grbeša, Matej Čubek</w:t>
      </w:r>
    </w:p>
    <w:p w14:paraId="569C239E" w14:textId="6F4BADB1" w:rsidR="00647D32" w:rsidRDefault="0088124D" w:rsidP="00647D32">
      <w:pPr>
        <w:pStyle w:val="BodyText"/>
        <w:keepLines w:val="0"/>
        <w:numPr>
          <w:ilvl w:val="2"/>
          <w:numId w:val="13"/>
        </w:numPr>
        <w:rPr>
          <w:lang w:val="hr-HR"/>
        </w:rPr>
      </w:pPr>
      <w:r>
        <w:rPr>
          <w:lang w:val="hr-HR"/>
        </w:rPr>
        <w:t>Izgradnja modela</w:t>
      </w:r>
    </w:p>
    <w:p w14:paraId="446CE74F" w14:textId="77777777" w:rsidR="00331F96" w:rsidRDefault="00331F96">
      <w:pPr>
        <w:widowControl/>
        <w:spacing w:line="240" w:lineRule="auto"/>
        <w:rPr>
          <w:u w:val="single"/>
          <w:lang w:val="hr-HR"/>
        </w:rPr>
      </w:pPr>
      <w:r>
        <w:rPr>
          <w:u w:val="single"/>
          <w:lang w:val="hr-HR"/>
        </w:rPr>
        <w:br w:type="page"/>
      </w:r>
    </w:p>
    <w:p w14:paraId="459B5745" w14:textId="6A11B580" w:rsidR="00647D32" w:rsidRDefault="00647D32" w:rsidP="00647D32">
      <w:pPr>
        <w:pStyle w:val="BodyText"/>
        <w:keepLines w:val="0"/>
        <w:numPr>
          <w:ilvl w:val="1"/>
          <w:numId w:val="16"/>
        </w:numPr>
        <w:rPr>
          <w:lang w:val="hr-HR"/>
        </w:rPr>
      </w:pPr>
      <w:r w:rsidRPr="708E4B0B">
        <w:rPr>
          <w:u w:val="single"/>
          <w:lang w:val="hr-HR"/>
        </w:rPr>
        <w:lastRenderedPageBreak/>
        <w:t>Sastanak</w:t>
      </w:r>
      <w:r w:rsidRPr="708E4B0B">
        <w:rPr>
          <w:lang w:val="hr-HR"/>
        </w:rPr>
        <w:t xml:space="preserve"> : </w:t>
      </w:r>
      <w:r w:rsidR="000B575C">
        <w:rPr>
          <w:lang w:val="hr-HR"/>
        </w:rPr>
        <w:t>08</w:t>
      </w:r>
      <w:r w:rsidRPr="35827A4F">
        <w:rPr>
          <w:lang w:val="hr-HR"/>
        </w:rPr>
        <w:t>.</w:t>
      </w:r>
      <w:r w:rsidR="000B575C">
        <w:rPr>
          <w:lang w:val="hr-HR"/>
        </w:rPr>
        <w:t>01</w:t>
      </w:r>
      <w:r w:rsidRPr="35827A4F">
        <w:rPr>
          <w:lang w:val="hr-HR"/>
        </w:rPr>
        <w:t>.</w:t>
      </w:r>
      <w:r w:rsidR="000B575C">
        <w:rPr>
          <w:lang w:val="hr-HR"/>
        </w:rPr>
        <w:t>2021</w:t>
      </w:r>
      <w:r w:rsidRPr="35827A4F">
        <w:rPr>
          <w:lang w:val="hr-HR"/>
        </w:rPr>
        <w:t xml:space="preserve">. </w:t>
      </w:r>
      <w:r w:rsidR="000B575C">
        <w:rPr>
          <w:lang w:val="hr-HR"/>
        </w:rPr>
        <w:t>11h</w:t>
      </w:r>
      <w:r w:rsidRPr="35827A4F">
        <w:rPr>
          <w:lang w:val="hr-HR"/>
        </w:rPr>
        <w:t xml:space="preserve">, </w:t>
      </w:r>
      <w:r w:rsidR="000B575C">
        <w:rPr>
          <w:lang w:val="hr-HR"/>
        </w:rPr>
        <w:t>Teams</w:t>
      </w:r>
      <w:r w:rsidRPr="35827A4F">
        <w:rPr>
          <w:lang w:val="hr-HR"/>
        </w:rPr>
        <w:t xml:space="preserve">, </w:t>
      </w:r>
    </w:p>
    <w:p w14:paraId="736FD2B9" w14:textId="77777777" w:rsidR="00647D32" w:rsidRDefault="00647D32" w:rsidP="00647D32">
      <w:pPr>
        <w:pStyle w:val="BodyText"/>
        <w:keepLines w:val="0"/>
        <w:numPr>
          <w:ilvl w:val="2"/>
          <w:numId w:val="13"/>
        </w:numPr>
        <w:rPr>
          <w:lang w:val="hr-HR"/>
        </w:rPr>
      </w:pPr>
      <w:r w:rsidRPr="708E4B0B">
        <w:rPr>
          <w:lang w:val="hr-HR"/>
        </w:rPr>
        <w:t xml:space="preserve">Sudjelovali: </w:t>
      </w:r>
      <w:r w:rsidRPr="35827A4F">
        <w:rPr>
          <w:lang w:val="hr-HR"/>
        </w:rPr>
        <w:t>Iva Bokšić, Tomislav Grbeša, Matej Čubek</w:t>
      </w:r>
    </w:p>
    <w:p w14:paraId="23F3E930" w14:textId="77030B50" w:rsidR="00647D32" w:rsidRDefault="000B575C" w:rsidP="00647D32">
      <w:pPr>
        <w:pStyle w:val="BodyText"/>
        <w:keepLines w:val="0"/>
        <w:numPr>
          <w:ilvl w:val="2"/>
          <w:numId w:val="13"/>
        </w:numPr>
        <w:rPr>
          <w:lang w:val="hr-HR"/>
        </w:rPr>
      </w:pPr>
      <w:r>
        <w:rPr>
          <w:lang w:val="hr-HR"/>
        </w:rPr>
        <w:t xml:space="preserve">Pregled kroz </w:t>
      </w:r>
      <w:r w:rsidR="002C2B50">
        <w:rPr>
          <w:lang w:val="hr-HR"/>
        </w:rPr>
        <w:t>modele</w:t>
      </w:r>
    </w:p>
    <w:p w14:paraId="4AD5EF14" w14:textId="2B5135B3" w:rsidR="002C2B50" w:rsidRDefault="002C2B50" w:rsidP="00647D32">
      <w:pPr>
        <w:pStyle w:val="BodyText"/>
        <w:keepLines w:val="0"/>
        <w:numPr>
          <w:ilvl w:val="2"/>
          <w:numId w:val="13"/>
        </w:numPr>
        <w:rPr>
          <w:lang w:val="hr-HR"/>
        </w:rPr>
      </w:pPr>
      <w:r>
        <w:rPr>
          <w:lang w:val="hr-HR"/>
        </w:rPr>
        <w:t>Testiranje modela</w:t>
      </w:r>
    </w:p>
    <w:p w14:paraId="32C46799" w14:textId="30940F74" w:rsidR="002C2B50" w:rsidRDefault="002C2B50" w:rsidP="002C2B50">
      <w:pPr>
        <w:pStyle w:val="BodyText"/>
        <w:keepLines w:val="0"/>
        <w:numPr>
          <w:ilvl w:val="1"/>
          <w:numId w:val="16"/>
        </w:numPr>
        <w:rPr>
          <w:lang w:val="hr-HR"/>
        </w:rPr>
      </w:pPr>
      <w:r w:rsidRPr="708E4B0B">
        <w:rPr>
          <w:u w:val="single"/>
          <w:lang w:val="hr-HR"/>
        </w:rPr>
        <w:t>Sastanak</w:t>
      </w:r>
      <w:r w:rsidRPr="708E4B0B">
        <w:rPr>
          <w:lang w:val="hr-HR"/>
        </w:rPr>
        <w:t xml:space="preserve"> : </w:t>
      </w:r>
      <w:r w:rsidR="00331F96">
        <w:rPr>
          <w:lang w:val="hr-HR"/>
        </w:rPr>
        <w:t>13</w:t>
      </w:r>
      <w:r w:rsidRPr="35827A4F">
        <w:rPr>
          <w:lang w:val="hr-HR"/>
        </w:rPr>
        <w:t>.</w:t>
      </w:r>
      <w:r>
        <w:rPr>
          <w:lang w:val="hr-HR"/>
        </w:rPr>
        <w:t>01</w:t>
      </w:r>
      <w:r w:rsidRPr="35827A4F">
        <w:rPr>
          <w:lang w:val="hr-HR"/>
        </w:rPr>
        <w:t>.</w:t>
      </w:r>
      <w:r>
        <w:rPr>
          <w:lang w:val="hr-HR"/>
        </w:rPr>
        <w:t>2021</w:t>
      </w:r>
      <w:r w:rsidRPr="35827A4F">
        <w:rPr>
          <w:lang w:val="hr-HR"/>
        </w:rPr>
        <w:t xml:space="preserve">. </w:t>
      </w:r>
      <w:r>
        <w:rPr>
          <w:lang w:val="hr-HR"/>
        </w:rPr>
        <w:t>10h</w:t>
      </w:r>
      <w:r w:rsidRPr="35827A4F">
        <w:rPr>
          <w:lang w:val="hr-HR"/>
        </w:rPr>
        <w:t xml:space="preserve">, </w:t>
      </w:r>
      <w:r>
        <w:rPr>
          <w:lang w:val="hr-HR"/>
        </w:rPr>
        <w:t>Teams</w:t>
      </w:r>
      <w:r w:rsidRPr="35827A4F">
        <w:rPr>
          <w:lang w:val="hr-HR"/>
        </w:rPr>
        <w:t xml:space="preserve">, </w:t>
      </w:r>
    </w:p>
    <w:p w14:paraId="33C73498" w14:textId="77777777" w:rsidR="002C2B50" w:rsidRDefault="002C2B50" w:rsidP="002C2B50">
      <w:pPr>
        <w:pStyle w:val="BodyText"/>
        <w:keepLines w:val="0"/>
        <w:numPr>
          <w:ilvl w:val="2"/>
          <w:numId w:val="13"/>
        </w:numPr>
        <w:rPr>
          <w:lang w:val="hr-HR"/>
        </w:rPr>
      </w:pPr>
      <w:r w:rsidRPr="708E4B0B">
        <w:rPr>
          <w:lang w:val="hr-HR"/>
        </w:rPr>
        <w:t xml:space="preserve">Sudjelovali: </w:t>
      </w:r>
      <w:r w:rsidRPr="35827A4F">
        <w:rPr>
          <w:lang w:val="hr-HR"/>
        </w:rPr>
        <w:t>Iva Bokšić, Tomislav Grbeša, Matej Čubek</w:t>
      </w:r>
    </w:p>
    <w:p w14:paraId="6585CC12" w14:textId="16758212" w:rsidR="002C2B50" w:rsidRPr="00916C69" w:rsidRDefault="00331F96" w:rsidP="00916C69">
      <w:pPr>
        <w:pStyle w:val="BodyText"/>
        <w:keepLines w:val="0"/>
        <w:numPr>
          <w:ilvl w:val="2"/>
          <w:numId w:val="13"/>
        </w:numPr>
        <w:rPr>
          <w:lang w:val="hr-HR"/>
        </w:rPr>
      </w:pPr>
      <w:r>
        <w:rPr>
          <w:lang w:val="hr-HR"/>
        </w:rPr>
        <w:t>Dokumentiranje</w:t>
      </w:r>
    </w:p>
    <w:p w14:paraId="7A403CF8" w14:textId="65D314C6" w:rsidR="00797190" w:rsidRDefault="00797190" w:rsidP="00797190">
      <w:pPr>
        <w:pStyle w:val="BodyText"/>
        <w:keepLines w:val="0"/>
        <w:numPr>
          <w:ilvl w:val="1"/>
          <w:numId w:val="16"/>
        </w:numPr>
        <w:rPr>
          <w:lang w:val="hr-HR"/>
        </w:rPr>
      </w:pPr>
      <w:r w:rsidRPr="708E4B0B">
        <w:rPr>
          <w:u w:val="single"/>
          <w:lang w:val="hr-HR"/>
        </w:rPr>
        <w:t>Sastanak</w:t>
      </w:r>
      <w:r w:rsidRPr="708E4B0B">
        <w:rPr>
          <w:lang w:val="hr-HR"/>
        </w:rPr>
        <w:t xml:space="preserve"> : </w:t>
      </w:r>
      <w:r>
        <w:rPr>
          <w:lang w:val="hr-HR"/>
        </w:rPr>
        <w:t>16</w:t>
      </w:r>
      <w:r w:rsidRPr="35827A4F">
        <w:rPr>
          <w:lang w:val="hr-HR"/>
        </w:rPr>
        <w:t>.</w:t>
      </w:r>
      <w:r>
        <w:rPr>
          <w:lang w:val="hr-HR"/>
        </w:rPr>
        <w:t>01</w:t>
      </w:r>
      <w:r w:rsidRPr="35827A4F">
        <w:rPr>
          <w:lang w:val="hr-HR"/>
        </w:rPr>
        <w:t>.</w:t>
      </w:r>
      <w:r>
        <w:rPr>
          <w:lang w:val="hr-HR"/>
        </w:rPr>
        <w:t>2021</w:t>
      </w:r>
      <w:r w:rsidRPr="35827A4F">
        <w:rPr>
          <w:lang w:val="hr-HR"/>
        </w:rPr>
        <w:t xml:space="preserve">. </w:t>
      </w:r>
      <w:r>
        <w:rPr>
          <w:lang w:val="hr-HR"/>
        </w:rPr>
        <w:t>10h</w:t>
      </w:r>
      <w:r w:rsidRPr="35827A4F">
        <w:rPr>
          <w:lang w:val="hr-HR"/>
        </w:rPr>
        <w:t xml:space="preserve">, </w:t>
      </w:r>
      <w:r>
        <w:rPr>
          <w:lang w:val="hr-HR"/>
        </w:rPr>
        <w:t>Teams</w:t>
      </w:r>
      <w:r w:rsidRPr="35827A4F">
        <w:rPr>
          <w:lang w:val="hr-HR"/>
        </w:rPr>
        <w:t xml:space="preserve">, </w:t>
      </w:r>
    </w:p>
    <w:p w14:paraId="0D6FEF2E" w14:textId="77777777" w:rsidR="00797190" w:rsidRDefault="00797190" w:rsidP="00797190">
      <w:pPr>
        <w:pStyle w:val="BodyText"/>
        <w:keepLines w:val="0"/>
        <w:numPr>
          <w:ilvl w:val="2"/>
          <w:numId w:val="13"/>
        </w:numPr>
        <w:rPr>
          <w:lang w:val="hr-HR"/>
        </w:rPr>
      </w:pPr>
      <w:r w:rsidRPr="708E4B0B">
        <w:rPr>
          <w:lang w:val="hr-HR"/>
        </w:rPr>
        <w:t xml:space="preserve">Sudjelovali: </w:t>
      </w:r>
      <w:r w:rsidRPr="35827A4F">
        <w:rPr>
          <w:lang w:val="hr-HR"/>
        </w:rPr>
        <w:t>Iva Bokšić, Tomislav Grbeša, Matej Čubek</w:t>
      </w:r>
    </w:p>
    <w:p w14:paraId="1A377F92" w14:textId="4AF4CEED" w:rsidR="00797190" w:rsidRDefault="00797190" w:rsidP="00797190">
      <w:pPr>
        <w:pStyle w:val="BodyText"/>
        <w:keepLines w:val="0"/>
        <w:numPr>
          <w:ilvl w:val="2"/>
          <w:numId w:val="13"/>
        </w:numPr>
        <w:rPr>
          <w:lang w:val="hr-HR"/>
        </w:rPr>
      </w:pPr>
      <w:r>
        <w:rPr>
          <w:lang w:val="hr-HR"/>
        </w:rPr>
        <w:t>Dodavanje markdowna</w:t>
      </w:r>
    </w:p>
    <w:p w14:paraId="42894796" w14:textId="64F81807" w:rsidR="00797190" w:rsidRDefault="00797190" w:rsidP="00797190">
      <w:pPr>
        <w:pStyle w:val="BodyText"/>
        <w:keepLines w:val="0"/>
        <w:numPr>
          <w:ilvl w:val="1"/>
          <w:numId w:val="16"/>
        </w:numPr>
        <w:rPr>
          <w:lang w:val="hr-HR"/>
        </w:rPr>
      </w:pPr>
      <w:r w:rsidRPr="708E4B0B">
        <w:rPr>
          <w:u w:val="single"/>
          <w:lang w:val="hr-HR"/>
        </w:rPr>
        <w:t>Sastanak</w:t>
      </w:r>
      <w:r w:rsidRPr="708E4B0B">
        <w:rPr>
          <w:lang w:val="hr-HR"/>
        </w:rPr>
        <w:t xml:space="preserve"> : </w:t>
      </w:r>
      <w:r>
        <w:rPr>
          <w:lang w:val="hr-HR"/>
        </w:rPr>
        <w:t>17</w:t>
      </w:r>
      <w:r w:rsidRPr="35827A4F">
        <w:rPr>
          <w:lang w:val="hr-HR"/>
        </w:rPr>
        <w:t>.</w:t>
      </w:r>
      <w:r>
        <w:rPr>
          <w:lang w:val="hr-HR"/>
        </w:rPr>
        <w:t>01</w:t>
      </w:r>
      <w:r w:rsidRPr="35827A4F">
        <w:rPr>
          <w:lang w:val="hr-HR"/>
        </w:rPr>
        <w:t>.</w:t>
      </w:r>
      <w:r>
        <w:rPr>
          <w:lang w:val="hr-HR"/>
        </w:rPr>
        <w:t>2021</w:t>
      </w:r>
      <w:r w:rsidRPr="35827A4F">
        <w:rPr>
          <w:lang w:val="hr-HR"/>
        </w:rPr>
        <w:t xml:space="preserve">. </w:t>
      </w:r>
      <w:r>
        <w:rPr>
          <w:lang w:val="hr-HR"/>
        </w:rPr>
        <w:t>10h</w:t>
      </w:r>
      <w:r w:rsidRPr="35827A4F">
        <w:rPr>
          <w:lang w:val="hr-HR"/>
        </w:rPr>
        <w:t xml:space="preserve">, </w:t>
      </w:r>
      <w:r>
        <w:rPr>
          <w:lang w:val="hr-HR"/>
        </w:rPr>
        <w:t>Teams</w:t>
      </w:r>
      <w:r w:rsidRPr="35827A4F">
        <w:rPr>
          <w:lang w:val="hr-HR"/>
        </w:rPr>
        <w:t xml:space="preserve">, </w:t>
      </w:r>
    </w:p>
    <w:p w14:paraId="278C17D7" w14:textId="77777777" w:rsidR="00797190" w:rsidRDefault="00797190" w:rsidP="00797190">
      <w:pPr>
        <w:pStyle w:val="BodyText"/>
        <w:keepLines w:val="0"/>
        <w:numPr>
          <w:ilvl w:val="2"/>
          <w:numId w:val="13"/>
        </w:numPr>
        <w:rPr>
          <w:lang w:val="hr-HR"/>
        </w:rPr>
      </w:pPr>
      <w:r w:rsidRPr="708E4B0B">
        <w:rPr>
          <w:lang w:val="hr-HR"/>
        </w:rPr>
        <w:t xml:space="preserve">Sudjelovali: </w:t>
      </w:r>
      <w:r w:rsidRPr="35827A4F">
        <w:rPr>
          <w:lang w:val="hr-HR"/>
        </w:rPr>
        <w:t>Iva Bokšić, Tomislav Grbeša, Matej Čubek</w:t>
      </w:r>
    </w:p>
    <w:p w14:paraId="447B5E7C" w14:textId="584358EA" w:rsidR="00797190" w:rsidRDefault="00BF25EC" w:rsidP="00797190">
      <w:pPr>
        <w:pStyle w:val="BodyText"/>
        <w:keepLines w:val="0"/>
        <w:numPr>
          <w:ilvl w:val="2"/>
          <w:numId w:val="13"/>
        </w:numPr>
        <w:rPr>
          <w:lang w:val="hr-HR"/>
        </w:rPr>
      </w:pPr>
      <w:r>
        <w:rPr>
          <w:lang w:val="hr-HR"/>
        </w:rPr>
        <w:t>Dogovor o završnim točkama</w:t>
      </w:r>
    </w:p>
    <w:p w14:paraId="4759F749" w14:textId="41E027F4" w:rsidR="00316AA1" w:rsidRDefault="00316AA1" w:rsidP="00316AA1">
      <w:pPr>
        <w:pStyle w:val="BodyText"/>
        <w:keepLines w:val="0"/>
        <w:numPr>
          <w:ilvl w:val="1"/>
          <w:numId w:val="16"/>
        </w:numPr>
        <w:rPr>
          <w:lang w:val="hr-HR"/>
        </w:rPr>
      </w:pPr>
      <w:r w:rsidRPr="708E4B0B">
        <w:rPr>
          <w:u w:val="single"/>
          <w:lang w:val="hr-HR"/>
        </w:rPr>
        <w:t>Sastanak</w:t>
      </w:r>
      <w:r w:rsidRPr="708E4B0B">
        <w:rPr>
          <w:lang w:val="hr-HR"/>
        </w:rPr>
        <w:t xml:space="preserve"> : </w:t>
      </w:r>
      <w:r w:rsidR="005C2131">
        <w:rPr>
          <w:lang w:val="hr-HR"/>
        </w:rPr>
        <w:t>20</w:t>
      </w:r>
      <w:r w:rsidRPr="35827A4F">
        <w:rPr>
          <w:lang w:val="hr-HR"/>
        </w:rPr>
        <w:t>.</w:t>
      </w:r>
      <w:r>
        <w:rPr>
          <w:lang w:val="hr-HR"/>
        </w:rPr>
        <w:t>01</w:t>
      </w:r>
      <w:r w:rsidRPr="35827A4F">
        <w:rPr>
          <w:lang w:val="hr-HR"/>
        </w:rPr>
        <w:t>.</w:t>
      </w:r>
      <w:r>
        <w:rPr>
          <w:lang w:val="hr-HR"/>
        </w:rPr>
        <w:t>2021</w:t>
      </w:r>
      <w:r w:rsidRPr="35827A4F">
        <w:rPr>
          <w:lang w:val="hr-HR"/>
        </w:rPr>
        <w:t xml:space="preserve">. </w:t>
      </w:r>
      <w:r>
        <w:rPr>
          <w:lang w:val="hr-HR"/>
        </w:rPr>
        <w:t>10h</w:t>
      </w:r>
      <w:r w:rsidRPr="35827A4F">
        <w:rPr>
          <w:lang w:val="hr-HR"/>
        </w:rPr>
        <w:t xml:space="preserve">, </w:t>
      </w:r>
      <w:r>
        <w:rPr>
          <w:lang w:val="hr-HR"/>
        </w:rPr>
        <w:t>Teams</w:t>
      </w:r>
      <w:r w:rsidRPr="35827A4F">
        <w:rPr>
          <w:lang w:val="hr-HR"/>
        </w:rPr>
        <w:t xml:space="preserve">, </w:t>
      </w:r>
    </w:p>
    <w:p w14:paraId="617086EE" w14:textId="77777777" w:rsidR="00316AA1" w:rsidRDefault="00316AA1" w:rsidP="00316AA1">
      <w:pPr>
        <w:pStyle w:val="BodyText"/>
        <w:keepLines w:val="0"/>
        <w:numPr>
          <w:ilvl w:val="2"/>
          <w:numId w:val="13"/>
        </w:numPr>
        <w:rPr>
          <w:lang w:val="hr-HR"/>
        </w:rPr>
      </w:pPr>
      <w:r w:rsidRPr="708E4B0B">
        <w:rPr>
          <w:lang w:val="hr-HR"/>
        </w:rPr>
        <w:t xml:space="preserve">Sudjelovali: </w:t>
      </w:r>
      <w:r w:rsidRPr="35827A4F">
        <w:rPr>
          <w:lang w:val="hr-HR"/>
        </w:rPr>
        <w:t>Iva Bokšić, Tomislav Grbeša, Matej Čubek</w:t>
      </w:r>
    </w:p>
    <w:p w14:paraId="2AB6F176" w14:textId="2DDE92EA" w:rsidR="00316AA1" w:rsidRDefault="005C2131" w:rsidP="00797190">
      <w:pPr>
        <w:pStyle w:val="BodyText"/>
        <w:keepLines w:val="0"/>
        <w:numPr>
          <w:ilvl w:val="2"/>
          <w:numId w:val="13"/>
        </w:numPr>
        <w:rPr>
          <w:lang w:val="hr-HR"/>
        </w:rPr>
      </w:pPr>
      <w:r w:rsidRPr="005C2131">
        <w:rPr>
          <w:lang w:val="hr-HR"/>
        </w:rPr>
        <w:t>Finalno uljepšavanje</w:t>
      </w:r>
    </w:p>
    <w:p w14:paraId="5C20F766" w14:textId="48FE9021" w:rsidR="005C2131" w:rsidRDefault="005C2131" w:rsidP="005C2131">
      <w:pPr>
        <w:pStyle w:val="BodyText"/>
        <w:keepLines w:val="0"/>
        <w:numPr>
          <w:ilvl w:val="1"/>
          <w:numId w:val="16"/>
        </w:numPr>
        <w:rPr>
          <w:lang w:val="hr-HR"/>
        </w:rPr>
      </w:pPr>
      <w:r w:rsidRPr="708E4B0B">
        <w:rPr>
          <w:u w:val="single"/>
          <w:lang w:val="hr-HR"/>
        </w:rPr>
        <w:t>Sastanak</w:t>
      </w:r>
      <w:r w:rsidRPr="708E4B0B">
        <w:rPr>
          <w:lang w:val="hr-HR"/>
        </w:rPr>
        <w:t xml:space="preserve"> : </w:t>
      </w:r>
      <w:r>
        <w:rPr>
          <w:lang w:val="hr-HR"/>
        </w:rPr>
        <w:t>21</w:t>
      </w:r>
      <w:r w:rsidRPr="35827A4F">
        <w:rPr>
          <w:lang w:val="hr-HR"/>
        </w:rPr>
        <w:t>.</w:t>
      </w:r>
      <w:r>
        <w:rPr>
          <w:lang w:val="hr-HR"/>
        </w:rPr>
        <w:t>01</w:t>
      </w:r>
      <w:r w:rsidRPr="35827A4F">
        <w:rPr>
          <w:lang w:val="hr-HR"/>
        </w:rPr>
        <w:t>.</w:t>
      </w:r>
      <w:r>
        <w:rPr>
          <w:lang w:val="hr-HR"/>
        </w:rPr>
        <w:t>2021</w:t>
      </w:r>
      <w:r w:rsidRPr="35827A4F">
        <w:rPr>
          <w:lang w:val="hr-HR"/>
        </w:rPr>
        <w:t xml:space="preserve">. </w:t>
      </w:r>
      <w:r>
        <w:rPr>
          <w:lang w:val="hr-HR"/>
        </w:rPr>
        <w:t>10h</w:t>
      </w:r>
      <w:r w:rsidRPr="35827A4F">
        <w:rPr>
          <w:lang w:val="hr-HR"/>
        </w:rPr>
        <w:t xml:space="preserve">, </w:t>
      </w:r>
      <w:r>
        <w:rPr>
          <w:lang w:val="hr-HR"/>
        </w:rPr>
        <w:t>Teams</w:t>
      </w:r>
      <w:r w:rsidRPr="35827A4F">
        <w:rPr>
          <w:lang w:val="hr-HR"/>
        </w:rPr>
        <w:t xml:space="preserve">, </w:t>
      </w:r>
    </w:p>
    <w:p w14:paraId="77BFEDA0" w14:textId="77777777" w:rsidR="005C2131" w:rsidRDefault="005C2131" w:rsidP="005C2131">
      <w:pPr>
        <w:pStyle w:val="BodyText"/>
        <w:keepLines w:val="0"/>
        <w:numPr>
          <w:ilvl w:val="2"/>
          <w:numId w:val="13"/>
        </w:numPr>
        <w:rPr>
          <w:lang w:val="hr-HR"/>
        </w:rPr>
      </w:pPr>
      <w:r w:rsidRPr="708E4B0B">
        <w:rPr>
          <w:lang w:val="hr-HR"/>
        </w:rPr>
        <w:t xml:space="preserve">Sudjelovali: </w:t>
      </w:r>
      <w:r w:rsidRPr="35827A4F">
        <w:rPr>
          <w:lang w:val="hr-HR"/>
        </w:rPr>
        <w:t>Iva Bokšić, Tomislav Grbeša, Matej Čubek</w:t>
      </w:r>
    </w:p>
    <w:p w14:paraId="190C10B5" w14:textId="6CBDB0E8" w:rsidR="005C2131" w:rsidRDefault="005C2131" w:rsidP="005C2131">
      <w:pPr>
        <w:pStyle w:val="BodyText"/>
        <w:keepLines w:val="0"/>
        <w:numPr>
          <w:ilvl w:val="2"/>
          <w:numId w:val="13"/>
        </w:numPr>
        <w:rPr>
          <w:lang w:val="hr-HR"/>
        </w:rPr>
      </w:pPr>
      <w:r>
        <w:rPr>
          <w:lang w:val="hr-HR"/>
        </w:rPr>
        <w:t>Proba prezentiranja</w:t>
      </w:r>
    </w:p>
    <w:p w14:paraId="4EB6F6A5" w14:textId="77777777" w:rsidR="005C2131" w:rsidRPr="005C2131" w:rsidRDefault="005C2131" w:rsidP="005C2131">
      <w:pPr>
        <w:pStyle w:val="BodyText"/>
        <w:keepLines w:val="0"/>
        <w:ind w:left="2160"/>
        <w:rPr>
          <w:lang w:val="hr-HR"/>
        </w:rPr>
      </w:pPr>
    </w:p>
    <w:p w14:paraId="17282FA7" w14:textId="77777777" w:rsidR="00647D32" w:rsidRDefault="00647D32" w:rsidP="00647D32">
      <w:pPr>
        <w:pStyle w:val="BodyText"/>
        <w:keepLines w:val="0"/>
        <w:ind w:left="1440"/>
        <w:rPr>
          <w:lang w:val="hr-HR"/>
        </w:rPr>
      </w:pPr>
    </w:p>
    <w:p w14:paraId="7D5233DD" w14:textId="4CFA93A3" w:rsidR="00C601D9" w:rsidRDefault="00C601D9" w:rsidP="708E4B0B">
      <w:pPr>
        <w:pStyle w:val="BodyText"/>
        <w:keepLines w:val="0"/>
        <w:ind w:left="1440"/>
        <w:rPr>
          <w:lang w:val="hr-HR"/>
        </w:rPr>
      </w:pPr>
    </w:p>
    <w:p w14:paraId="1A5A80A6" w14:textId="53EE5706" w:rsidR="00C601D9" w:rsidRDefault="00C601D9" w:rsidP="00C601D9">
      <w:pPr>
        <w:pStyle w:val="BodyText"/>
        <w:keepLines w:val="0"/>
        <w:rPr>
          <w:lang w:val="hr-HR"/>
        </w:rPr>
      </w:pPr>
    </w:p>
    <w:p w14:paraId="1D062FCE" w14:textId="77777777" w:rsidR="00C601D9" w:rsidRDefault="00C601D9" w:rsidP="00C601D9">
      <w:pPr>
        <w:pStyle w:val="BodyText"/>
        <w:keepLines w:val="0"/>
        <w:rPr>
          <w:lang w:val="hr-HR"/>
        </w:rPr>
      </w:pPr>
    </w:p>
    <w:p w14:paraId="1164C0F7" w14:textId="77777777" w:rsidR="00C601D9" w:rsidRPr="00C601D9" w:rsidRDefault="00C601D9" w:rsidP="00C601D9">
      <w:pPr>
        <w:pStyle w:val="BodyText"/>
        <w:keepLines w:val="0"/>
        <w:rPr>
          <w:lang w:val="hr-HR"/>
        </w:rPr>
      </w:pPr>
    </w:p>
    <w:p w14:paraId="614B7003" w14:textId="6789DAFE" w:rsidR="00C601D9" w:rsidRPr="002D61C6" w:rsidRDefault="00C601D9">
      <w:pPr>
        <w:rPr>
          <w:lang w:val="hr-HR"/>
        </w:rPr>
      </w:pPr>
      <w:r w:rsidRPr="002D61C6">
        <w:rPr>
          <w:lang w:val="hr-HR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0A6603" w:rsidRPr="006D00C5" w14:paraId="31D8E42C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26150A58" w14:textId="77777777" w:rsidR="000A6603" w:rsidRPr="00132ADA" w:rsidRDefault="00C601D9" w:rsidP="00DE4D1A">
            <w:pPr>
              <w:pStyle w:val="Header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lastRenderedPageBreak/>
              <w:br w:type="page"/>
            </w:r>
            <w:r>
              <w:rPr>
                <w:lang w:val="hr-HR"/>
              </w:rPr>
              <w:br w:type="page"/>
            </w:r>
            <w:r>
              <w:rPr>
                <w:lang w:val="hr-HR"/>
              </w:rPr>
              <w:br w:type="page"/>
            </w:r>
            <w:r w:rsidRPr="002D61C6">
              <w:rPr>
                <w:lang w:val="hr-HR"/>
              </w:rPr>
              <w:br w:type="page"/>
            </w:r>
            <w:r w:rsidRPr="002D61C6">
              <w:rPr>
                <w:lang w:val="hr-HR"/>
              </w:rPr>
              <w:br w:type="page"/>
            </w:r>
            <w:r w:rsidR="000A6603">
              <w:rPr>
                <w:b/>
                <w:lang w:val="hr-HR"/>
              </w:rPr>
              <w:t>Suglasan s dokumentom (potpisuju članovi tima):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03A90FD" w14:textId="77777777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</w:p>
        </w:tc>
      </w:tr>
      <w:tr w:rsidR="000A6603" w:rsidRPr="006D00C5" w14:paraId="7FCDAD97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8B6308B" w14:textId="0437B2AC" w:rsidR="000A6603" w:rsidRDefault="00960157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Iva Bokšić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071260E" w14:textId="77777777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 w14:paraId="605953EA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0897724" w14:textId="6E4BF620" w:rsidR="000A6603" w:rsidRDefault="00960157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Tomislav Grbeša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4AC482B" w14:textId="77777777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 w14:paraId="5FE2C78A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DF51DFC" w14:textId="7B4A599B" w:rsidR="000A6603" w:rsidRDefault="00960157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Matej Čubek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F8C2E8E" w14:textId="77777777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</w:tbl>
    <w:p w14:paraId="728B563D" w14:textId="77777777" w:rsidR="000A6603" w:rsidRPr="000A6603" w:rsidRDefault="000A6603" w:rsidP="000A6603">
      <w:pPr>
        <w:pStyle w:val="BodyText"/>
        <w:rPr>
          <w:lang w:val="hr-HR"/>
        </w:rPr>
      </w:pPr>
    </w:p>
    <w:p w14:paraId="66785FE3" w14:textId="77777777" w:rsidR="00E119AF" w:rsidRPr="006D00C5" w:rsidRDefault="00E119AF" w:rsidP="00033D01">
      <w:pPr>
        <w:rPr>
          <w:lang w:val="hr-HR"/>
        </w:rPr>
      </w:pPr>
    </w:p>
    <w:p w14:paraId="33037FE0" w14:textId="77777777" w:rsidR="00BD4729" w:rsidRDefault="00BD4729" w:rsidP="000A6603">
      <w:pPr>
        <w:pStyle w:val="Header"/>
        <w:spacing w:before="120" w:after="120"/>
        <w:rPr>
          <w:b/>
          <w:lang w:val="hr-HR"/>
        </w:rPr>
        <w:sectPr w:rsidR="00BD4729" w:rsidSect="00DE4D1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 w14:paraId="53545FED" w14:textId="77777777"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284D8A3F" w14:textId="77777777" w:rsidR="00E119AF" w:rsidRPr="006D00C5" w:rsidRDefault="00BD4729" w:rsidP="00154FCD">
            <w:pPr>
              <w:pStyle w:val="Header"/>
              <w:keepNext/>
              <w:keepLines/>
              <w:spacing w:before="120" w:after="120"/>
              <w:rPr>
                <w:b/>
                <w:lang w:val="hr-HR"/>
              </w:rPr>
            </w:pPr>
            <w:r>
              <w:rPr>
                <w:b/>
                <w:lang w:val="hr-HR"/>
              </w:rPr>
              <w:t>Odobrio</w:t>
            </w:r>
            <w:r w:rsidR="000A6603">
              <w:rPr>
                <w:b/>
                <w:lang w:val="hr-HR"/>
              </w:rPr>
              <w:t>(potpisuje nastavnik)</w:t>
            </w:r>
            <w:r w:rsidR="00E119AF" w:rsidRPr="006D00C5">
              <w:rPr>
                <w:b/>
                <w:lang w:val="hr-HR"/>
              </w:rPr>
              <w:t>:</w:t>
            </w:r>
          </w:p>
          <w:p w14:paraId="41BD4C82" w14:textId="3910DFB8" w:rsidR="00E119AF" w:rsidRPr="006D00C5" w:rsidRDefault="00ED02AF" w:rsidP="006D00C5">
            <w:pPr>
              <w:pStyle w:val="Header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t xml:space="preserve">izv. prof. dr. sc. </w:t>
            </w:r>
            <w:r w:rsidR="00960157">
              <w:rPr>
                <w:lang w:val="hr-HR"/>
              </w:rPr>
              <w:t>Damir Pintar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62CE4DB" w14:textId="77777777" w:rsidR="00E119AF" w:rsidRPr="006D00C5" w:rsidRDefault="00E119AF" w:rsidP="006D00C5">
            <w:pPr>
              <w:pStyle w:val="Header"/>
              <w:spacing w:before="120" w:after="120"/>
              <w:rPr>
                <w:b/>
                <w:lang w:val="hr-HR"/>
              </w:rPr>
            </w:pPr>
          </w:p>
        </w:tc>
      </w:tr>
    </w:tbl>
    <w:p w14:paraId="66F0F40B" w14:textId="77777777" w:rsidR="00BD4729" w:rsidRDefault="00BD4729" w:rsidP="006D00C5">
      <w:pPr>
        <w:pStyle w:val="Header"/>
        <w:spacing w:before="120" w:after="120"/>
        <w:rPr>
          <w:lang w:val="hr-HR"/>
        </w:rPr>
        <w:sectPr w:rsidR="00BD4729" w:rsidSect="00BD472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 w14:paraId="777103FD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4CF27E2" w14:textId="77777777" w:rsidR="00E119AF" w:rsidRPr="006D00C5" w:rsidRDefault="00E119AF" w:rsidP="006D00C5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5A39D36E" w14:textId="77777777" w:rsidR="00E119AF" w:rsidRPr="006D00C5" w:rsidRDefault="00416E61" w:rsidP="006D00C5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Potpis</w:t>
            </w:r>
            <w:r w:rsidR="00E119AF" w:rsidRPr="006D00C5">
              <w:rPr>
                <w:lang w:val="hr-HR"/>
              </w:rPr>
              <w:t>: ____________</w:t>
            </w:r>
          </w:p>
        </w:tc>
      </w:tr>
    </w:tbl>
    <w:p w14:paraId="45B309BB" w14:textId="77777777" w:rsidR="00904D7F" w:rsidRDefault="00904D7F" w:rsidP="00033D01">
      <w:pPr>
        <w:rPr>
          <w:lang w:val="hr-HR"/>
        </w:rPr>
      </w:pPr>
    </w:p>
    <w:p w14:paraId="0089187D" w14:textId="77777777" w:rsidR="00904D7F" w:rsidRDefault="00904D7F" w:rsidP="00033D01">
      <w:pPr>
        <w:rPr>
          <w:lang w:val="hr-HR"/>
        </w:rPr>
      </w:pPr>
    </w:p>
    <w:sectPr w:rsidR="00904D7F" w:rsidSect="00BD4729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0DB3C" w14:textId="77777777" w:rsidR="00F34FC3" w:rsidRDefault="00F34FC3">
      <w:r>
        <w:separator/>
      </w:r>
    </w:p>
  </w:endnote>
  <w:endnote w:type="continuationSeparator" w:id="0">
    <w:p w14:paraId="7AF4B169" w14:textId="77777777" w:rsidR="00F34FC3" w:rsidRDefault="00F34FC3">
      <w:r>
        <w:continuationSeparator/>
      </w:r>
    </w:p>
  </w:endnote>
  <w:endnote w:type="continuationNotice" w:id="1">
    <w:p w14:paraId="76CB9DD5" w14:textId="77777777" w:rsidR="00F34FC3" w:rsidRDefault="00F34FC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81437" w14:textId="77777777" w:rsidR="00850D2E" w:rsidRDefault="00850D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587F" w:rsidRPr="00DF3B4B" w14:paraId="598616C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EE9C81" w14:textId="3BA7D498" w:rsidR="004C71A6" w:rsidRPr="00DF3B4B" w:rsidRDefault="00F5587F">
          <w:pPr>
            <w:ind w:right="360"/>
            <w:rPr>
              <w:lang w:val="hr-HR"/>
            </w:rPr>
          </w:pPr>
          <w:r>
            <w:rPr>
              <w:lang w:val="hr-HR"/>
            </w:rPr>
            <w:t xml:space="preserve">FER </w:t>
          </w:r>
          <w:r w:rsidR="004C71A6">
            <w:rPr>
              <w:lang w:val="hr-HR"/>
            </w:rPr>
            <w:t>3</w:t>
          </w:r>
          <w:r>
            <w:rPr>
              <w:lang w:val="hr-HR"/>
            </w:rPr>
            <w:t xml:space="preserve"> - Projekt</w:t>
          </w:r>
          <w:r w:rsidR="004C71A6">
            <w:rPr>
              <w:lang w:val="hr-HR"/>
            </w:rPr>
            <w:t>R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F6C9D8" w14:textId="734ADCDE" w:rsidR="00F5587F" w:rsidRPr="00DF3B4B" w:rsidRDefault="00F5587F">
          <w:pPr>
            <w:jc w:val="center"/>
            <w:rPr>
              <w:lang w:val="hr-HR"/>
            </w:rPr>
          </w:pPr>
          <w:r w:rsidRPr="00DF3B4B">
            <w:rPr>
              <w:rFonts w:ascii="Symbol" w:eastAsia="Symbol" w:hAnsi="Symbol" w:cs="Symbol"/>
              <w:lang w:val="hr-HR"/>
            </w:rPr>
            <w:t>Ó</w:t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316AA1">
            <w:rPr>
              <w:noProof/>
              <w:lang w:val="hr-HR"/>
            </w:rPr>
            <w:t>2021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AA3A29" w14:textId="77777777" w:rsidR="00F5587F" w:rsidRPr="00DF3B4B" w:rsidRDefault="00F5587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14:paraId="0825A37F" w14:textId="77777777" w:rsidR="00F5587F" w:rsidRDefault="00F558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A4689" w14:textId="77777777" w:rsidR="00850D2E" w:rsidRDefault="00850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4177E" w14:textId="77777777" w:rsidR="00F34FC3" w:rsidRDefault="00F34FC3">
      <w:r>
        <w:separator/>
      </w:r>
    </w:p>
  </w:footnote>
  <w:footnote w:type="continuationSeparator" w:id="0">
    <w:p w14:paraId="6B3B4713" w14:textId="77777777" w:rsidR="00F34FC3" w:rsidRDefault="00F34FC3">
      <w:r>
        <w:continuationSeparator/>
      </w:r>
    </w:p>
  </w:footnote>
  <w:footnote w:type="continuationNotice" w:id="1">
    <w:p w14:paraId="333028E8" w14:textId="77777777" w:rsidR="00F34FC3" w:rsidRDefault="00F34FC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FA349" w14:textId="77777777" w:rsidR="00850D2E" w:rsidRDefault="00850D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587F" w14:paraId="7E159869" w14:textId="77777777">
      <w:tc>
        <w:tcPr>
          <w:tcW w:w="6379" w:type="dxa"/>
        </w:tcPr>
        <w:p w14:paraId="7C033605" w14:textId="115D5C45" w:rsidR="00D94974" w:rsidRPr="00DF3B4B" w:rsidRDefault="00B768BD">
          <w:pPr>
            <w:rPr>
              <w:lang w:val="hr-HR"/>
            </w:rPr>
          </w:pPr>
          <w:r>
            <w:rPr>
              <w:lang w:val="hr-HR"/>
            </w:rPr>
            <w:t xml:space="preserve">Prediktivni </w:t>
          </w:r>
          <w:r w:rsidR="00E510D6">
            <w:rPr>
              <w:lang w:val="hr-HR"/>
            </w:rPr>
            <w:t>modeli preporuke filmova</w:t>
          </w:r>
        </w:p>
      </w:tc>
      <w:tc>
        <w:tcPr>
          <w:tcW w:w="3179" w:type="dxa"/>
        </w:tcPr>
        <w:p w14:paraId="223C4AFD" w14:textId="41F88E6A" w:rsidR="00694891" w:rsidRPr="00DF3B4B" w:rsidRDefault="00F5587F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</w:t>
          </w:r>
          <w:r w:rsidR="00233092">
            <w:rPr>
              <w:lang w:val="hr-HR"/>
            </w:rPr>
            <w:t>2</w:t>
          </w:r>
          <w:r w:rsidR="00677AA3">
            <w:rPr>
              <w:lang w:val="hr-HR"/>
            </w:rPr>
            <w:t>.0</w:t>
          </w:r>
        </w:p>
      </w:tc>
    </w:tr>
    <w:tr w:rsidR="00F5587F" w14:paraId="0847B443" w14:textId="77777777">
      <w:tc>
        <w:tcPr>
          <w:tcW w:w="6379" w:type="dxa"/>
        </w:tcPr>
        <w:p w14:paraId="1D84DF72" w14:textId="77777777" w:rsidR="00F5587F" w:rsidRPr="00DF3B4B" w:rsidRDefault="00F5587F">
          <w:pPr>
            <w:rPr>
              <w:lang w:val="hr-HR"/>
            </w:rPr>
          </w:pPr>
          <w:r>
            <w:rPr>
              <w:lang w:val="hr-HR"/>
            </w:rPr>
            <w:t>Projektna dokumentacija</w:t>
          </w:r>
        </w:p>
      </w:tc>
      <w:tc>
        <w:tcPr>
          <w:tcW w:w="3179" w:type="dxa"/>
        </w:tcPr>
        <w:p w14:paraId="0D7CD017" w14:textId="7390984D" w:rsidR="00F5587F" w:rsidRPr="00DF3B4B" w:rsidRDefault="00F5587F" w:rsidP="00C436F8">
          <w:pPr>
            <w:rPr>
              <w:lang w:val="hr-HR"/>
            </w:rPr>
          </w:pPr>
          <w:r w:rsidRPr="00DF3B4B">
            <w:rPr>
              <w:lang w:val="hr-HR"/>
            </w:rPr>
            <w:t xml:space="preserve">Datum: </w:t>
          </w:r>
          <w:r w:rsidR="00C436F8">
            <w:rPr>
              <w:lang w:val="hr-HR"/>
            </w:rPr>
            <w:t xml:space="preserve">     </w:t>
          </w:r>
          <w:r w:rsidRPr="00DF3B4B">
            <w:rPr>
              <w:lang w:val="hr-HR"/>
            </w:rPr>
            <w:t xml:space="preserve"> </w:t>
          </w:r>
          <w:r w:rsidR="003E26D3">
            <w:rPr>
              <w:lang w:val="hr-HR"/>
            </w:rPr>
            <w:t>16</w:t>
          </w:r>
          <w:r w:rsidR="00694891">
            <w:rPr>
              <w:lang w:val="hr-HR"/>
            </w:rPr>
            <w:t>.</w:t>
          </w:r>
          <w:r w:rsidR="003E26D3">
            <w:rPr>
              <w:lang w:val="hr-HR"/>
            </w:rPr>
            <w:t>01</w:t>
          </w:r>
          <w:r w:rsidR="00694891">
            <w:rPr>
              <w:lang w:val="hr-HR"/>
            </w:rPr>
            <w:t>.202</w:t>
          </w:r>
          <w:r w:rsidR="003E26D3">
            <w:rPr>
              <w:lang w:val="hr-HR"/>
            </w:rPr>
            <w:t>1</w:t>
          </w:r>
        </w:p>
      </w:tc>
    </w:tr>
  </w:tbl>
  <w:p w14:paraId="41DB20C4" w14:textId="77777777" w:rsidR="00F5587F" w:rsidRDefault="00F558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EA4A9" w14:textId="77777777" w:rsidR="00850D2E" w:rsidRDefault="00850D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617136"/>
    <w:multiLevelType w:val="hybridMultilevel"/>
    <w:tmpl w:val="FFFFFFFF"/>
    <w:lvl w:ilvl="0" w:tplc="D4100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889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04F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E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9A6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7C0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C2F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7ED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EA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6465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2403DA"/>
    <w:multiLevelType w:val="hybridMultilevel"/>
    <w:tmpl w:val="E6E6CA8C"/>
    <w:lvl w:ilvl="0" w:tplc="F03E2854">
      <w:start w:val="1"/>
      <w:numFmt w:val="decimal"/>
      <w:lvlText w:val="%1."/>
      <w:lvlJc w:val="left"/>
      <w:pPr>
        <w:ind w:left="720" w:hanging="360"/>
      </w:pPr>
    </w:lvl>
    <w:lvl w:ilvl="1" w:tplc="7DBCFA70">
      <w:start w:val="1"/>
      <w:numFmt w:val="decimal"/>
      <w:lvlText w:val="%2."/>
      <w:lvlJc w:val="left"/>
      <w:pPr>
        <w:ind w:left="1440" w:hanging="360"/>
      </w:pPr>
    </w:lvl>
    <w:lvl w:ilvl="2" w:tplc="2858184C">
      <w:start w:val="1"/>
      <w:numFmt w:val="lowerRoman"/>
      <w:lvlText w:val="%3."/>
      <w:lvlJc w:val="right"/>
      <w:pPr>
        <w:ind w:left="2160" w:hanging="180"/>
      </w:pPr>
    </w:lvl>
    <w:lvl w:ilvl="3" w:tplc="86283D08">
      <w:start w:val="1"/>
      <w:numFmt w:val="decimal"/>
      <w:lvlText w:val="%4."/>
      <w:lvlJc w:val="left"/>
      <w:pPr>
        <w:ind w:left="2880" w:hanging="360"/>
      </w:pPr>
    </w:lvl>
    <w:lvl w:ilvl="4" w:tplc="ACAE13A4">
      <w:start w:val="1"/>
      <w:numFmt w:val="lowerLetter"/>
      <w:lvlText w:val="%5."/>
      <w:lvlJc w:val="left"/>
      <w:pPr>
        <w:ind w:left="3600" w:hanging="360"/>
      </w:pPr>
    </w:lvl>
    <w:lvl w:ilvl="5" w:tplc="D17E6844">
      <w:start w:val="1"/>
      <w:numFmt w:val="lowerRoman"/>
      <w:lvlText w:val="%6."/>
      <w:lvlJc w:val="right"/>
      <w:pPr>
        <w:ind w:left="4320" w:hanging="180"/>
      </w:pPr>
    </w:lvl>
    <w:lvl w:ilvl="6" w:tplc="8104DE7E">
      <w:start w:val="1"/>
      <w:numFmt w:val="decimal"/>
      <w:lvlText w:val="%7."/>
      <w:lvlJc w:val="left"/>
      <w:pPr>
        <w:ind w:left="5040" w:hanging="360"/>
      </w:pPr>
    </w:lvl>
    <w:lvl w:ilvl="7" w:tplc="2E524AB2">
      <w:start w:val="1"/>
      <w:numFmt w:val="lowerLetter"/>
      <w:lvlText w:val="%8."/>
      <w:lvlJc w:val="left"/>
      <w:pPr>
        <w:ind w:left="5760" w:hanging="360"/>
      </w:pPr>
    </w:lvl>
    <w:lvl w:ilvl="8" w:tplc="26224A4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CB51B1"/>
    <w:multiLevelType w:val="hybridMultilevel"/>
    <w:tmpl w:val="FFFFFFFF"/>
    <w:lvl w:ilvl="0" w:tplc="8CC86F68">
      <w:start w:val="1"/>
      <w:numFmt w:val="decimal"/>
      <w:lvlText w:val="%1."/>
      <w:lvlJc w:val="left"/>
      <w:pPr>
        <w:ind w:left="720" w:hanging="360"/>
      </w:pPr>
    </w:lvl>
    <w:lvl w:ilvl="1" w:tplc="561CCC76">
      <w:start w:val="1"/>
      <w:numFmt w:val="decimal"/>
      <w:lvlText w:val="%2."/>
      <w:lvlJc w:val="left"/>
      <w:pPr>
        <w:ind w:left="1440" w:hanging="360"/>
      </w:pPr>
    </w:lvl>
    <w:lvl w:ilvl="2" w:tplc="494C7A6E">
      <w:start w:val="1"/>
      <w:numFmt w:val="lowerRoman"/>
      <w:lvlText w:val="%3."/>
      <w:lvlJc w:val="right"/>
      <w:pPr>
        <w:ind w:left="2160" w:hanging="180"/>
      </w:pPr>
    </w:lvl>
    <w:lvl w:ilvl="3" w:tplc="66A2CB0A">
      <w:start w:val="1"/>
      <w:numFmt w:val="decimal"/>
      <w:lvlText w:val="%4."/>
      <w:lvlJc w:val="left"/>
      <w:pPr>
        <w:ind w:left="2880" w:hanging="360"/>
      </w:pPr>
    </w:lvl>
    <w:lvl w:ilvl="4" w:tplc="C4625B68">
      <w:start w:val="1"/>
      <w:numFmt w:val="lowerLetter"/>
      <w:lvlText w:val="%5."/>
      <w:lvlJc w:val="left"/>
      <w:pPr>
        <w:ind w:left="3600" w:hanging="360"/>
      </w:pPr>
    </w:lvl>
    <w:lvl w:ilvl="5" w:tplc="303CB306">
      <w:start w:val="1"/>
      <w:numFmt w:val="lowerRoman"/>
      <w:lvlText w:val="%6."/>
      <w:lvlJc w:val="right"/>
      <w:pPr>
        <w:ind w:left="4320" w:hanging="180"/>
      </w:pPr>
    </w:lvl>
    <w:lvl w:ilvl="6" w:tplc="71D0CA48">
      <w:start w:val="1"/>
      <w:numFmt w:val="decimal"/>
      <w:lvlText w:val="%7."/>
      <w:lvlJc w:val="left"/>
      <w:pPr>
        <w:ind w:left="5040" w:hanging="360"/>
      </w:pPr>
    </w:lvl>
    <w:lvl w:ilvl="7" w:tplc="A33A6D20">
      <w:start w:val="1"/>
      <w:numFmt w:val="lowerLetter"/>
      <w:lvlText w:val="%8."/>
      <w:lvlJc w:val="left"/>
      <w:pPr>
        <w:ind w:left="5760" w:hanging="360"/>
      </w:pPr>
    </w:lvl>
    <w:lvl w:ilvl="8" w:tplc="F78651D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B037F"/>
    <w:multiLevelType w:val="hybridMultilevel"/>
    <w:tmpl w:val="6FB4A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517566"/>
    <w:multiLevelType w:val="hybridMultilevel"/>
    <w:tmpl w:val="FFFFFFFF"/>
    <w:lvl w:ilvl="0" w:tplc="33000878">
      <w:start w:val="1"/>
      <w:numFmt w:val="decimal"/>
      <w:lvlText w:val="%1."/>
      <w:lvlJc w:val="left"/>
      <w:pPr>
        <w:ind w:left="720" w:hanging="360"/>
      </w:pPr>
    </w:lvl>
    <w:lvl w:ilvl="1" w:tplc="37CE5D50">
      <w:start w:val="1"/>
      <w:numFmt w:val="decimal"/>
      <w:lvlText w:val="%2."/>
      <w:lvlJc w:val="left"/>
      <w:pPr>
        <w:ind w:left="1440" w:hanging="360"/>
      </w:pPr>
    </w:lvl>
    <w:lvl w:ilvl="2" w:tplc="5CEC33E4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3D74F1BA">
      <w:start w:val="1"/>
      <w:numFmt w:val="decimal"/>
      <w:lvlText w:val="%4."/>
      <w:lvlJc w:val="left"/>
      <w:pPr>
        <w:ind w:left="2880" w:hanging="360"/>
      </w:pPr>
    </w:lvl>
    <w:lvl w:ilvl="4" w:tplc="367470A8">
      <w:start w:val="1"/>
      <w:numFmt w:val="lowerLetter"/>
      <w:lvlText w:val="%5."/>
      <w:lvlJc w:val="left"/>
      <w:pPr>
        <w:ind w:left="3600" w:hanging="360"/>
      </w:pPr>
    </w:lvl>
    <w:lvl w:ilvl="5" w:tplc="5F9C701C">
      <w:start w:val="1"/>
      <w:numFmt w:val="lowerRoman"/>
      <w:lvlText w:val="%6."/>
      <w:lvlJc w:val="right"/>
      <w:pPr>
        <w:ind w:left="4320" w:hanging="180"/>
      </w:pPr>
    </w:lvl>
    <w:lvl w:ilvl="6" w:tplc="67188F64">
      <w:start w:val="1"/>
      <w:numFmt w:val="decimal"/>
      <w:lvlText w:val="%7."/>
      <w:lvlJc w:val="left"/>
      <w:pPr>
        <w:ind w:left="5040" w:hanging="360"/>
      </w:pPr>
    </w:lvl>
    <w:lvl w:ilvl="7" w:tplc="71D8F36E">
      <w:start w:val="1"/>
      <w:numFmt w:val="lowerLetter"/>
      <w:lvlText w:val="%8."/>
      <w:lvlJc w:val="left"/>
      <w:pPr>
        <w:ind w:left="5760" w:hanging="360"/>
      </w:pPr>
    </w:lvl>
    <w:lvl w:ilvl="8" w:tplc="673CE45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B4E48"/>
    <w:multiLevelType w:val="hybridMultilevel"/>
    <w:tmpl w:val="A6B29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37137C"/>
    <w:multiLevelType w:val="hybridMultilevel"/>
    <w:tmpl w:val="FFFFFFFF"/>
    <w:lvl w:ilvl="0" w:tplc="7B945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A88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76D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7AE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7808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E29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2C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BA0E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D64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6141C"/>
    <w:multiLevelType w:val="hybridMultilevel"/>
    <w:tmpl w:val="FFFFFFFF"/>
    <w:lvl w:ilvl="0" w:tplc="4542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A8D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80F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60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240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4C8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A1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AC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102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3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9"/>
  </w:num>
  <w:num w:numId="10">
    <w:abstractNumId w:val="4"/>
  </w:num>
  <w:num w:numId="11">
    <w:abstractNumId w:val="6"/>
  </w:num>
  <w:num w:numId="12">
    <w:abstractNumId w:val="2"/>
  </w:num>
  <w:num w:numId="13">
    <w:abstractNumId w:val="12"/>
  </w:num>
  <w:num w:numId="14">
    <w:abstractNumId w:val="1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D6"/>
    <w:rsid w:val="000021FA"/>
    <w:rsid w:val="00003775"/>
    <w:rsid w:val="0000668F"/>
    <w:rsid w:val="00013E9A"/>
    <w:rsid w:val="00020A99"/>
    <w:rsid w:val="00024623"/>
    <w:rsid w:val="00033D01"/>
    <w:rsid w:val="000419A8"/>
    <w:rsid w:val="00043361"/>
    <w:rsid w:val="00043B7F"/>
    <w:rsid w:val="000449DC"/>
    <w:rsid w:val="00085CDB"/>
    <w:rsid w:val="000A1220"/>
    <w:rsid w:val="000A2851"/>
    <w:rsid w:val="000A5012"/>
    <w:rsid w:val="000A6603"/>
    <w:rsid w:val="000B0708"/>
    <w:rsid w:val="000B1856"/>
    <w:rsid w:val="000B575C"/>
    <w:rsid w:val="000E3272"/>
    <w:rsid w:val="000E5737"/>
    <w:rsid w:val="000E79E7"/>
    <w:rsid w:val="000F0014"/>
    <w:rsid w:val="000F5C98"/>
    <w:rsid w:val="001114D4"/>
    <w:rsid w:val="00113401"/>
    <w:rsid w:val="00124683"/>
    <w:rsid w:val="00130B16"/>
    <w:rsid w:val="00144939"/>
    <w:rsid w:val="00154FCD"/>
    <w:rsid w:val="0015703B"/>
    <w:rsid w:val="00164295"/>
    <w:rsid w:val="00170D0C"/>
    <w:rsid w:val="0017591D"/>
    <w:rsid w:val="001844E6"/>
    <w:rsid w:val="00187428"/>
    <w:rsid w:val="00195C0B"/>
    <w:rsid w:val="001C55BC"/>
    <w:rsid w:val="001D0002"/>
    <w:rsid w:val="001E346B"/>
    <w:rsid w:val="001E3F6D"/>
    <w:rsid w:val="001F01B9"/>
    <w:rsid w:val="00206ED4"/>
    <w:rsid w:val="00217F11"/>
    <w:rsid w:val="00220842"/>
    <w:rsid w:val="00230930"/>
    <w:rsid w:val="00230E52"/>
    <w:rsid w:val="0023159B"/>
    <w:rsid w:val="00233092"/>
    <w:rsid w:val="00255433"/>
    <w:rsid w:val="00285F62"/>
    <w:rsid w:val="00286680"/>
    <w:rsid w:val="00293249"/>
    <w:rsid w:val="002A1858"/>
    <w:rsid w:val="002B30B6"/>
    <w:rsid w:val="002B5A7A"/>
    <w:rsid w:val="002B7AB7"/>
    <w:rsid w:val="002C2B50"/>
    <w:rsid w:val="002D61C6"/>
    <w:rsid w:val="002E0E1B"/>
    <w:rsid w:val="002F01AE"/>
    <w:rsid w:val="002F0495"/>
    <w:rsid w:val="002F13DB"/>
    <w:rsid w:val="002F43D6"/>
    <w:rsid w:val="003110DD"/>
    <w:rsid w:val="00311610"/>
    <w:rsid w:val="00312118"/>
    <w:rsid w:val="003139AC"/>
    <w:rsid w:val="00316AA1"/>
    <w:rsid w:val="00331F96"/>
    <w:rsid w:val="00332494"/>
    <w:rsid w:val="0033503A"/>
    <w:rsid w:val="00335E48"/>
    <w:rsid w:val="00342FA5"/>
    <w:rsid w:val="0035721A"/>
    <w:rsid w:val="00361E7E"/>
    <w:rsid w:val="003649CA"/>
    <w:rsid w:val="00387038"/>
    <w:rsid w:val="003874D0"/>
    <w:rsid w:val="0039618E"/>
    <w:rsid w:val="003D6BEF"/>
    <w:rsid w:val="003E26D3"/>
    <w:rsid w:val="003F3FA4"/>
    <w:rsid w:val="00403B3D"/>
    <w:rsid w:val="00412255"/>
    <w:rsid w:val="00416E61"/>
    <w:rsid w:val="004377D9"/>
    <w:rsid w:val="00445053"/>
    <w:rsid w:val="004468AB"/>
    <w:rsid w:val="00452C9B"/>
    <w:rsid w:val="00456D57"/>
    <w:rsid w:val="00470159"/>
    <w:rsid w:val="00491A4E"/>
    <w:rsid w:val="004A573F"/>
    <w:rsid w:val="004B08BF"/>
    <w:rsid w:val="004B17B9"/>
    <w:rsid w:val="004B4194"/>
    <w:rsid w:val="004B7C79"/>
    <w:rsid w:val="004B7E76"/>
    <w:rsid w:val="004C0B25"/>
    <w:rsid w:val="004C2EC7"/>
    <w:rsid w:val="004C71A6"/>
    <w:rsid w:val="004D0BEF"/>
    <w:rsid w:val="004D6CB8"/>
    <w:rsid w:val="004E5140"/>
    <w:rsid w:val="004E57EE"/>
    <w:rsid w:val="004F0112"/>
    <w:rsid w:val="004F3671"/>
    <w:rsid w:val="00516FA1"/>
    <w:rsid w:val="00520D4A"/>
    <w:rsid w:val="00523499"/>
    <w:rsid w:val="00523F34"/>
    <w:rsid w:val="00540780"/>
    <w:rsid w:val="0055086F"/>
    <w:rsid w:val="00552603"/>
    <w:rsid w:val="00557711"/>
    <w:rsid w:val="00572764"/>
    <w:rsid w:val="005847A0"/>
    <w:rsid w:val="005A0EE8"/>
    <w:rsid w:val="005A1439"/>
    <w:rsid w:val="005B7FA3"/>
    <w:rsid w:val="005C0C73"/>
    <w:rsid w:val="005C2131"/>
    <w:rsid w:val="005C2D20"/>
    <w:rsid w:val="005E2E8A"/>
    <w:rsid w:val="005E473A"/>
    <w:rsid w:val="005F1CE1"/>
    <w:rsid w:val="005F3F84"/>
    <w:rsid w:val="0060538A"/>
    <w:rsid w:val="00635BB8"/>
    <w:rsid w:val="0063632D"/>
    <w:rsid w:val="00637F97"/>
    <w:rsid w:val="006417E6"/>
    <w:rsid w:val="00647D32"/>
    <w:rsid w:val="00657614"/>
    <w:rsid w:val="0066404A"/>
    <w:rsid w:val="00665D61"/>
    <w:rsid w:val="00673F3C"/>
    <w:rsid w:val="00677AA3"/>
    <w:rsid w:val="0068305D"/>
    <w:rsid w:val="00693BBE"/>
    <w:rsid w:val="00694891"/>
    <w:rsid w:val="006A3438"/>
    <w:rsid w:val="006C2D06"/>
    <w:rsid w:val="006C4097"/>
    <w:rsid w:val="006C6089"/>
    <w:rsid w:val="006D00C5"/>
    <w:rsid w:val="006D36BB"/>
    <w:rsid w:val="006D42F1"/>
    <w:rsid w:val="006E238A"/>
    <w:rsid w:val="006F5677"/>
    <w:rsid w:val="00703473"/>
    <w:rsid w:val="00703A8B"/>
    <w:rsid w:val="00704FCB"/>
    <w:rsid w:val="00733A5F"/>
    <w:rsid w:val="0073741F"/>
    <w:rsid w:val="00741F7C"/>
    <w:rsid w:val="007439D3"/>
    <w:rsid w:val="00750725"/>
    <w:rsid w:val="00753AEF"/>
    <w:rsid w:val="00760730"/>
    <w:rsid w:val="0076084E"/>
    <w:rsid w:val="00764CBA"/>
    <w:rsid w:val="00774E32"/>
    <w:rsid w:val="00785F38"/>
    <w:rsid w:val="007952FE"/>
    <w:rsid w:val="00797190"/>
    <w:rsid w:val="007A0D92"/>
    <w:rsid w:val="007B1BA6"/>
    <w:rsid w:val="007B6464"/>
    <w:rsid w:val="007D036F"/>
    <w:rsid w:val="007D408B"/>
    <w:rsid w:val="007E52CC"/>
    <w:rsid w:val="007F1570"/>
    <w:rsid w:val="007F6785"/>
    <w:rsid w:val="007F7A84"/>
    <w:rsid w:val="00811573"/>
    <w:rsid w:val="0083025B"/>
    <w:rsid w:val="0083233D"/>
    <w:rsid w:val="00843A45"/>
    <w:rsid w:val="00844E81"/>
    <w:rsid w:val="00850D2E"/>
    <w:rsid w:val="008608D6"/>
    <w:rsid w:val="00866B0F"/>
    <w:rsid w:val="0088124D"/>
    <w:rsid w:val="00883DEC"/>
    <w:rsid w:val="0088656A"/>
    <w:rsid w:val="008A7E91"/>
    <w:rsid w:val="008B2EF8"/>
    <w:rsid w:val="008C6869"/>
    <w:rsid w:val="008F0F3C"/>
    <w:rsid w:val="008F197F"/>
    <w:rsid w:val="00904D7F"/>
    <w:rsid w:val="00916C69"/>
    <w:rsid w:val="00927A58"/>
    <w:rsid w:val="0093420D"/>
    <w:rsid w:val="00935E55"/>
    <w:rsid w:val="0095777C"/>
    <w:rsid w:val="00960157"/>
    <w:rsid w:val="0099228D"/>
    <w:rsid w:val="009B5275"/>
    <w:rsid w:val="009D5AF0"/>
    <w:rsid w:val="009F5B9E"/>
    <w:rsid w:val="00A01057"/>
    <w:rsid w:val="00A143F5"/>
    <w:rsid w:val="00A24C01"/>
    <w:rsid w:val="00A24D08"/>
    <w:rsid w:val="00A47FBB"/>
    <w:rsid w:val="00A51A39"/>
    <w:rsid w:val="00A51C7E"/>
    <w:rsid w:val="00A549C0"/>
    <w:rsid w:val="00A54FA1"/>
    <w:rsid w:val="00A6032A"/>
    <w:rsid w:val="00A67B70"/>
    <w:rsid w:val="00A722D2"/>
    <w:rsid w:val="00A74ADE"/>
    <w:rsid w:val="00A8132C"/>
    <w:rsid w:val="00A82766"/>
    <w:rsid w:val="00A82B53"/>
    <w:rsid w:val="00A95CB9"/>
    <w:rsid w:val="00AD0DE6"/>
    <w:rsid w:val="00AD5D71"/>
    <w:rsid w:val="00AE6707"/>
    <w:rsid w:val="00AF3C1E"/>
    <w:rsid w:val="00AF60AF"/>
    <w:rsid w:val="00B05F94"/>
    <w:rsid w:val="00B06059"/>
    <w:rsid w:val="00B10C49"/>
    <w:rsid w:val="00B11218"/>
    <w:rsid w:val="00B26D8A"/>
    <w:rsid w:val="00B2718E"/>
    <w:rsid w:val="00B345F9"/>
    <w:rsid w:val="00B45CFD"/>
    <w:rsid w:val="00B7108F"/>
    <w:rsid w:val="00B73EC2"/>
    <w:rsid w:val="00B768BD"/>
    <w:rsid w:val="00B83197"/>
    <w:rsid w:val="00B902DA"/>
    <w:rsid w:val="00B931FC"/>
    <w:rsid w:val="00B946AE"/>
    <w:rsid w:val="00B9582B"/>
    <w:rsid w:val="00BB0DA6"/>
    <w:rsid w:val="00BC6114"/>
    <w:rsid w:val="00BD4729"/>
    <w:rsid w:val="00BD61FB"/>
    <w:rsid w:val="00BD72F7"/>
    <w:rsid w:val="00BE43FB"/>
    <w:rsid w:val="00BE4ECB"/>
    <w:rsid w:val="00BF25EC"/>
    <w:rsid w:val="00C04C1B"/>
    <w:rsid w:val="00C05A8C"/>
    <w:rsid w:val="00C05B86"/>
    <w:rsid w:val="00C16DF4"/>
    <w:rsid w:val="00C340E2"/>
    <w:rsid w:val="00C37749"/>
    <w:rsid w:val="00C436F8"/>
    <w:rsid w:val="00C464CD"/>
    <w:rsid w:val="00C530CB"/>
    <w:rsid w:val="00C56DF2"/>
    <w:rsid w:val="00C601D9"/>
    <w:rsid w:val="00C7190A"/>
    <w:rsid w:val="00C74132"/>
    <w:rsid w:val="00C76B12"/>
    <w:rsid w:val="00C76D96"/>
    <w:rsid w:val="00C800F3"/>
    <w:rsid w:val="00C848E7"/>
    <w:rsid w:val="00C9734B"/>
    <w:rsid w:val="00CA55AA"/>
    <w:rsid w:val="00CD7AC8"/>
    <w:rsid w:val="00CE2D40"/>
    <w:rsid w:val="00CE7C15"/>
    <w:rsid w:val="00CF0AE4"/>
    <w:rsid w:val="00D05266"/>
    <w:rsid w:val="00D1110F"/>
    <w:rsid w:val="00D16AF1"/>
    <w:rsid w:val="00D17DF5"/>
    <w:rsid w:val="00D309A5"/>
    <w:rsid w:val="00D431B3"/>
    <w:rsid w:val="00D57BA7"/>
    <w:rsid w:val="00D63825"/>
    <w:rsid w:val="00D745F8"/>
    <w:rsid w:val="00D74770"/>
    <w:rsid w:val="00D86357"/>
    <w:rsid w:val="00D94974"/>
    <w:rsid w:val="00DA0A28"/>
    <w:rsid w:val="00DC414A"/>
    <w:rsid w:val="00DD34BF"/>
    <w:rsid w:val="00DE4D1A"/>
    <w:rsid w:val="00DF3B4B"/>
    <w:rsid w:val="00DF506F"/>
    <w:rsid w:val="00E00BD9"/>
    <w:rsid w:val="00E119AF"/>
    <w:rsid w:val="00E15BCB"/>
    <w:rsid w:val="00E21AEB"/>
    <w:rsid w:val="00E31DE0"/>
    <w:rsid w:val="00E322F6"/>
    <w:rsid w:val="00E43A94"/>
    <w:rsid w:val="00E510D6"/>
    <w:rsid w:val="00E55C60"/>
    <w:rsid w:val="00E739D8"/>
    <w:rsid w:val="00ED02AF"/>
    <w:rsid w:val="00ED59D3"/>
    <w:rsid w:val="00EE70A8"/>
    <w:rsid w:val="00EF12A1"/>
    <w:rsid w:val="00EF12CD"/>
    <w:rsid w:val="00EF39DF"/>
    <w:rsid w:val="00EF3BD8"/>
    <w:rsid w:val="00F11E21"/>
    <w:rsid w:val="00F141DC"/>
    <w:rsid w:val="00F321F3"/>
    <w:rsid w:val="00F34FC3"/>
    <w:rsid w:val="00F40BD8"/>
    <w:rsid w:val="00F45909"/>
    <w:rsid w:val="00F53A0A"/>
    <w:rsid w:val="00F54CAC"/>
    <w:rsid w:val="00F5587F"/>
    <w:rsid w:val="00F91711"/>
    <w:rsid w:val="00F95E7E"/>
    <w:rsid w:val="00F96AD6"/>
    <w:rsid w:val="00FA08E7"/>
    <w:rsid w:val="00FA09CE"/>
    <w:rsid w:val="00FB1FE5"/>
    <w:rsid w:val="00FC51A7"/>
    <w:rsid w:val="00FC5566"/>
    <w:rsid w:val="00FC64FB"/>
    <w:rsid w:val="00FD676E"/>
    <w:rsid w:val="00FE1E2D"/>
    <w:rsid w:val="00FE7C48"/>
    <w:rsid w:val="013EDAEC"/>
    <w:rsid w:val="02952B72"/>
    <w:rsid w:val="0335FDB3"/>
    <w:rsid w:val="037EE2C9"/>
    <w:rsid w:val="043CD7FC"/>
    <w:rsid w:val="0453441A"/>
    <w:rsid w:val="049630DB"/>
    <w:rsid w:val="04C07F33"/>
    <w:rsid w:val="05A0A7B5"/>
    <w:rsid w:val="074270D7"/>
    <w:rsid w:val="08C983A1"/>
    <w:rsid w:val="09283FEF"/>
    <w:rsid w:val="098E9636"/>
    <w:rsid w:val="0A3C975A"/>
    <w:rsid w:val="0AE8A9B0"/>
    <w:rsid w:val="0B416670"/>
    <w:rsid w:val="0BB092C1"/>
    <w:rsid w:val="117A5605"/>
    <w:rsid w:val="120B557C"/>
    <w:rsid w:val="12ED06A1"/>
    <w:rsid w:val="133AF8D2"/>
    <w:rsid w:val="13D0A53A"/>
    <w:rsid w:val="14551EC9"/>
    <w:rsid w:val="145BBEB2"/>
    <w:rsid w:val="14CFF282"/>
    <w:rsid w:val="15B87B2F"/>
    <w:rsid w:val="16875B83"/>
    <w:rsid w:val="16EDB839"/>
    <w:rsid w:val="179FCC9B"/>
    <w:rsid w:val="17DA5356"/>
    <w:rsid w:val="1C4C573C"/>
    <w:rsid w:val="1D66A45D"/>
    <w:rsid w:val="1E670BC6"/>
    <w:rsid w:val="1EE33817"/>
    <w:rsid w:val="1F4F0E5F"/>
    <w:rsid w:val="1FCDA11A"/>
    <w:rsid w:val="20273E8F"/>
    <w:rsid w:val="203B4943"/>
    <w:rsid w:val="20D5FFCE"/>
    <w:rsid w:val="20E7B6C6"/>
    <w:rsid w:val="211AAB39"/>
    <w:rsid w:val="24E23EB3"/>
    <w:rsid w:val="257220DB"/>
    <w:rsid w:val="25E15A1D"/>
    <w:rsid w:val="27A8F2F6"/>
    <w:rsid w:val="27DA4CD1"/>
    <w:rsid w:val="2821A502"/>
    <w:rsid w:val="2833CD03"/>
    <w:rsid w:val="2863F780"/>
    <w:rsid w:val="2918383B"/>
    <w:rsid w:val="2A190FE8"/>
    <w:rsid w:val="2A4F8018"/>
    <w:rsid w:val="2B27F307"/>
    <w:rsid w:val="2B9C1055"/>
    <w:rsid w:val="2DE98202"/>
    <w:rsid w:val="2E7FC0B7"/>
    <w:rsid w:val="2E90E686"/>
    <w:rsid w:val="2FDC8BA9"/>
    <w:rsid w:val="30FF343F"/>
    <w:rsid w:val="32C030E0"/>
    <w:rsid w:val="32D9BF84"/>
    <w:rsid w:val="337D9178"/>
    <w:rsid w:val="337FACD7"/>
    <w:rsid w:val="33F9443D"/>
    <w:rsid w:val="342C76FB"/>
    <w:rsid w:val="34CA75D2"/>
    <w:rsid w:val="35827A4F"/>
    <w:rsid w:val="36406276"/>
    <w:rsid w:val="36407B42"/>
    <w:rsid w:val="36C2CFCA"/>
    <w:rsid w:val="38671829"/>
    <w:rsid w:val="392B8BBF"/>
    <w:rsid w:val="39E4BD85"/>
    <w:rsid w:val="3BA92FDE"/>
    <w:rsid w:val="3C08DDA9"/>
    <w:rsid w:val="3E90D74B"/>
    <w:rsid w:val="3EF2F1AB"/>
    <w:rsid w:val="3FF54B18"/>
    <w:rsid w:val="406C194A"/>
    <w:rsid w:val="40D60B8E"/>
    <w:rsid w:val="40FE1C98"/>
    <w:rsid w:val="413881FE"/>
    <w:rsid w:val="418E77DD"/>
    <w:rsid w:val="42A10998"/>
    <w:rsid w:val="44846636"/>
    <w:rsid w:val="451159E1"/>
    <w:rsid w:val="451E9634"/>
    <w:rsid w:val="4559F696"/>
    <w:rsid w:val="455F0C01"/>
    <w:rsid w:val="459CDFB3"/>
    <w:rsid w:val="460DEBD2"/>
    <w:rsid w:val="46E1D3C4"/>
    <w:rsid w:val="4913B5E8"/>
    <w:rsid w:val="494AC598"/>
    <w:rsid w:val="4A3682D5"/>
    <w:rsid w:val="4B154014"/>
    <w:rsid w:val="4B41E9DE"/>
    <w:rsid w:val="4BFFD1DE"/>
    <w:rsid w:val="4D860B73"/>
    <w:rsid w:val="4DF81F7B"/>
    <w:rsid w:val="4E174D7D"/>
    <w:rsid w:val="4ED4AA17"/>
    <w:rsid w:val="50536A4E"/>
    <w:rsid w:val="50D96C37"/>
    <w:rsid w:val="51E436B4"/>
    <w:rsid w:val="51E8AB66"/>
    <w:rsid w:val="520161C5"/>
    <w:rsid w:val="52B6115D"/>
    <w:rsid w:val="549CA9B6"/>
    <w:rsid w:val="5597D215"/>
    <w:rsid w:val="56D4F2E2"/>
    <w:rsid w:val="59209E94"/>
    <w:rsid w:val="598CA0EC"/>
    <w:rsid w:val="59D3B4CF"/>
    <w:rsid w:val="5A181BFA"/>
    <w:rsid w:val="5A446141"/>
    <w:rsid w:val="5B51E92F"/>
    <w:rsid w:val="5B6790A9"/>
    <w:rsid w:val="5C6BE764"/>
    <w:rsid w:val="5ED0FE48"/>
    <w:rsid w:val="5EE7F6D7"/>
    <w:rsid w:val="614E02F5"/>
    <w:rsid w:val="61E7A19F"/>
    <w:rsid w:val="626B96CA"/>
    <w:rsid w:val="62E1952A"/>
    <w:rsid w:val="63E78C11"/>
    <w:rsid w:val="64197605"/>
    <w:rsid w:val="64EF0F26"/>
    <w:rsid w:val="651FA862"/>
    <w:rsid w:val="664C5D4E"/>
    <w:rsid w:val="6741016A"/>
    <w:rsid w:val="679CE746"/>
    <w:rsid w:val="682595BB"/>
    <w:rsid w:val="686AADF3"/>
    <w:rsid w:val="6A5E8877"/>
    <w:rsid w:val="6A9F3505"/>
    <w:rsid w:val="6AAA3B8D"/>
    <w:rsid w:val="6BE0FC71"/>
    <w:rsid w:val="6C4F43EE"/>
    <w:rsid w:val="6CC73A57"/>
    <w:rsid w:val="6EA61216"/>
    <w:rsid w:val="6F69608B"/>
    <w:rsid w:val="708E4B0B"/>
    <w:rsid w:val="7106D9C2"/>
    <w:rsid w:val="7114A706"/>
    <w:rsid w:val="712B6FD8"/>
    <w:rsid w:val="72CF935C"/>
    <w:rsid w:val="7399CF59"/>
    <w:rsid w:val="746DB4B8"/>
    <w:rsid w:val="75D4022C"/>
    <w:rsid w:val="76502260"/>
    <w:rsid w:val="76995DE5"/>
    <w:rsid w:val="76F4C234"/>
    <w:rsid w:val="76F5AC85"/>
    <w:rsid w:val="7786AE96"/>
    <w:rsid w:val="7C7EE3D6"/>
    <w:rsid w:val="7C9A86BB"/>
    <w:rsid w:val="7D5978C0"/>
    <w:rsid w:val="7DD903E7"/>
    <w:rsid w:val="7F0EC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6E6AE79"/>
  <w15:chartTrackingRefBased/>
  <w15:docId w15:val="{99A24971-7D63-4023-A0FE-B741B159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D00C5"/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character" w:customStyle="1" w:styleId="BodyTextChar">
    <w:name w:val="Body Text Char"/>
    <w:basedOn w:val="DefaultParagraphFont"/>
    <w:link w:val="BodyText"/>
    <w:rsid w:val="00A82766"/>
  </w:style>
  <w:style w:type="character" w:styleId="UnresolvedMention">
    <w:name w:val="Unresolved Mention"/>
    <w:basedOn w:val="DefaultParagraphFont"/>
    <w:uiPriority w:val="99"/>
    <w:semiHidden/>
    <w:unhideWhenUsed/>
    <w:rsid w:val="007D03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diagramLayout" Target="diagrams/layout1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diagramData" Target="diagrams/data1.xml"/><Relationship Id="rId2" Type="http://schemas.openxmlformats.org/officeDocument/2006/relationships/numbering" Target="numbering.xml"/><Relationship Id="rId16" Type="http://schemas.openxmlformats.org/officeDocument/2006/relationships/hyperlink" Target="https://datascience-enthusiast.com/Python/cs110_lab2_als_prediction.html" TargetMode="External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IGamer28100/Movie-Lens-Dataset-Visualisation-and-Prediction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AshwathSalimath/Movie-ratings-prediction-using-MovieLens-Dataset" TargetMode="External"/><Relationship Id="rId22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car\Application%20Data\Microsoft\Templates\Development%20Case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A7A0CA-7DE2-4BA2-A514-38C5DCFBBFCA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8FA390DD-A173-482A-93AF-7A1D766885FA}">
      <dgm:prSet phldrT="[Text]"/>
      <dgm:spPr/>
      <dgm:t>
        <a:bodyPr/>
        <a:lstStyle/>
        <a:p>
          <a:r>
            <a:rPr lang="hr-HR"/>
            <a:t>Projekt</a:t>
          </a:r>
          <a:endParaRPr lang="en-US"/>
        </a:p>
      </dgm:t>
    </dgm:pt>
    <dgm:pt modelId="{6E8B5B1C-9733-4AEE-BDC8-29E25A732ED2}" type="parTrans" cxnId="{3F8D1BFE-61AF-4DA1-BAA8-FB3949BC080D}">
      <dgm:prSet/>
      <dgm:spPr/>
      <dgm:t>
        <a:bodyPr/>
        <a:lstStyle/>
        <a:p>
          <a:endParaRPr lang="en-US"/>
        </a:p>
      </dgm:t>
    </dgm:pt>
    <dgm:pt modelId="{6D47E985-7EE0-4905-90E7-708C4F39372A}" type="sibTrans" cxnId="{3F8D1BFE-61AF-4DA1-BAA8-FB3949BC080D}">
      <dgm:prSet/>
      <dgm:spPr/>
      <dgm:t>
        <a:bodyPr/>
        <a:lstStyle/>
        <a:p>
          <a:endParaRPr lang="en-US"/>
        </a:p>
      </dgm:t>
    </dgm:pt>
    <dgm:pt modelId="{2D086012-762A-4192-98AB-A26C022F79F3}">
      <dgm:prSet phldrT="[Text]"/>
      <dgm:spPr/>
      <dgm:t>
        <a:bodyPr/>
        <a:lstStyle/>
        <a:p>
          <a:r>
            <a:rPr lang="hr-HR"/>
            <a:t>Inicijalna faza</a:t>
          </a:r>
          <a:endParaRPr lang="en-US"/>
        </a:p>
      </dgm:t>
    </dgm:pt>
    <dgm:pt modelId="{4690FB0C-8B7C-48CD-96DF-EBD4A63744EE}" type="parTrans" cxnId="{734CDD37-5C19-4F37-97A8-6C43C9DEF44A}">
      <dgm:prSet/>
      <dgm:spPr/>
      <dgm:t>
        <a:bodyPr/>
        <a:lstStyle/>
        <a:p>
          <a:endParaRPr lang="en-US"/>
        </a:p>
      </dgm:t>
    </dgm:pt>
    <dgm:pt modelId="{4E86516C-BB7D-4DCC-8C7C-1FE2F079877A}" type="sibTrans" cxnId="{734CDD37-5C19-4F37-97A8-6C43C9DEF44A}">
      <dgm:prSet/>
      <dgm:spPr/>
      <dgm:t>
        <a:bodyPr/>
        <a:lstStyle/>
        <a:p>
          <a:endParaRPr lang="en-US"/>
        </a:p>
      </dgm:t>
    </dgm:pt>
    <dgm:pt modelId="{211454C5-C138-440A-B777-B0A54C8B623E}">
      <dgm:prSet phldrT="[Text]"/>
      <dgm:spPr/>
      <dgm:t>
        <a:bodyPr/>
        <a:lstStyle/>
        <a:p>
          <a:r>
            <a:rPr lang="hr-HR"/>
            <a:t>Predizvedvena faza</a:t>
          </a:r>
          <a:endParaRPr lang="en-US"/>
        </a:p>
      </dgm:t>
    </dgm:pt>
    <dgm:pt modelId="{49102210-62A0-4B63-8333-E90492BD24E7}" type="parTrans" cxnId="{86CF40F9-A356-4FB5-B660-74A85B6CD612}">
      <dgm:prSet/>
      <dgm:spPr/>
      <dgm:t>
        <a:bodyPr/>
        <a:lstStyle/>
        <a:p>
          <a:endParaRPr lang="en-US"/>
        </a:p>
      </dgm:t>
    </dgm:pt>
    <dgm:pt modelId="{F3289319-ADE0-4EC4-BB7A-1C0BE8965201}" type="sibTrans" cxnId="{86CF40F9-A356-4FB5-B660-74A85B6CD612}">
      <dgm:prSet/>
      <dgm:spPr/>
      <dgm:t>
        <a:bodyPr/>
        <a:lstStyle/>
        <a:p>
          <a:endParaRPr lang="en-US"/>
        </a:p>
      </dgm:t>
    </dgm:pt>
    <dgm:pt modelId="{423BD337-2333-4227-81C6-5CBE8727CADF}">
      <dgm:prSet phldrT="[Text]"/>
      <dgm:spPr/>
      <dgm:t>
        <a:bodyPr/>
        <a:lstStyle/>
        <a:p>
          <a:r>
            <a:rPr lang="hr-HR"/>
            <a:t>Izvedba</a:t>
          </a:r>
          <a:endParaRPr lang="en-US"/>
        </a:p>
      </dgm:t>
    </dgm:pt>
    <dgm:pt modelId="{A1B72588-6ACC-4BCD-82EA-D0DC80A1201D}" type="parTrans" cxnId="{7E0E09A0-4CB4-491C-B33C-3CD7567DD9B5}">
      <dgm:prSet/>
      <dgm:spPr/>
      <dgm:t>
        <a:bodyPr/>
        <a:lstStyle/>
        <a:p>
          <a:endParaRPr lang="en-US"/>
        </a:p>
      </dgm:t>
    </dgm:pt>
    <dgm:pt modelId="{38B76674-1080-4164-98B4-18BB4FAC50BA}" type="sibTrans" cxnId="{7E0E09A0-4CB4-491C-B33C-3CD7567DD9B5}">
      <dgm:prSet/>
      <dgm:spPr/>
      <dgm:t>
        <a:bodyPr/>
        <a:lstStyle/>
        <a:p>
          <a:endParaRPr lang="en-US"/>
        </a:p>
      </dgm:t>
    </dgm:pt>
    <dgm:pt modelId="{4434920D-5413-49DB-8BF3-29216D2D39CE}">
      <dgm:prSet/>
      <dgm:spPr/>
      <dgm:t>
        <a:bodyPr/>
        <a:lstStyle/>
        <a:p>
          <a:r>
            <a:rPr lang="hr-HR"/>
            <a:t>Postizvedbena faza</a:t>
          </a:r>
          <a:endParaRPr lang="en-US"/>
        </a:p>
      </dgm:t>
    </dgm:pt>
    <dgm:pt modelId="{DBD38AD6-A768-4B31-A819-0F948297C921}" type="parTrans" cxnId="{BF7F1689-5429-4BD6-855E-6B0ACFE9862C}">
      <dgm:prSet/>
      <dgm:spPr/>
      <dgm:t>
        <a:bodyPr/>
        <a:lstStyle/>
        <a:p>
          <a:endParaRPr lang="en-US"/>
        </a:p>
      </dgm:t>
    </dgm:pt>
    <dgm:pt modelId="{CD111C15-F8B3-4473-9C99-89A7C9E13863}" type="sibTrans" cxnId="{BF7F1689-5429-4BD6-855E-6B0ACFE9862C}">
      <dgm:prSet/>
      <dgm:spPr/>
      <dgm:t>
        <a:bodyPr/>
        <a:lstStyle/>
        <a:p>
          <a:endParaRPr lang="en-US"/>
        </a:p>
      </dgm:t>
    </dgm:pt>
    <dgm:pt modelId="{A88DDD4E-DB98-427A-B454-6A8C7490EA19}">
      <dgm:prSet/>
      <dgm:spPr/>
      <dgm:t>
        <a:bodyPr/>
        <a:lstStyle/>
        <a:p>
          <a:r>
            <a:rPr lang="hr-HR"/>
            <a:t>Stvaranje tima</a:t>
          </a:r>
          <a:endParaRPr lang="en-US"/>
        </a:p>
      </dgm:t>
    </dgm:pt>
    <dgm:pt modelId="{C6637118-258D-4351-A657-8184A607E493}" type="parTrans" cxnId="{F81A9228-979D-4AE9-98A2-CDE0CD31806D}">
      <dgm:prSet/>
      <dgm:spPr/>
      <dgm:t>
        <a:bodyPr/>
        <a:lstStyle/>
        <a:p>
          <a:endParaRPr lang="en-US"/>
        </a:p>
      </dgm:t>
    </dgm:pt>
    <dgm:pt modelId="{C0367D75-DA4B-43E5-A12C-69733E75DE09}" type="sibTrans" cxnId="{F81A9228-979D-4AE9-98A2-CDE0CD31806D}">
      <dgm:prSet/>
      <dgm:spPr/>
      <dgm:t>
        <a:bodyPr/>
        <a:lstStyle/>
        <a:p>
          <a:endParaRPr lang="en-US"/>
        </a:p>
      </dgm:t>
    </dgm:pt>
    <dgm:pt modelId="{55866BA6-8E5A-45AB-953F-E65FC5E51B0B}">
      <dgm:prSet/>
      <dgm:spPr/>
      <dgm:t>
        <a:bodyPr/>
        <a:lstStyle/>
        <a:p>
          <a:r>
            <a:rPr lang="hr-HR"/>
            <a:t>Upoznavanje tima s projektom</a:t>
          </a:r>
          <a:endParaRPr lang="en-US"/>
        </a:p>
      </dgm:t>
    </dgm:pt>
    <dgm:pt modelId="{40931AAC-6FF3-4E1C-B3A7-10825A286470}" type="parTrans" cxnId="{026E22ED-ED86-4D78-89B6-60734C86AED5}">
      <dgm:prSet/>
      <dgm:spPr/>
      <dgm:t>
        <a:bodyPr/>
        <a:lstStyle/>
        <a:p>
          <a:endParaRPr lang="en-US"/>
        </a:p>
      </dgm:t>
    </dgm:pt>
    <dgm:pt modelId="{74D183FB-804C-4715-ACEB-0CB22957F226}" type="sibTrans" cxnId="{026E22ED-ED86-4D78-89B6-60734C86AED5}">
      <dgm:prSet/>
      <dgm:spPr/>
      <dgm:t>
        <a:bodyPr/>
        <a:lstStyle/>
        <a:p>
          <a:endParaRPr lang="en-US"/>
        </a:p>
      </dgm:t>
    </dgm:pt>
    <dgm:pt modelId="{290A205C-DD61-436B-94AF-0D3D50F12D26}">
      <dgm:prSet/>
      <dgm:spPr/>
      <dgm:t>
        <a:bodyPr/>
        <a:lstStyle/>
        <a:p>
          <a:r>
            <a:rPr lang="hr-HR"/>
            <a:t>Eksploracija dataseta</a:t>
          </a:r>
          <a:endParaRPr lang="en-US"/>
        </a:p>
      </dgm:t>
    </dgm:pt>
    <dgm:pt modelId="{082423E8-CB6A-4F9E-8C08-71FA07F45E9C}" type="parTrans" cxnId="{3BC735C6-A0D6-448E-B697-B3CBF0461F89}">
      <dgm:prSet/>
      <dgm:spPr/>
      <dgm:t>
        <a:bodyPr/>
        <a:lstStyle/>
        <a:p>
          <a:endParaRPr lang="en-US"/>
        </a:p>
      </dgm:t>
    </dgm:pt>
    <dgm:pt modelId="{A5412819-C5F4-4206-8029-4808B93F440A}" type="sibTrans" cxnId="{3BC735C6-A0D6-448E-B697-B3CBF0461F89}">
      <dgm:prSet/>
      <dgm:spPr/>
      <dgm:t>
        <a:bodyPr/>
        <a:lstStyle/>
        <a:p>
          <a:endParaRPr lang="en-US"/>
        </a:p>
      </dgm:t>
    </dgm:pt>
    <dgm:pt modelId="{8846DA56-4ABA-4EE2-80A4-B7DC3CAB603D}">
      <dgm:prSet/>
      <dgm:spPr/>
      <dgm:t>
        <a:bodyPr/>
        <a:lstStyle/>
        <a:p>
          <a:r>
            <a:rPr lang="hr-HR"/>
            <a:t>Razvijanje prediktivnih modela</a:t>
          </a:r>
          <a:endParaRPr lang="en-US"/>
        </a:p>
      </dgm:t>
    </dgm:pt>
    <dgm:pt modelId="{E1124BAB-1B27-49C6-9F00-29D0021A5643}" type="parTrans" cxnId="{BC9766F5-4504-4629-AF14-4B0B0A944313}">
      <dgm:prSet/>
      <dgm:spPr/>
      <dgm:t>
        <a:bodyPr/>
        <a:lstStyle/>
        <a:p>
          <a:endParaRPr lang="en-US"/>
        </a:p>
      </dgm:t>
    </dgm:pt>
    <dgm:pt modelId="{FF540B41-60B6-4D22-8746-0D88151D4387}" type="sibTrans" cxnId="{BC9766F5-4504-4629-AF14-4B0B0A944313}">
      <dgm:prSet/>
      <dgm:spPr/>
      <dgm:t>
        <a:bodyPr/>
        <a:lstStyle/>
        <a:p>
          <a:endParaRPr lang="en-US"/>
        </a:p>
      </dgm:t>
    </dgm:pt>
    <dgm:pt modelId="{5A38E822-C320-46C4-B532-EB511F9ED32A}">
      <dgm:prSet/>
      <dgm:spPr/>
      <dgm:t>
        <a:bodyPr/>
        <a:lstStyle/>
        <a:p>
          <a:r>
            <a:rPr lang="hr-HR"/>
            <a:t>Testiranje prediktivnih modela</a:t>
          </a:r>
          <a:endParaRPr lang="en-US"/>
        </a:p>
      </dgm:t>
    </dgm:pt>
    <dgm:pt modelId="{18DFB4FD-C8D2-45B4-90B9-E224E056623B}" type="parTrans" cxnId="{6B7D951D-1508-4B0E-A57F-F0815EBE865C}">
      <dgm:prSet/>
      <dgm:spPr/>
      <dgm:t>
        <a:bodyPr/>
        <a:lstStyle/>
        <a:p>
          <a:endParaRPr lang="en-US"/>
        </a:p>
      </dgm:t>
    </dgm:pt>
    <dgm:pt modelId="{22EDBB35-1AA3-4A57-9FA4-76F65AEE6DF1}" type="sibTrans" cxnId="{6B7D951D-1508-4B0E-A57F-F0815EBE865C}">
      <dgm:prSet/>
      <dgm:spPr/>
      <dgm:t>
        <a:bodyPr/>
        <a:lstStyle/>
        <a:p>
          <a:endParaRPr lang="en-US"/>
        </a:p>
      </dgm:t>
    </dgm:pt>
    <dgm:pt modelId="{3A139679-89F3-42B7-A773-3E15D8AD9AFA}">
      <dgm:prSet/>
      <dgm:spPr/>
      <dgm:t>
        <a:bodyPr/>
        <a:lstStyle/>
        <a:p>
          <a:r>
            <a:rPr lang="hr-HR"/>
            <a:t>Objava rezultata</a:t>
          </a:r>
          <a:endParaRPr lang="en-US"/>
        </a:p>
      </dgm:t>
    </dgm:pt>
    <dgm:pt modelId="{AABA3287-F94F-44DB-9449-6E30EAEFDAE7}" type="parTrans" cxnId="{48D3889A-E03F-4990-AD01-AEA2125A2AFC}">
      <dgm:prSet/>
      <dgm:spPr/>
      <dgm:t>
        <a:bodyPr/>
        <a:lstStyle/>
        <a:p>
          <a:endParaRPr lang="en-US"/>
        </a:p>
      </dgm:t>
    </dgm:pt>
    <dgm:pt modelId="{994F32FB-8F27-4F15-B77F-D6F8C7C7850B}" type="sibTrans" cxnId="{48D3889A-E03F-4990-AD01-AEA2125A2AFC}">
      <dgm:prSet/>
      <dgm:spPr/>
      <dgm:t>
        <a:bodyPr/>
        <a:lstStyle/>
        <a:p>
          <a:endParaRPr lang="en-US"/>
        </a:p>
      </dgm:t>
    </dgm:pt>
    <dgm:pt modelId="{93EDB7FB-5F29-4EBD-BD9B-557AB52AB5D5}" type="pres">
      <dgm:prSet presAssocID="{6DA7A0CA-7DE2-4BA2-A514-38C5DCFBBFC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F4A11F0-5C7F-4BD0-8DF4-B8E23A28C649}" type="pres">
      <dgm:prSet presAssocID="{8FA390DD-A173-482A-93AF-7A1D766885FA}" presName="hierRoot1" presStyleCnt="0">
        <dgm:presLayoutVars>
          <dgm:hierBranch val="init"/>
        </dgm:presLayoutVars>
      </dgm:prSet>
      <dgm:spPr/>
    </dgm:pt>
    <dgm:pt modelId="{5C1DE491-4406-4CCE-84D2-75D221EDFF2B}" type="pres">
      <dgm:prSet presAssocID="{8FA390DD-A173-482A-93AF-7A1D766885FA}" presName="rootComposite1" presStyleCnt="0"/>
      <dgm:spPr/>
    </dgm:pt>
    <dgm:pt modelId="{CB809207-0046-49FA-9F9D-1A7A86B75388}" type="pres">
      <dgm:prSet presAssocID="{8FA390DD-A173-482A-93AF-7A1D766885FA}" presName="rootText1" presStyleLbl="node0" presStyleIdx="0" presStyleCnt="1">
        <dgm:presLayoutVars>
          <dgm:chPref val="3"/>
        </dgm:presLayoutVars>
      </dgm:prSet>
      <dgm:spPr/>
    </dgm:pt>
    <dgm:pt modelId="{B9D6D0C6-1399-4DAB-9706-B8287EB6B183}" type="pres">
      <dgm:prSet presAssocID="{8FA390DD-A173-482A-93AF-7A1D766885FA}" presName="rootConnector1" presStyleLbl="node1" presStyleIdx="0" presStyleCnt="0"/>
      <dgm:spPr/>
    </dgm:pt>
    <dgm:pt modelId="{6B58050F-4B83-494A-9A26-A654542D630B}" type="pres">
      <dgm:prSet presAssocID="{8FA390DD-A173-482A-93AF-7A1D766885FA}" presName="hierChild2" presStyleCnt="0"/>
      <dgm:spPr/>
    </dgm:pt>
    <dgm:pt modelId="{99FC1C76-4629-4D32-A24A-F4CD3FAEDAC3}" type="pres">
      <dgm:prSet presAssocID="{4690FB0C-8B7C-48CD-96DF-EBD4A63744EE}" presName="Name37" presStyleLbl="parChTrans1D2" presStyleIdx="0" presStyleCnt="4"/>
      <dgm:spPr/>
    </dgm:pt>
    <dgm:pt modelId="{3F67A267-A4AE-4E0B-9DD1-F87F691DBD3C}" type="pres">
      <dgm:prSet presAssocID="{2D086012-762A-4192-98AB-A26C022F79F3}" presName="hierRoot2" presStyleCnt="0">
        <dgm:presLayoutVars>
          <dgm:hierBranch val="init"/>
        </dgm:presLayoutVars>
      </dgm:prSet>
      <dgm:spPr/>
    </dgm:pt>
    <dgm:pt modelId="{FD2714C3-80BE-4557-AA94-F63702404AC5}" type="pres">
      <dgm:prSet presAssocID="{2D086012-762A-4192-98AB-A26C022F79F3}" presName="rootComposite" presStyleCnt="0"/>
      <dgm:spPr/>
    </dgm:pt>
    <dgm:pt modelId="{7F9A5D26-91D4-4722-A26E-712B5AD18C9C}" type="pres">
      <dgm:prSet presAssocID="{2D086012-762A-4192-98AB-A26C022F79F3}" presName="rootText" presStyleLbl="node2" presStyleIdx="0" presStyleCnt="4">
        <dgm:presLayoutVars>
          <dgm:chPref val="3"/>
        </dgm:presLayoutVars>
      </dgm:prSet>
      <dgm:spPr/>
    </dgm:pt>
    <dgm:pt modelId="{41CE6561-1D02-4D07-8D5D-F6E39E7DE724}" type="pres">
      <dgm:prSet presAssocID="{2D086012-762A-4192-98AB-A26C022F79F3}" presName="rootConnector" presStyleLbl="node2" presStyleIdx="0" presStyleCnt="4"/>
      <dgm:spPr/>
    </dgm:pt>
    <dgm:pt modelId="{FA98F50F-2FE8-4E1C-951B-003C3D0B5385}" type="pres">
      <dgm:prSet presAssocID="{2D086012-762A-4192-98AB-A26C022F79F3}" presName="hierChild4" presStyleCnt="0"/>
      <dgm:spPr/>
    </dgm:pt>
    <dgm:pt modelId="{EDF6E435-2507-47AF-A215-E63B79B884AA}" type="pres">
      <dgm:prSet presAssocID="{C6637118-258D-4351-A657-8184A607E493}" presName="Name37" presStyleLbl="parChTrans1D3" presStyleIdx="0" presStyleCnt="6"/>
      <dgm:spPr/>
    </dgm:pt>
    <dgm:pt modelId="{BF1F381B-4321-461A-B5DE-C04A5549948F}" type="pres">
      <dgm:prSet presAssocID="{A88DDD4E-DB98-427A-B454-6A8C7490EA19}" presName="hierRoot2" presStyleCnt="0">
        <dgm:presLayoutVars>
          <dgm:hierBranch val="init"/>
        </dgm:presLayoutVars>
      </dgm:prSet>
      <dgm:spPr/>
    </dgm:pt>
    <dgm:pt modelId="{7BE305CE-1D64-4B95-B507-F77EC72648E2}" type="pres">
      <dgm:prSet presAssocID="{A88DDD4E-DB98-427A-B454-6A8C7490EA19}" presName="rootComposite" presStyleCnt="0"/>
      <dgm:spPr/>
    </dgm:pt>
    <dgm:pt modelId="{5D486D4F-C3CB-465D-9F5D-6D57E215128D}" type="pres">
      <dgm:prSet presAssocID="{A88DDD4E-DB98-427A-B454-6A8C7490EA19}" presName="rootText" presStyleLbl="node3" presStyleIdx="0" presStyleCnt="6">
        <dgm:presLayoutVars>
          <dgm:chPref val="3"/>
        </dgm:presLayoutVars>
      </dgm:prSet>
      <dgm:spPr/>
    </dgm:pt>
    <dgm:pt modelId="{0CF47149-E857-4FEE-9B8B-FA8D6907BA13}" type="pres">
      <dgm:prSet presAssocID="{A88DDD4E-DB98-427A-B454-6A8C7490EA19}" presName="rootConnector" presStyleLbl="node3" presStyleIdx="0" presStyleCnt="6"/>
      <dgm:spPr/>
    </dgm:pt>
    <dgm:pt modelId="{0640AF11-8E48-4D32-A32D-25A61C4ABA8B}" type="pres">
      <dgm:prSet presAssocID="{A88DDD4E-DB98-427A-B454-6A8C7490EA19}" presName="hierChild4" presStyleCnt="0"/>
      <dgm:spPr/>
    </dgm:pt>
    <dgm:pt modelId="{DB22DD27-ACA7-49A6-B127-A8B13ADAA41F}" type="pres">
      <dgm:prSet presAssocID="{A88DDD4E-DB98-427A-B454-6A8C7490EA19}" presName="hierChild5" presStyleCnt="0"/>
      <dgm:spPr/>
    </dgm:pt>
    <dgm:pt modelId="{94A87E76-8746-4873-8442-5725C501D64C}" type="pres">
      <dgm:prSet presAssocID="{40931AAC-6FF3-4E1C-B3A7-10825A286470}" presName="Name37" presStyleLbl="parChTrans1D3" presStyleIdx="1" presStyleCnt="6"/>
      <dgm:spPr/>
    </dgm:pt>
    <dgm:pt modelId="{89F0C9F5-DE92-4378-A4EC-FFC64261E4AD}" type="pres">
      <dgm:prSet presAssocID="{55866BA6-8E5A-45AB-953F-E65FC5E51B0B}" presName="hierRoot2" presStyleCnt="0">
        <dgm:presLayoutVars>
          <dgm:hierBranch val="init"/>
        </dgm:presLayoutVars>
      </dgm:prSet>
      <dgm:spPr/>
    </dgm:pt>
    <dgm:pt modelId="{96AFCA76-BB3D-4576-980C-3B9402E3F223}" type="pres">
      <dgm:prSet presAssocID="{55866BA6-8E5A-45AB-953F-E65FC5E51B0B}" presName="rootComposite" presStyleCnt="0"/>
      <dgm:spPr/>
    </dgm:pt>
    <dgm:pt modelId="{FFEA5885-48F6-45D7-8213-CB2F6DFB1041}" type="pres">
      <dgm:prSet presAssocID="{55866BA6-8E5A-45AB-953F-E65FC5E51B0B}" presName="rootText" presStyleLbl="node3" presStyleIdx="1" presStyleCnt="6">
        <dgm:presLayoutVars>
          <dgm:chPref val="3"/>
        </dgm:presLayoutVars>
      </dgm:prSet>
      <dgm:spPr/>
    </dgm:pt>
    <dgm:pt modelId="{83D7FBE7-970A-4770-9AFA-3FF7A8046669}" type="pres">
      <dgm:prSet presAssocID="{55866BA6-8E5A-45AB-953F-E65FC5E51B0B}" presName="rootConnector" presStyleLbl="node3" presStyleIdx="1" presStyleCnt="6"/>
      <dgm:spPr/>
    </dgm:pt>
    <dgm:pt modelId="{65AE8352-AA51-4B87-9B90-FF8F28E0E83C}" type="pres">
      <dgm:prSet presAssocID="{55866BA6-8E5A-45AB-953F-E65FC5E51B0B}" presName="hierChild4" presStyleCnt="0"/>
      <dgm:spPr/>
    </dgm:pt>
    <dgm:pt modelId="{D20C8438-CB55-4D7F-B7A7-18896468C6DB}" type="pres">
      <dgm:prSet presAssocID="{55866BA6-8E5A-45AB-953F-E65FC5E51B0B}" presName="hierChild5" presStyleCnt="0"/>
      <dgm:spPr/>
    </dgm:pt>
    <dgm:pt modelId="{932A67AF-EA9A-4EB2-81E5-7D75DEA910CC}" type="pres">
      <dgm:prSet presAssocID="{2D086012-762A-4192-98AB-A26C022F79F3}" presName="hierChild5" presStyleCnt="0"/>
      <dgm:spPr/>
    </dgm:pt>
    <dgm:pt modelId="{273351D0-9802-4857-B440-DC8CD10F9CD0}" type="pres">
      <dgm:prSet presAssocID="{49102210-62A0-4B63-8333-E90492BD24E7}" presName="Name37" presStyleLbl="parChTrans1D2" presStyleIdx="1" presStyleCnt="4"/>
      <dgm:spPr/>
    </dgm:pt>
    <dgm:pt modelId="{02313C0A-2559-470A-B6F7-46E414593761}" type="pres">
      <dgm:prSet presAssocID="{211454C5-C138-440A-B777-B0A54C8B623E}" presName="hierRoot2" presStyleCnt="0">
        <dgm:presLayoutVars>
          <dgm:hierBranch val="init"/>
        </dgm:presLayoutVars>
      </dgm:prSet>
      <dgm:spPr/>
    </dgm:pt>
    <dgm:pt modelId="{DF4DE304-C858-43C4-BFA4-B8376B5DE658}" type="pres">
      <dgm:prSet presAssocID="{211454C5-C138-440A-B777-B0A54C8B623E}" presName="rootComposite" presStyleCnt="0"/>
      <dgm:spPr/>
    </dgm:pt>
    <dgm:pt modelId="{724CEB84-524D-4482-9402-23AFB34C0D30}" type="pres">
      <dgm:prSet presAssocID="{211454C5-C138-440A-B777-B0A54C8B623E}" presName="rootText" presStyleLbl="node2" presStyleIdx="1" presStyleCnt="4">
        <dgm:presLayoutVars>
          <dgm:chPref val="3"/>
        </dgm:presLayoutVars>
      </dgm:prSet>
      <dgm:spPr/>
    </dgm:pt>
    <dgm:pt modelId="{AE86DDBD-8B35-4AF8-9486-6A17E8AB0028}" type="pres">
      <dgm:prSet presAssocID="{211454C5-C138-440A-B777-B0A54C8B623E}" presName="rootConnector" presStyleLbl="node2" presStyleIdx="1" presStyleCnt="4"/>
      <dgm:spPr/>
    </dgm:pt>
    <dgm:pt modelId="{DD509BBE-FBC7-4A8A-8E27-98E9BADF74D9}" type="pres">
      <dgm:prSet presAssocID="{211454C5-C138-440A-B777-B0A54C8B623E}" presName="hierChild4" presStyleCnt="0"/>
      <dgm:spPr/>
    </dgm:pt>
    <dgm:pt modelId="{A8686E58-AA86-4DB9-B9D9-F44B2DB9F61C}" type="pres">
      <dgm:prSet presAssocID="{082423E8-CB6A-4F9E-8C08-71FA07F45E9C}" presName="Name37" presStyleLbl="parChTrans1D3" presStyleIdx="2" presStyleCnt="6"/>
      <dgm:spPr/>
    </dgm:pt>
    <dgm:pt modelId="{AE5CFF0D-D1B4-45A5-9274-106D61ED4F3B}" type="pres">
      <dgm:prSet presAssocID="{290A205C-DD61-436B-94AF-0D3D50F12D26}" presName="hierRoot2" presStyleCnt="0">
        <dgm:presLayoutVars>
          <dgm:hierBranch val="init"/>
        </dgm:presLayoutVars>
      </dgm:prSet>
      <dgm:spPr/>
    </dgm:pt>
    <dgm:pt modelId="{D0C77C12-BF06-4DBF-BC98-577006A8D799}" type="pres">
      <dgm:prSet presAssocID="{290A205C-DD61-436B-94AF-0D3D50F12D26}" presName="rootComposite" presStyleCnt="0"/>
      <dgm:spPr/>
    </dgm:pt>
    <dgm:pt modelId="{1311BE6C-74E7-4D91-96D3-5C3F6D4F2A76}" type="pres">
      <dgm:prSet presAssocID="{290A205C-DD61-436B-94AF-0D3D50F12D26}" presName="rootText" presStyleLbl="node3" presStyleIdx="2" presStyleCnt="6">
        <dgm:presLayoutVars>
          <dgm:chPref val="3"/>
        </dgm:presLayoutVars>
      </dgm:prSet>
      <dgm:spPr/>
    </dgm:pt>
    <dgm:pt modelId="{39C52C57-E77C-4178-81BF-F87B5DEF766A}" type="pres">
      <dgm:prSet presAssocID="{290A205C-DD61-436B-94AF-0D3D50F12D26}" presName="rootConnector" presStyleLbl="node3" presStyleIdx="2" presStyleCnt="6"/>
      <dgm:spPr/>
    </dgm:pt>
    <dgm:pt modelId="{8B53F9E9-AEFC-4D40-8540-13A48C9809E4}" type="pres">
      <dgm:prSet presAssocID="{290A205C-DD61-436B-94AF-0D3D50F12D26}" presName="hierChild4" presStyleCnt="0"/>
      <dgm:spPr/>
    </dgm:pt>
    <dgm:pt modelId="{2D7D2FAF-98E0-47D2-8424-5B3BCA9B4747}" type="pres">
      <dgm:prSet presAssocID="{290A205C-DD61-436B-94AF-0D3D50F12D26}" presName="hierChild5" presStyleCnt="0"/>
      <dgm:spPr/>
    </dgm:pt>
    <dgm:pt modelId="{2D9D39AD-DE2D-4DBE-9584-78C6254A0CFB}" type="pres">
      <dgm:prSet presAssocID="{211454C5-C138-440A-B777-B0A54C8B623E}" presName="hierChild5" presStyleCnt="0"/>
      <dgm:spPr/>
    </dgm:pt>
    <dgm:pt modelId="{F7F5C6DE-44F6-4A89-9050-05819B58FD37}" type="pres">
      <dgm:prSet presAssocID="{A1B72588-6ACC-4BCD-82EA-D0DC80A1201D}" presName="Name37" presStyleLbl="parChTrans1D2" presStyleIdx="2" presStyleCnt="4"/>
      <dgm:spPr/>
    </dgm:pt>
    <dgm:pt modelId="{DF141F3E-4750-460F-92C8-66E5C050401C}" type="pres">
      <dgm:prSet presAssocID="{423BD337-2333-4227-81C6-5CBE8727CADF}" presName="hierRoot2" presStyleCnt="0">
        <dgm:presLayoutVars>
          <dgm:hierBranch val="init"/>
        </dgm:presLayoutVars>
      </dgm:prSet>
      <dgm:spPr/>
    </dgm:pt>
    <dgm:pt modelId="{5EF6AEBD-0954-4101-BDC1-8A2381597127}" type="pres">
      <dgm:prSet presAssocID="{423BD337-2333-4227-81C6-5CBE8727CADF}" presName="rootComposite" presStyleCnt="0"/>
      <dgm:spPr/>
    </dgm:pt>
    <dgm:pt modelId="{04BBEF84-5C54-4D66-A466-291F294FC00B}" type="pres">
      <dgm:prSet presAssocID="{423BD337-2333-4227-81C6-5CBE8727CADF}" presName="rootText" presStyleLbl="node2" presStyleIdx="2" presStyleCnt="4">
        <dgm:presLayoutVars>
          <dgm:chPref val="3"/>
        </dgm:presLayoutVars>
      </dgm:prSet>
      <dgm:spPr/>
    </dgm:pt>
    <dgm:pt modelId="{EE124EA5-9370-4B19-BBAC-832471B55E84}" type="pres">
      <dgm:prSet presAssocID="{423BD337-2333-4227-81C6-5CBE8727CADF}" presName="rootConnector" presStyleLbl="node2" presStyleIdx="2" presStyleCnt="4"/>
      <dgm:spPr/>
    </dgm:pt>
    <dgm:pt modelId="{39DDA6FA-C38B-4322-A85C-12D722F9B985}" type="pres">
      <dgm:prSet presAssocID="{423BD337-2333-4227-81C6-5CBE8727CADF}" presName="hierChild4" presStyleCnt="0"/>
      <dgm:spPr/>
    </dgm:pt>
    <dgm:pt modelId="{D1D4331B-4BB1-4390-B228-1830099E4CFE}" type="pres">
      <dgm:prSet presAssocID="{E1124BAB-1B27-49C6-9F00-29D0021A5643}" presName="Name37" presStyleLbl="parChTrans1D3" presStyleIdx="3" presStyleCnt="6"/>
      <dgm:spPr/>
    </dgm:pt>
    <dgm:pt modelId="{015497B2-8983-41DA-9F54-A177522BD013}" type="pres">
      <dgm:prSet presAssocID="{8846DA56-4ABA-4EE2-80A4-B7DC3CAB603D}" presName="hierRoot2" presStyleCnt="0">
        <dgm:presLayoutVars>
          <dgm:hierBranch val="init"/>
        </dgm:presLayoutVars>
      </dgm:prSet>
      <dgm:spPr/>
    </dgm:pt>
    <dgm:pt modelId="{EF1570FA-AC34-429E-99B3-1DE578A8D145}" type="pres">
      <dgm:prSet presAssocID="{8846DA56-4ABA-4EE2-80A4-B7DC3CAB603D}" presName="rootComposite" presStyleCnt="0"/>
      <dgm:spPr/>
    </dgm:pt>
    <dgm:pt modelId="{87F4E8A3-BB2B-477D-A9A4-4C8FAE351CC2}" type="pres">
      <dgm:prSet presAssocID="{8846DA56-4ABA-4EE2-80A4-B7DC3CAB603D}" presName="rootText" presStyleLbl="node3" presStyleIdx="3" presStyleCnt="6">
        <dgm:presLayoutVars>
          <dgm:chPref val="3"/>
        </dgm:presLayoutVars>
      </dgm:prSet>
      <dgm:spPr/>
    </dgm:pt>
    <dgm:pt modelId="{065793DD-A6FF-43EE-A1DE-EDBBCF647E22}" type="pres">
      <dgm:prSet presAssocID="{8846DA56-4ABA-4EE2-80A4-B7DC3CAB603D}" presName="rootConnector" presStyleLbl="node3" presStyleIdx="3" presStyleCnt="6"/>
      <dgm:spPr/>
    </dgm:pt>
    <dgm:pt modelId="{B8090069-4EEA-4EB7-9DC2-98F604459B79}" type="pres">
      <dgm:prSet presAssocID="{8846DA56-4ABA-4EE2-80A4-B7DC3CAB603D}" presName="hierChild4" presStyleCnt="0"/>
      <dgm:spPr/>
    </dgm:pt>
    <dgm:pt modelId="{2541C503-F2F7-4AA6-9754-CD2E1C3C9AE3}" type="pres">
      <dgm:prSet presAssocID="{8846DA56-4ABA-4EE2-80A4-B7DC3CAB603D}" presName="hierChild5" presStyleCnt="0"/>
      <dgm:spPr/>
    </dgm:pt>
    <dgm:pt modelId="{28CE31A0-412A-4A3A-97CF-BC8F60D4D0D2}" type="pres">
      <dgm:prSet presAssocID="{18DFB4FD-C8D2-45B4-90B9-E224E056623B}" presName="Name37" presStyleLbl="parChTrans1D3" presStyleIdx="4" presStyleCnt="6"/>
      <dgm:spPr/>
    </dgm:pt>
    <dgm:pt modelId="{E41AFD0A-C7BF-40EA-B12C-C4AAFDF6E033}" type="pres">
      <dgm:prSet presAssocID="{5A38E822-C320-46C4-B532-EB511F9ED32A}" presName="hierRoot2" presStyleCnt="0">
        <dgm:presLayoutVars>
          <dgm:hierBranch val="init"/>
        </dgm:presLayoutVars>
      </dgm:prSet>
      <dgm:spPr/>
    </dgm:pt>
    <dgm:pt modelId="{3915333D-5780-4540-982F-0D77FAC42C64}" type="pres">
      <dgm:prSet presAssocID="{5A38E822-C320-46C4-B532-EB511F9ED32A}" presName="rootComposite" presStyleCnt="0"/>
      <dgm:spPr/>
    </dgm:pt>
    <dgm:pt modelId="{384D1C89-E633-406E-BE4D-376BBD89F437}" type="pres">
      <dgm:prSet presAssocID="{5A38E822-C320-46C4-B532-EB511F9ED32A}" presName="rootText" presStyleLbl="node3" presStyleIdx="4" presStyleCnt="6">
        <dgm:presLayoutVars>
          <dgm:chPref val="3"/>
        </dgm:presLayoutVars>
      </dgm:prSet>
      <dgm:spPr/>
    </dgm:pt>
    <dgm:pt modelId="{9A7DFD55-C9EF-4FEC-B925-B25CF3564744}" type="pres">
      <dgm:prSet presAssocID="{5A38E822-C320-46C4-B532-EB511F9ED32A}" presName="rootConnector" presStyleLbl="node3" presStyleIdx="4" presStyleCnt="6"/>
      <dgm:spPr/>
    </dgm:pt>
    <dgm:pt modelId="{95F43840-67D7-4471-A67C-5F6C4C7D3632}" type="pres">
      <dgm:prSet presAssocID="{5A38E822-C320-46C4-B532-EB511F9ED32A}" presName="hierChild4" presStyleCnt="0"/>
      <dgm:spPr/>
    </dgm:pt>
    <dgm:pt modelId="{813E8AD0-AEDF-4B4A-B434-928F4C5F70FC}" type="pres">
      <dgm:prSet presAssocID="{5A38E822-C320-46C4-B532-EB511F9ED32A}" presName="hierChild5" presStyleCnt="0"/>
      <dgm:spPr/>
    </dgm:pt>
    <dgm:pt modelId="{40671066-A4F4-4CD6-859C-B18439AE503E}" type="pres">
      <dgm:prSet presAssocID="{423BD337-2333-4227-81C6-5CBE8727CADF}" presName="hierChild5" presStyleCnt="0"/>
      <dgm:spPr/>
    </dgm:pt>
    <dgm:pt modelId="{895D8164-8044-46F1-803A-BED795F547A6}" type="pres">
      <dgm:prSet presAssocID="{DBD38AD6-A768-4B31-A819-0F948297C921}" presName="Name37" presStyleLbl="parChTrans1D2" presStyleIdx="3" presStyleCnt="4"/>
      <dgm:spPr/>
    </dgm:pt>
    <dgm:pt modelId="{2829674B-982F-47B9-AC13-D6E3DA827AE7}" type="pres">
      <dgm:prSet presAssocID="{4434920D-5413-49DB-8BF3-29216D2D39CE}" presName="hierRoot2" presStyleCnt="0">
        <dgm:presLayoutVars>
          <dgm:hierBranch val="init"/>
        </dgm:presLayoutVars>
      </dgm:prSet>
      <dgm:spPr/>
    </dgm:pt>
    <dgm:pt modelId="{3B84B7D7-CCB4-4498-8E5A-98F7FC34C5E7}" type="pres">
      <dgm:prSet presAssocID="{4434920D-5413-49DB-8BF3-29216D2D39CE}" presName="rootComposite" presStyleCnt="0"/>
      <dgm:spPr/>
    </dgm:pt>
    <dgm:pt modelId="{2DF9A330-07EB-43CD-AC4C-0595A140BBA6}" type="pres">
      <dgm:prSet presAssocID="{4434920D-5413-49DB-8BF3-29216D2D39CE}" presName="rootText" presStyleLbl="node2" presStyleIdx="3" presStyleCnt="4">
        <dgm:presLayoutVars>
          <dgm:chPref val="3"/>
        </dgm:presLayoutVars>
      </dgm:prSet>
      <dgm:spPr/>
    </dgm:pt>
    <dgm:pt modelId="{F024D916-E907-4CFD-9C46-635808CD6E6E}" type="pres">
      <dgm:prSet presAssocID="{4434920D-5413-49DB-8BF3-29216D2D39CE}" presName="rootConnector" presStyleLbl="node2" presStyleIdx="3" presStyleCnt="4"/>
      <dgm:spPr/>
    </dgm:pt>
    <dgm:pt modelId="{39750C0E-9660-4C60-A1F5-022DF7A92E1C}" type="pres">
      <dgm:prSet presAssocID="{4434920D-5413-49DB-8BF3-29216D2D39CE}" presName="hierChild4" presStyleCnt="0"/>
      <dgm:spPr/>
    </dgm:pt>
    <dgm:pt modelId="{697C9FD6-508D-4989-B58A-713B429659EE}" type="pres">
      <dgm:prSet presAssocID="{AABA3287-F94F-44DB-9449-6E30EAEFDAE7}" presName="Name37" presStyleLbl="parChTrans1D3" presStyleIdx="5" presStyleCnt="6"/>
      <dgm:spPr/>
    </dgm:pt>
    <dgm:pt modelId="{C8E9E243-1D7E-416B-A316-9F4D9E42CDA2}" type="pres">
      <dgm:prSet presAssocID="{3A139679-89F3-42B7-A773-3E15D8AD9AFA}" presName="hierRoot2" presStyleCnt="0">
        <dgm:presLayoutVars>
          <dgm:hierBranch val="init"/>
        </dgm:presLayoutVars>
      </dgm:prSet>
      <dgm:spPr/>
    </dgm:pt>
    <dgm:pt modelId="{69958E21-407F-4507-AFA1-FB3E9A23C30B}" type="pres">
      <dgm:prSet presAssocID="{3A139679-89F3-42B7-A773-3E15D8AD9AFA}" presName="rootComposite" presStyleCnt="0"/>
      <dgm:spPr/>
    </dgm:pt>
    <dgm:pt modelId="{F45E7EE3-5D08-47C0-BE57-8DCDE9250A86}" type="pres">
      <dgm:prSet presAssocID="{3A139679-89F3-42B7-A773-3E15D8AD9AFA}" presName="rootText" presStyleLbl="node3" presStyleIdx="5" presStyleCnt="6">
        <dgm:presLayoutVars>
          <dgm:chPref val="3"/>
        </dgm:presLayoutVars>
      </dgm:prSet>
      <dgm:spPr/>
    </dgm:pt>
    <dgm:pt modelId="{1C963FFD-1C09-46C8-B7B4-8033E02DB17C}" type="pres">
      <dgm:prSet presAssocID="{3A139679-89F3-42B7-A773-3E15D8AD9AFA}" presName="rootConnector" presStyleLbl="node3" presStyleIdx="5" presStyleCnt="6"/>
      <dgm:spPr/>
    </dgm:pt>
    <dgm:pt modelId="{FA6AC275-8F5D-4E35-B681-335C2988EF7F}" type="pres">
      <dgm:prSet presAssocID="{3A139679-89F3-42B7-A773-3E15D8AD9AFA}" presName="hierChild4" presStyleCnt="0"/>
      <dgm:spPr/>
    </dgm:pt>
    <dgm:pt modelId="{DAB78BBD-396A-4754-9A42-1F63D7C84C7C}" type="pres">
      <dgm:prSet presAssocID="{3A139679-89F3-42B7-A773-3E15D8AD9AFA}" presName="hierChild5" presStyleCnt="0"/>
      <dgm:spPr/>
    </dgm:pt>
    <dgm:pt modelId="{8F20CC41-703A-4AA4-928E-2F7D0C4110AB}" type="pres">
      <dgm:prSet presAssocID="{4434920D-5413-49DB-8BF3-29216D2D39CE}" presName="hierChild5" presStyleCnt="0"/>
      <dgm:spPr/>
    </dgm:pt>
    <dgm:pt modelId="{BF9631B9-27B9-4102-B1F1-72BF00624305}" type="pres">
      <dgm:prSet presAssocID="{8FA390DD-A173-482A-93AF-7A1D766885FA}" presName="hierChild3" presStyleCnt="0"/>
      <dgm:spPr/>
    </dgm:pt>
  </dgm:ptLst>
  <dgm:cxnLst>
    <dgm:cxn modelId="{5BF1CB01-C122-4D38-A32D-D976837890FF}" type="presOf" srcId="{A88DDD4E-DB98-427A-B454-6A8C7490EA19}" destId="{0CF47149-E857-4FEE-9B8B-FA8D6907BA13}" srcOrd="1" destOrd="0" presId="urn:microsoft.com/office/officeart/2005/8/layout/orgChart1"/>
    <dgm:cxn modelId="{B1214116-32EF-4CA5-A6DA-5BDD5E726C45}" type="presOf" srcId="{211454C5-C138-440A-B777-B0A54C8B623E}" destId="{AE86DDBD-8B35-4AF8-9486-6A17E8AB0028}" srcOrd="1" destOrd="0" presId="urn:microsoft.com/office/officeart/2005/8/layout/orgChart1"/>
    <dgm:cxn modelId="{02408E19-01D9-41DE-8380-A10B856C839E}" type="presOf" srcId="{082423E8-CB6A-4F9E-8C08-71FA07F45E9C}" destId="{A8686E58-AA86-4DB9-B9D9-F44B2DB9F61C}" srcOrd="0" destOrd="0" presId="urn:microsoft.com/office/officeart/2005/8/layout/orgChart1"/>
    <dgm:cxn modelId="{6B7D951D-1508-4B0E-A57F-F0815EBE865C}" srcId="{423BD337-2333-4227-81C6-5CBE8727CADF}" destId="{5A38E822-C320-46C4-B532-EB511F9ED32A}" srcOrd="1" destOrd="0" parTransId="{18DFB4FD-C8D2-45B4-90B9-E224E056623B}" sibTransId="{22EDBB35-1AA3-4A57-9FA4-76F65AEE6DF1}"/>
    <dgm:cxn modelId="{F81A9228-979D-4AE9-98A2-CDE0CD31806D}" srcId="{2D086012-762A-4192-98AB-A26C022F79F3}" destId="{A88DDD4E-DB98-427A-B454-6A8C7490EA19}" srcOrd="0" destOrd="0" parTransId="{C6637118-258D-4351-A657-8184A607E493}" sibTransId="{C0367D75-DA4B-43E5-A12C-69733E75DE09}"/>
    <dgm:cxn modelId="{734CDD37-5C19-4F37-97A8-6C43C9DEF44A}" srcId="{8FA390DD-A173-482A-93AF-7A1D766885FA}" destId="{2D086012-762A-4192-98AB-A26C022F79F3}" srcOrd="0" destOrd="0" parTransId="{4690FB0C-8B7C-48CD-96DF-EBD4A63744EE}" sibTransId="{4E86516C-BB7D-4DCC-8C7C-1FE2F079877A}"/>
    <dgm:cxn modelId="{39C10D3D-16CC-4B97-A144-4704496BEB8A}" type="presOf" srcId="{3A139679-89F3-42B7-A773-3E15D8AD9AFA}" destId="{1C963FFD-1C09-46C8-B7B4-8033E02DB17C}" srcOrd="1" destOrd="0" presId="urn:microsoft.com/office/officeart/2005/8/layout/orgChart1"/>
    <dgm:cxn modelId="{BD9B0A5C-666C-43FA-AB11-C609BCE1C64D}" type="presOf" srcId="{49102210-62A0-4B63-8333-E90492BD24E7}" destId="{273351D0-9802-4857-B440-DC8CD10F9CD0}" srcOrd="0" destOrd="0" presId="urn:microsoft.com/office/officeart/2005/8/layout/orgChart1"/>
    <dgm:cxn modelId="{C2F3045E-47E1-4D27-8274-0E982B6933C1}" type="presOf" srcId="{423BD337-2333-4227-81C6-5CBE8727CADF}" destId="{EE124EA5-9370-4B19-BBAC-832471B55E84}" srcOrd="1" destOrd="0" presId="urn:microsoft.com/office/officeart/2005/8/layout/orgChart1"/>
    <dgm:cxn modelId="{BD90205E-60F3-4EE5-9970-030BE50394E7}" type="presOf" srcId="{6DA7A0CA-7DE2-4BA2-A514-38C5DCFBBFCA}" destId="{93EDB7FB-5F29-4EBD-BD9B-557AB52AB5D5}" srcOrd="0" destOrd="0" presId="urn:microsoft.com/office/officeart/2005/8/layout/orgChart1"/>
    <dgm:cxn modelId="{4CC85C43-3686-4E12-AF4F-804C66F66887}" type="presOf" srcId="{8846DA56-4ABA-4EE2-80A4-B7DC3CAB603D}" destId="{87F4E8A3-BB2B-477D-A9A4-4C8FAE351CC2}" srcOrd="0" destOrd="0" presId="urn:microsoft.com/office/officeart/2005/8/layout/orgChart1"/>
    <dgm:cxn modelId="{A1452247-2A37-4542-982A-DF1F82676B04}" type="presOf" srcId="{4690FB0C-8B7C-48CD-96DF-EBD4A63744EE}" destId="{99FC1C76-4629-4D32-A24A-F4CD3FAEDAC3}" srcOrd="0" destOrd="0" presId="urn:microsoft.com/office/officeart/2005/8/layout/orgChart1"/>
    <dgm:cxn modelId="{70391E4E-55F4-4B16-8981-90AFA355217F}" type="presOf" srcId="{8846DA56-4ABA-4EE2-80A4-B7DC3CAB603D}" destId="{065793DD-A6FF-43EE-A1DE-EDBBCF647E22}" srcOrd="1" destOrd="0" presId="urn:microsoft.com/office/officeart/2005/8/layout/orgChart1"/>
    <dgm:cxn modelId="{3A0AF36E-FE00-4609-9074-6C81547DF42A}" type="presOf" srcId="{A1B72588-6ACC-4BCD-82EA-D0DC80A1201D}" destId="{F7F5C6DE-44F6-4A89-9050-05819B58FD37}" srcOrd="0" destOrd="0" presId="urn:microsoft.com/office/officeart/2005/8/layout/orgChart1"/>
    <dgm:cxn modelId="{8F720853-8240-4320-9FDD-4313DAC531F5}" type="presOf" srcId="{AABA3287-F94F-44DB-9449-6E30EAEFDAE7}" destId="{697C9FD6-508D-4989-B58A-713B429659EE}" srcOrd="0" destOrd="0" presId="urn:microsoft.com/office/officeart/2005/8/layout/orgChart1"/>
    <dgm:cxn modelId="{A701F478-1B13-483C-A765-EEEB4F97A909}" type="presOf" srcId="{423BD337-2333-4227-81C6-5CBE8727CADF}" destId="{04BBEF84-5C54-4D66-A466-291F294FC00B}" srcOrd="0" destOrd="0" presId="urn:microsoft.com/office/officeart/2005/8/layout/orgChart1"/>
    <dgm:cxn modelId="{BF7F1689-5429-4BD6-855E-6B0ACFE9862C}" srcId="{8FA390DD-A173-482A-93AF-7A1D766885FA}" destId="{4434920D-5413-49DB-8BF3-29216D2D39CE}" srcOrd="3" destOrd="0" parTransId="{DBD38AD6-A768-4B31-A819-0F948297C921}" sibTransId="{CD111C15-F8B3-4473-9C99-89A7C9E13863}"/>
    <dgm:cxn modelId="{B1DFC08E-F8C4-411C-AFA5-1DEEFB45EA43}" type="presOf" srcId="{A88DDD4E-DB98-427A-B454-6A8C7490EA19}" destId="{5D486D4F-C3CB-465D-9F5D-6D57E215128D}" srcOrd="0" destOrd="0" presId="urn:microsoft.com/office/officeart/2005/8/layout/orgChart1"/>
    <dgm:cxn modelId="{EECD5392-1DB0-4598-BA95-C8505CB6188E}" type="presOf" srcId="{211454C5-C138-440A-B777-B0A54C8B623E}" destId="{724CEB84-524D-4482-9402-23AFB34C0D30}" srcOrd="0" destOrd="0" presId="urn:microsoft.com/office/officeart/2005/8/layout/orgChart1"/>
    <dgm:cxn modelId="{986DCD93-CF78-41D0-A730-14EC927214E5}" type="presOf" srcId="{DBD38AD6-A768-4B31-A819-0F948297C921}" destId="{895D8164-8044-46F1-803A-BED795F547A6}" srcOrd="0" destOrd="0" presId="urn:microsoft.com/office/officeart/2005/8/layout/orgChart1"/>
    <dgm:cxn modelId="{B5ACFE98-E167-420F-A5E1-183A0E1163BE}" type="presOf" srcId="{55866BA6-8E5A-45AB-953F-E65FC5E51B0B}" destId="{FFEA5885-48F6-45D7-8213-CB2F6DFB1041}" srcOrd="0" destOrd="0" presId="urn:microsoft.com/office/officeart/2005/8/layout/orgChart1"/>
    <dgm:cxn modelId="{48D3889A-E03F-4990-AD01-AEA2125A2AFC}" srcId="{4434920D-5413-49DB-8BF3-29216D2D39CE}" destId="{3A139679-89F3-42B7-A773-3E15D8AD9AFA}" srcOrd="0" destOrd="0" parTransId="{AABA3287-F94F-44DB-9449-6E30EAEFDAE7}" sibTransId="{994F32FB-8F27-4F15-B77F-D6F8C7C7850B}"/>
    <dgm:cxn modelId="{7E0E09A0-4CB4-491C-B33C-3CD7567DD9B5}" srcId="{8FA390DD-A173-482A-93AF-7A1D766885FA}" destId="{423BD337-2333-4227-81C6-5CBE8727CADF}" srcOrd="2" destOrd="0" parTransId="{A1B72588-6ACC-4BCD-82EA-D0DC80A1201D}" sibTransId="{38B76674-1080-4164-98B4-18BB4FAC50BA}"/>
    <dgm:cxn modelId="{4A0FFCA3-0DD2-4E15-ACEE-5690D274FC76}" type="presOf" srcId="{8FA390DD-A173-482A-93AF-7A1D766885FA}" destId="{B9D6D0C6-1399-4DAB-9706-B8287EB6B183}" srcOrd="1" destOrd="0" presId="urn:microsoft.com/office/officeart/2005/8/layout/orgChart1"/>
    <dgm:cxn modelId="{B4585FA5-3BD9-4DD0-94AC-C26F2A8FD2AE}" type="presOf" srcId="{E1124BAB-1B27-49C6-9F00-29D0021A5643}" destId="{D1D4331B-4BB1-4390-B228-1830099E4CFE}" srcOrd="0" destOrd="0" presId="urn:microsoft.com/office/officeart/2005/8/layout/orgChart1"/>
    <dgm:cxn modelId="{20F0ADA7-1E22-4CE7-954F-590B3154E7B9}" type="presOf" srcId="{5A38E822-C320-46C4-B532-EB511F9ED32A}" destId="{9A7DFD55-C9EF-4FEC-B925-B25CF3564744}" srcOrd="1" destOrd="0" presId="urn:microsoft.com/office/officeart/2005/8/layout/orgChart1"/>
    <dgm:cxn modelId="{1EA34DAC-30B2-4951-928B-D6232B5E8187}" type="presOf" srcId="{5A38E822-C320-46C4-B532-EB511F9ED32A}" destId="{384D1C89-E633-406E-BE4D-376BBD89F437}" srcOrd="0" destOrd="0" presId="urn:microsoft.com/office/officeart/2005/8/layout/orgChart1"/>
    <dgm:cxn modelId="{347602AF-8BB2-40DE-B0A7-44C69B94065C}" type="presOf" srcId="{C6637118-258D-4351-A657-8184A607E493}" destId="{EDF6E435-2507-47AF-A215-E63B79B884AA}" srcOrd="0" destOrd="0" presId="urn:microsoft.com/office/officeart/2005/8/layout/orgChart1"/>
    <dgm:cxn modelId="{84256EBC-55DF-49FD-95E8-62371349826B}" type="presOf" srcId="{55866BA6-8E5A-45AB-953F-E65FC5E51B0B}" destId="{83D7FBE7-970A-4770-9AFA-3FF7A8046669}" srcOrd="1" destOrd="0" presId="urn:microsoft.com/office/officeart/2005/8/layout/orgChart1"/>
    <dgm:cxn modelId="{4FA1A9BC-75CB-46A1-84CC-367B9D76A61B}" type="presOf" srcId="{2D086012-762A-4192-98AB-A26C022F79F3}" destId="{7F9A5D26-91D4-4722-A26E-712B5AD18C9C}" srcOrd="0" destOrd="0" presId="urn:microsoft.com/office/officeart/2005/8/layout/orgChart1"/>
    <dgm:cxn modelId="{221424C3-6648-4EC1-B8BD-D6F9C85988A8}" type="presOf" srcId="{8FA390DD-A173-482A-93AF-7A1D766885FA}" destId="{CB809207-0046-49FA-9F9D-1A7A86B75388}" srcOrd="0" destOrd="0" presId="urn:microsoft.com/office/officeart/2005/8/layout/orgChart1"/>
    <dgm:cxn modelId="{3BC735C6-A0D6-448E-B697-B3CBF0461F89}" srcId="{211454C5-C138-440A-B777-B0A54C8B623E}" destId="{290A205C-DD61-436B-94AF-0D3D50F12D26}" srcOrd="0" destOrd="0" parTransId="{082423E8-CB6A-4F9E-8C08-71FA07F45E9C}" sibTransId="{A5412819-C5F4-4206-8029-4808B93F440A}"/>
    <dgm:cxn modelId="{4DA817CB-C5B8-4C8A-A80A-BF71E73F85D0}" type="presOf" srcId="{4434920D-5413-49DB-8BF3-29216D2D39CE}" destId="{F024D916-E907-4CFD-9C46-635808CD6E6E}" srcOrd="1" destOrd="0" presId="urn:microsoft.com/office/officeart/2005/8/layout/orgChart1"/>
    <dgm:cxn modelId="{886CE4CF-E63C-47BE-800E-3C7F482A4932}" type="presOf" srcId="{290A205C-DD61-436B-94AF-0D3D50F12D26}" destId="{39C52C57-E77C-4178-81BF-F87B5DEF766A}" srcOrd="1" destOrd="0" presId="urn:microsoft.com/office/officeart/2005/8/layout/orgChart1"/>
    <dgm:cxn modelId="{18915BD6-185F-4826-B230-4C6B7F7BE833}" type="presOf" srcId="{40931AAC-6FF3-4E1C-B3A7-10825A286470}" destId="{94A87E76-8746-4873-8442-5725C501D64C}" srcOrd="0" destOrd="0" presId="urn:microsoft.com/office/officeart/2005/8/layout/orgChart1"/>
    <dgm:cxn modelId="{B5D76ADF-FAA2-40E0-9759-EA4647B60EB7}" type="presOf" srcId="{4434920D-5413-49DB-8BF3-29216D2D39CE}" destId="{2DF9A330-07EB-43CD-AC4C-0595A140BBA6}" srcOrd="0" destOrd="0" presId="urn:microsoft.com/office/officeart/2005/8/layout/orgChart1"/>
    <dgm:cxn modelId="{BE96FCEB-9BAE-425B-8F20-8122E546E9A4}" type="presOf" srcId="{3A139679-89F3-42B7-A773-3E15D8AD9AFA}" destId="{F45E7EE3-5D08-47C0-BE57-8DCDE9250A86}" srcOrd="0" destOrd="0" presId="urn:microsoft.com/office/officeart/2005/8/layout/orgChart1"/>
    <dgm:cxn modelId="{CBC5ADEC-FE25-40B4-85F3-5F22E898E054}" type="presOf" srcId="{2D086012-762A-4192-98AB-A26C022F79F3}" destId="{41CE6561-1D02-4D07-8D5D-F6E39E7DE724}" srcOrd="1" destOrd="0" presId="urn:microsoft.com/office/officeart/2005/8/layout/orgChart1"/>
    <dgm:cxn modelId="{026E22ED-ED86-4D78-89B6-60734C86AED5}" srcId="{2D086012-762A-4192-98AB-A26C022F79F3}" destId="{55866BA6-8E5A-45AB-953F-E65FC5E51B0B}" srcOrd="1" destOrd="0" parTransId="{40931AAC-6FF3-4E1C-B3A7-10825A286470}" sibTransId="{74D183FB-804C-4715-ACEB-0CB22957F226}"/>
    <dgm:cxn modelId="{BC9766F5-4504-4629-AF14-4B0B0A944313}" srcId="{423BD337-2333-4227-81C6-5CBE8727CADF}" destId="{8846DA56-4ABA-4EE2-80A4-B7DC3CAB603D}" srcOrd="0" destOrd="0" parTransId="{E1124BAB-1B27-49C6-9F00-29D0021A5643}" sibTransId="{FF540B41-60B6-4D22-8746-0D88151D4387}"/>
    <dgm:cxn modelId="{60084EF6-B75C-45A8-8EC2-8CAAE1EA7AA9}" type="presOf" srcId="{18DFB4FD-C8D2-45B4-90B9-E224E056623B}" destId="{28CE31A0-412A-4A3A-97CF-BC8F60D4D0D2}" srcOrd="0" destOrd="0" presId="urn:microsoft.com/office/officeart/2005/8/layout/orgChart1"/>
    <dgm:cxn modelId="{86CF40F9-A356-4FB5-B660-74A85B6CD612}" srcId="{8FA390DD-A173-482A-93AF-7A1D766885FA}" destId="{211454C5-C138-440A-B777-B0A54C8B623E}" srcOrd="1" destOrd="0" parTransId="{49102210-62A0-4B63-8333-E90492BD24E7}" sibTransId="{F3289319-ADE0-4EC4-BB7A-1C0BE8965201}"/>
    <dgm:cxn modelId="{142CA8F9-D142-4248-B03F-46781C597CCF}" type="presOf" srcId="{290A205C-DD61-436B-94AF-0D3D50F12D26}" destId="{1311BE6C-74E7-4D91-96D3-5C3F6D4F2A76}" srcOrd="0" destOrd="0" presId="urn:microsoft.com/office/officeart/2005/8/layout/orgChart1"/>
    <dgm:cxn modelId="{3F8D1BFE-61AF-4DA1-BAA8-FB3949BC080D}" srcId="{6DA7A0CA-7DE2-4BA2-A514-38C5DCFBBFCA}" destId="{8FA390DD-A173-482A-93AF-7A1D766885FA}" srcOrd="0" destOrd="0" parTransId="{6E8B5B1C-9733-4AEE-BDC8-29E25A732ED2}" sibTransId="{6D47E985-7EE0-4905-90E7-708C4F39372A}"/>
    <dgm:cxn modelId="{B6800E03-A5FB-4836-ACAC-D7862B9CFBDC}" type="presParOf" srcId="{93EDB7FB-5F29-4EBD-BD9B-557AB52AB5D5}" destId="{9F4A11F0-5C7F-4BD0-8DF4-B8E23A28C649}" srcOrd="0" destOrd="0" presId="urn:microsoft.com/office/officeart/2005/8/layout/orgChart1"/>
    <dgm:cxn modelId="{F4F3908B-8D55-4FE2-AFC3-1D5B58FE02BD}" type="presParOf" srcId="{9F4A11F0-5C7F-4BD0-8DF4-B8E23A28C649}" destId="{5C1DE491-4406-4CCE-84D2-75D221EDFF2B}" srcOrd="0" destOrd="0" presId="urn:microsoft.com/office/officeart/2005/8/layout/orgChart1"/>
    <dgm:cxn modelId="{8C730BD4-D2DE-4E54-9180-179BEE57D76A}" type="presParOf" srcId="{5C1DE491-4406-4CCE-84D2-75D221EDFF2B}" destId="{CB809207-0046-49FA-9F9D-1A7A86B75388}" srcOrd="0" destOrd="0" presId="urn:microsoft.com/office/officeart/2005/8/layout/orgChart1"/>
    <dgm:cxn modelId="{A905A08D-8571-477A-AB97-FA92701D3871}" type="presParOf" srcId="{5C1DE491-4406-4CCE-84D2-75D221EDFF2B}" destId="{B9D6D0C6-1399-4DAB-9706-B8287EB6B183}" srcOrd="1" destOrd="0" presId="urn:microsoft.com/office/officeart/2005/8/layout/orgChart1"/>
    <dgm:cxn modelId="{870870E3-E0D8-4A4C-B633-F1352987EBC3}" type="presParOf" srcId="{9F4A11F0-5C7F-4BD0-8DF4-B8E23A28C649}" destId="{6B58050F-4B83-494A-9A26-A654542D630B}" srcOrd="1" destOrd="0" presId="urn:microsoft.com/office/officeart/2005/8/layout/orgChart1"/>
    <dgm:cxn modelId="{640A42C1-82D3-44FA-9F8B-0E52595ABEE6}" type="presParOf" srcId="{6B58050F-4B83-494A-9A26-A654542D630B}" destId="{99FC1C76-4629-4D32-A24A-F4CD3FAEDAC3}" srcOrd="0" destOrd="0" presId="urn:microsoft.com/office/officeart/2005/8/layout/orgChart1"/>
    <dgm:cxn modelId="{CB9F2531-9969-4BB2-8AEB-627BA5D2C756}" type="presParOf" srcId="{6B58050F-4B83-494A-9A26-A654542D630B}" destId="{3F67A267-A4AE-4E0B-9DD1-F87F691DBD3C}" srcOrd="1" destOrd="0" presId="urn:microsoft.com/office/officeart/2005/8/layout/orgChart1"/>
    <dgm:cxn modelId="{8F12A0F8-DE55-4BDF-80E5-5333D2C9E563}" type="presParOf" srcId="{3F67A267-A4AE-4E0B-9DD1-F87F691DBD3C}" destId="{FD2714C3-80BE-4557-AA94-F63702404AC5}" srcOrd="0" destOrd="0" presId="urn:microsoft.com/office/officeart/2005/8/layout/orgChart1"/>
    <dgm:cxn modelId="{4F01A063-D371-451D-96E5-3E69B83CCCF4}" type="presParOf" srcId="{FD2714C3-80BE-4557-AA94-F63702404AC5}" destId="{7F9A5D26-91D4-4722-A26E-712B5AD18C9C}" srcOrd="0" destOrd="0" presId="urn:microsoft.com/office/officeart/2005/8/layout/orgChart1"/>
    <dgm:cxn modelId="{3F5AB29C-36A1-4FD5-BB9B-86D904D3320D}" type="presParOf" srcId="{FD2714C3-80BE-4557-AA94-F63702404AC5}" destId="{41CE6561-1D02-4D07-8D5D-F6E39E7DE724}" srcOrd="1" destOrd="0" presId="urn:microsoft.com/office/officeart/2005/8/layout/orgChart1"/>
    <dgm:cxn modelId="{3320FE2A-6655-46BA-815A-820DC8619596}" type="presParOf" srcId="{3F67A267-A4AE-4E0B-9DD1-F87F691DBD3C}" destId="{FA98F50F-2FE8-4E1C-951B-003C3D0B5385}" srcOrd="1" destOrd="0" presId="urn:microsoft.com/office/officeart/2005/8/layout/orgChart1"/>
    <dgm:cxn modelId="{EF905336-76FD-4A12-8ABF-A7390E0598E2}" type="presParOf" srcId="{FA98F50F-2FE8-4E1C-951B-003C3D0B5385}" destId="{EDF6E435-2507-47AF-A215-E63B79B884AA}" srcOrd="0" destOrd="0" presId="urn:microsoft.com/office/officeart/2005/8/layout/orgChart1"/>
    <dgm:cxn modelId="{7A66280A-EC9F-4659-B139-533893528129}" type="presParOf" srcId="{FA98F50F-2FE8-4E1C-951B-003C3D0B5385}" destId="{BF1F381B-4321-461A-B5DE-C04A5549948F}" srcOrd="1" destOrd="0" presId="urn:microsoft.com/office/officeart/2005/8/layout/orgChart1"/>
    <dgm:cxn modelId="{3E1708A6-0F88-4EF6-B625-8A2F5D8CA917}" type="presParOf" srcId="{BF1F381B-4321-461A-B5DE-C04A5549948F}" destId="{7BE305CE-1D64-4B95-B507-F77EC72648E2}" srcOrd="0" destOrd="0" presId="urn:microsoft.com/office/officeart/2005/8/layout/orgChart1"/>
    <dgm:cxn modelId="{6DF3910F-45D8-4792-8501-50F475D3226A}" type="presParOf" srcId="{7BE305CE-1D64-4B95-B507-F77EC72648E2}" destId="{5D486D4F-C3CB-465D-9F5D-6D57E215128D}" srcOrd="0" destOrd="0" presId="urn:microsoft.com/office/officeart/2005/8/layout/orgChart1"/>
    <dgm:cxn modelId="{7EF308F8-D502-4FC3-AB38-63498771AB48}" type="presParOf" srcId="{7BE305CE-1D64-4B95-B507-F77EC72648E2}" destId="{0CF47149-E857-4FEE-9B8B-FA8D6907BA13}" srcOrd="1" destOrd="0" presId="urn:microsoft.com/office/officeart/2005/8/layout/orgChart1"/>
    <dgm:cxn modelId="{0DACBB80-D516-4D3C-A209-3DDF36A4CD12}" type="presParOf" srcId="{BF1F381B-4321-461A-B5DE-C04A5549948F}" destId="{0640AF11-8E48-4D32-A32D-25A61C4ABA8B}" srcOrd="1" destOrd="0" presId="urn:microsoft.com/office/officeart/2005/8/layout/orgChart1"/>
    <dgm:cxn modelId="{8C2381FA-5760-4AE9-838E-6689EB11E7DA}" type="presParOf" srcId="{BF1F381B-4321-461A-B5DE-C04A5549948F}" destId="{DB22DD27-ACA7-49A6-B127-A8B13ADAA41F}" srcOrd="2" destOrd="0" presId="urn:microsoft.com/office/officeart/2005/8/layout/orgChart1"/>
    <dgm:cxn modelId="{3CED2918-5D4F-40A8-8A1E-DF81E1E651E6}" type="presParOf" srcId="{FA98F50F-2FE8-4E1C-951B-003C3D0B5385}" destId="{94A87E76-8746-4873-8442-5725C501D64C}" srcOrd="2" destOrd="0" presId="urn:microsoft.com/office/officeart/2005/8/layout/orgChart1"/>
    <dgm:cxn modelId="{DE12FEE1-8D65-4E69-8D79-AF2668BF56E2}" type="presParOf" srcId="{FA98F50F-2FE8-4E1C-951B-003C3D0B5385}" destId="{89F0C9F5-DE92-4378-A4EC-FFC64261E4AD}" srcOrd="3" destOrd="0" presId="urn:microsoft.com/office/officeart/2005/8/layout/orgChart1"/>
    <dgm:cxn modelId="{77063CC6-69CB-433C-B34D-341C20CB9E5F}" type="presParOf" srcId="{89F0C9F5-DE92-4378-A4EC-FFC64261E4AD}" destId="{96AFCA76-BB3D-4576-980C-3B9402E3F223}" srcOrd="0" destOrd="0" presId="urn:microsoft.com/office/officeart/2005/8/layout/orgChart1"/>
    <dgm:cxn modelId="{49A53D31-EF01-4A07-BE8F-4D53119A980A}" type="presParOf" srcId="{96AFCA76-BB3D-4576-980C-3B9402E3F223}" destId="{FFEA5885-48F6-45D7-8213-CB2F6DFB1041}" srcOrd="0" destOrd="0" presId="urn:microsoft.com/office/officeart/2005/8/layout/orgChart1"/>
    <dgm:cxn modelId="{14E248FD-B8E8-45EA-A7BE-8043917BAD4B}" type="presParOf" srcId="{96AFCA76-BB3D-4576-980C-3B9402E3F223}" destId="{83D7FBE7-970A-4770-9AFA-3FF7A8046669}" srcOrd="1" destOrd="0" presId="urn:microsoft.com/office/officeart/2005/8/layout/orgChart1"/>
    <dgm:cxn modelId="{E3BA9AF2-476D-49C3-AAD6-27A8E556231B}" type="presParOf" srcId="{89F0C9F5-DE92-4378-A4EC-FFC64261E4AD}" destId="{65AE8352-AA51-4B87-9B90-FF8F28E0E83C}" srcOrd="1" destOrd="0" presId="urn:microsoft.com/office/officeart/2005/8/layout/orgChart1"/>
    <dgm:cxn modelId="{69E5D0AD-766F-40A5-BD84-A6C31F3EF7CE}" type="presParOf" srcId="{89F0C9F5-DE92-4378-A4EC-FFC64261E4AD}" destId="{D20C8438-CB55-4D7F-B7A7-18896468C6DB}" srcOrd="2" destOrd="0" presId="urn:microsoft.com/office/officeart/2005/8/layout/orgChart1"/>
    <dgm:cxn modelId="{C0FAB67B-1D4C-4326-9BC3-478F8B96FF6F}" type="presParOf" srcId="{3F67A267-A4AE-4E0B-9DD1-F87F691DBD3C}" destId="{932A67AF-EA9A-4EB2-81E5-7D75DEA910CC}" srcOrd="2" destOrd="0" presId="urn:microsoft.com/office/officeart/2005/8/layout/orgChart1"/>
    <dgm:cxn modelId="{18966514-F987-493F-8639-FC8DF91DF869}" type="presParOf" srcId="{6B58050F-4B83-494A-9A26-A654542D630B}" destId="{273351D0-9802-4857-B440-DC8CD10F9CD0}" srcOrd="2" destOrd="0" presId="urn:microsoft.com/office/officeart/2005/8/layout/orgChart1"/>
    <dgm:cxn modelId="{49D4F402-634B-4EE9-AADC-D3321FF31C1D}" type="presParOf" srcId="{6B58050F-4B83-494A-9A26-A654542D630B}" destId="{02313C0A-2559-470A-B6F7-46E414593761}" srcOrd="3" destOrd="0" presId="urn:microsoft.com/office/officeart/2005/8/layout/orgChart1"/>
    <dgm:cxn modelId="{11DD417A-FB9D-4C23-865F-057DBD43E77D}" type="presParOf" srcId="{02313C0A-2559-470A-B6F7-46E414593761}" destId="{DF4DE304-C858-43C4-BFA4-B8376B5DE658}" srcOrd="0" destOrd="0" presId="urn:microsoft.com/office/officeart/2005/8/layout/orgChart1"/>
    <dgm:cxn modelId="{9FB9138B-187F-4BC8-8EA5-4BF98E2C3661}" type="presParOf" srcId="{DF4DE304-C858-43C4-BFA4-B8376B5DE658}" destId="{724CEB84-524D-4482-9402-23AFB34C0D30}" srcOrd="0" destOrd="0" presId="urn:microsoft.com/office/officeart/2005/8/layout/orgChart1"/>
    <dgm:cxn modelId="{D8FD0EEE-BE75-43CA-A87B-C61BEEC5AE65}" type="presParOf" srcId="{DF4DE304-C858-43C4-BFA4-B8376B5DE658}" destId="{AE86DDBD-8B35-4AF8-9486-6A17E8AB0028}" srcOrd="1" destOrd="0" presId="urn:microsoft.com/office/officeart/2005/8/layout/orgChart1"/>
    <dgm:cxn modelId="{5BC94D25-B716-48A0-BF6A-52A88409AA22}" type="presParOf" srcId="{02313C0A-2559-470A-B6F7-46E414593761}" destId="{DD509BBE-FBC7-4A8A-8E27-98E9BADF74D9}" srcOrd="1" destOrd="0" presId="urn:microsoft.com/office/officeart/2005/8/layout/orgChart1"/>
    <dgm:cxn modelId="{E95BF35B-54CF-4A9F-A156-559412B2A9C0}" type="presParOf" srcId="{DD509BBE-FBC7-4A8A-8E27-98E9BADF74D9}" destId="{A8686E58-AA86-4DB9-B9D9-F44B2DB9F61C}" srcOrd="0" destOrd="0" presId="urn:microsoft.com/office/officeart/2005/8/layout/orgChart1"/>
    <dgm:cxn modelId="{ED8A1930-EAFE-46C7-9B32-C6E6F18CC3E3}" type="presParOf" srcId="{DD509BBE-FBC7-4A8A-8E27-98E9BADF74D9}" destId="{AE5CFF0D-D1B4-45A5-9274-106D61ED4F3B}" srcOrd="1" destOrd="0" presId="urn:microsoft.com/office/officeart/2005/8/layout/orgChart1"/>
    <dgm:cxn modelId="{0C080969-1660-40E3-844C-53B21613DD2A}" type="presParOf" srcId="{AE5CFF0D-D1B4-45A5-9274-106D61ED4F3B}" destId="{D0C77C12-BF06-4DBF-BC98-577006A8D799}" srcOrd="0" destOrd="0" presId="urn:microsoft.com/office/officeart/2005/8/layout/orgChart1"/>
    <dgm:cxn modelId="{77A07C23-FF94-438E-A1AC-E784787355F0}" type="presParOf" srcId="{D0C77C12-BF06-4DBF-BC98-577006A8D799}" destId="{1311BE6C-74E7-4D91-96D3-5C3F6D4F2A76}" srcOrd="0" destOrd="0" presId="urn:microsoft.com/office/officeart/2005/8/layout/orgChart1"/>
    <dgm:cxn modelId="{665566C9-AE7D-4B65-8D04-DC0A992C0C7D}" type="presParOf" srcId="{D0C77C12-BF06-4DBF-BC98-577006A8D799}" destId="{39C52C57-E77C-4178-81BF-F87B5DEF766A}" srcOrd="1" destOrd="0" presId="urn:microsoft.com/office/officeart/2005/8/layout/orgChart1"/>
    <dgm:cxn modelId="{C6364FFF-05DC-4BF9-A889-808200406773}" type="presParOf" srcId="{AE5CFF0D-D1B4-45A5-9274-106D61ED4F3B}" destId="{8B53F9E9-AEFC-4D40-8540-13A48C9809E4}" srcOrd="1" destOrd="0" presId="urn:microsoft.com/office/officeart/2005/8/layout/orgChart1"/>
    <dgm:cxn modelId="{11F0BD5A-6686-4AEA-B6E6-349F723BBA7B}" type="presParOf" srcId="{AE5CFF0D-D1B4-45A5-9274-106D61ED4F3B}" destId="{2D7D2FAF-98E0-47D2-8424-5B3BCA9B4747}" srcOrd="2" destOrd="0" presId="urn:microsoft.com/office/officeart/2005/8/layout/orgChart1"/>
    <dgm:cxn modelId="{A70B3223-7EA1-419C-BE00-BE4D0D4C2FC2}" type="presParOf" srcId="{02313C0A-2559-470A-B6F7-46E414593761}" destId="{2D9D39AD-DE2D-4DBE-9584-78C6254A0CFB}" srcOrd="2" destOrd="0" presId="urn:microsoft.com/office/officeart/2005/8/layout/orgChart1"/>
    <dgm:cxn modelId="{EE34FA52-7823-43AD-8DBD-8913FAC31D39}" type="presParOf" srcId="{6B58050F-4B83-494A-9A26-A654542D630B}" destId="{F7F5C6DE-44F6-4A89-9050-05819B58FD37}" srcOrd="4" destOrd="0" presId="urn:microsoft.com/office/officeart/2005/8/layout/orgChart1"/>
    <dgm:cxn modelId="{515C74E0-58E0-4FE0-8182-C229BECD320D}" type="presParOf" srcId="{6B58050F-4B83-494A-9A26-A654542D630B}" destId="{DF141F3E-4750-460F-92C8-66E5C050401C}" srcOrd="5" destOrd="0" presId="urn:microsoft.com/office/officeart/2005/8/layout/orgChart1"/>
    <dgm:cxn modelId="{CB98BDD0-2A02-4600-B234-5075DBED3C71}" type="presParOf" srcId="{DF141F3E-4750-460F-92C8-66E5C050401C}" destId="{5EF6AEBD-0954-4101-BDC1-8A2381597127}" srcOrd="0" destOrd="0" presId="urn:microsoft.com/office/officeart/2005/8/layout/orgChart1"/>
    <dgm:cxn modelId="{3C6DEC9D-E94F-4A33-ADD5-68E831582440}" type="presParOf" srcId="{5EF6AEBD-0954-4101-BDC1-8A2381597127}" destId="{04BBEF84-5C54-4D66-A466-291F294FC00B}" srcOrd="0" destOrd="0" presId="urn:microsoft.com/office/officeart/2005/8/layout/orgChart1"/>
    <dgm:cxn modelId="{77593CFE-E887-4FCD-86B3-EFAE9218CB8C}" type="presParOf" srcId="{5EF6AEBD-0954-4101-BDC1-8A2381597127}" destId="{EE124EA5-9370-4B19-BBAC-832471B55E84}" srcOrd="1" destOrd="0" presId="urn:microsoft.com/office/officeart/2005/8/layout/orgChart1"/>
    <dgm:cxn modelId="{B09B3E67-8712-4526-BE89-E2B7755FFD32}" type="presParOf" srcId="{DF141F3E-4750-460F-92C8-66E5C050401C}" destId="{39DDA6FA-C38B-4322-A85C-12D722F9B985}" srcOrd="1" destOrd="0" presId="urn:microsoft.com/office/officeart/2005/8/layout/orgChart1"/>
    <dgm:cxn modelId="{C0EF1DA2-6815-47E1-B5D7-D5ED4725C9D8}" type="presParOf" srcId="{39DDA6FA-C38B-4322-A85C-12D722F9B985}" destId="{D1D4331B-4BB1-4390-B228-1830099E4CFE}" srcOrd="0" destOrd="0" presId="urn:microsoft.com/office/officeart/2005/8/layout/orgChart1"/>
    <dgm:cxn modelId="{D4D86F34-444E-46D5-AE03-B7DA525FAF70}" type="presParOf" srcId="{39DDA6FA-C38B-4322-A85C-12D722F9B985}" destId="{015497B2-8983-41DA-9F54-A177522BD013}" srcOrd="1" destOrd="0" presId="urn:microsoft.com/office/officeart/2005/8/layout/orgChart1"/>
    <dgm:cxn modelId="{FF910DEF-D72F-4325-BFEF-D857F7277D60}" type="presParOf" srcId="{015497B2-8983-41DA-9F54-A177522BD013}" destId="{EF1570FA-AC34-429E-99B3-1DE578A8D145}" srcOrd="0" destOrd="0" presId="urn:microsoft.com/office/officeart/2005/8/layout/orgChart1"/>
    <dgm:cxn modelId="{A65A7C50-CF33-4B84-829A-520CF65278C9}" type="presParOf" srcId="{EF1570FA-AC34-429E-99B3-1DE578A8D145}" destId="{87F4E8A3-BB2B-477D-A9A4-4C8FAE351CC2}" srcOrd="0" destOrd="0" presId="urn:microsoft.com/office/officeart/2005/8/layout/orgChart1"/>
    <dgm:cxn modelId="{1D036E4B-69A8-40C2-B827-1D331EE3EAC3}" type="presParOf" srcId="{EF1570FA-AC34-429E-99B3-1DE578A8D145}" destId="{065793DD-A6FF-43EE-A1DE-EDBBCF647E22}" srcOrd="1" destOrd="0" presId="urn:microsoft.com/office/officeart/2005/8/layout/orgChart1"/>
    <dgm:cxn modelId="{9809DC8A-F10E-4370-BD70-B4E23504620B}" type="presParOf" srcId="{015497B2-8983-41DA-9F54-A177522BD013}" destId="{B8090069-4EEA-4EB7-9DC2-98F604459B79}" srcOrd="1" destOrd="0" presId="urn:microsoft.com/office/officeart/2005/8/layout/orgChart1"/>
    <dgm:cxn modelId="{88D944CA-3F3F-4F59-8117-D3CDBFE198CF}" type="presParOf" srcId="{015497B2-8983-41DA-9F54-A177522BD013}" destId="{2541C503-F2F7-4AA6-9754-CD2E1C3C9AE3}" srcOrd="2" destOrd="0" presId="urn:microsoft.com/office/officeart/2005/8/layout/orgChart1"/>
    <dgm:cxn modelId="{4C22038B-537B-4C99-9543-9DA17E2D514C}" type="presParOf" srcId="{39DDA6FA-C38B-4322-A85C-12D722F9B985}" destId="{28CE31A0-412A-4A3A-97CF-BC8F60D4D0D2}" srcOrd="2" destOrd="0" presId="urn:microsoft.com/office/officeart/2005/8/layout/orgChart1"/>
    <dgm:cxn modelId="{C66B5558-625D-424D-861D-B7A75686E638}" type="presParOf" srcId="{39DDA6FA-C38B-4322-A85C-12D722F9B985}" destId="{E41AFD0A-C7BF-40EA-B12C-C4AAFDF6E033}" srcOrd="3" destOrd="0" presId="urn:microsoft.com/office/officeart/2005/8/layout/orgChart1"/>
    <dgm:cxn modelId="{D592066C-F0C9-4EC0-A313-B072BD8387E2}" type="presParOf" srcId="{E41AFD0A-C7BF-40EA-B12C-C4AAFDF6E033}" destId="{3915333D-5780-4540-982F-0D77FAC42C64}" srcOrd="0" destOrd="0" presId="urn:microsoft.com/office/officeart/2005/8/layout/orgChart1"/>
    <dgm:cxn modelId="{D0B5182A-4B7D-41C0-8F70-9DE84D731708}" type="presParOf" srcId="{3915333D-5780-4540-982F-0D77FAC42C64}" destId="{384D1C89-E633-406E-BE4D-376BBD89F437}" srcOrd="0" destOrd="0" presId="urn:microsoft.com/office/officeart/2005/8/layout/orgChart1"/>
    <dgm:cxn modelId="{F2D40344-D16D-4ED7-8AA3-179549816670}" type="presParOf" srcId="{3915333D-5780-4540-982F-0D77FAC42C64}" destId="{9A7DFD55-C9EF-4FEC-B925-B25CF3564744}" srcOrd="1" destOrd="0" presId="urn:microsoft.com/office/officeart/2005/8/layout/orgChart1"/>
    <dgm:cxn modelId="{B3287B5E-9549-4FA2-B035-2772904CE8C8}" type="presParOf" srcId="{E41AFD0A-C7BF-40EA-B12C-C4AAFDF6E033}" destId="{95F43840-67D7-4471-A67C-5F6C4C7D3632}" srcOrd="1" destOrd="0" presId="urn:microsoft.com/office/officeart/2005/8/layout/orgChart1"/>
    <dgm:cxn modelId="{3107DE9D-D2EF-4BD1-866D-391213FF39B4}" type="presParOf" srcId="{E41AFD0A-C7BF-40EA-B12C-C4AAFDF6E033}" destId="{813E8AD0-AEDF-4B4A-B434-928F4C5F70FC}" srcOrd="2" destOrd="0" presId="urn:microsoft.com/office/officeart/2005/8/layout/orgChart1"/>
    <dgm:cxn modelId="{5CE162A9-C10F-4349-891E-46BC61E17631}" type="presParOf" srcId="{DF141F3E-4750-460F-92C8-66E5C050401C}" destId="{40671066-A4F4-4CD6-859C-B18439AE503E}" srcOrd="2" destOrd="0" presId="urn:microsoft.com/office/officeart/2005/8/layout/orgChart1"/>
    <dgm:cxn modelId="{AC4B4898-7BBD-42EF-9514-E3B2B4E67ADF}" type="presParOf" srcId="{6B58050F-4B83-494A-9A26-A654542D630B}" destId="{895D8164-8044-46F1-803A-BED795F547A6}" srcOrd="6" destOrd="0" presId="urn:microsoft.com/office/officeart/2005/8/layout/orgChart1"/>
    <dgm:cxn modelId="{070CBC95-F58F-4C74-B35B-F8B7C52F5705}" type="presParOf" srcId="{6B58050F-4B83-494A-9A26-A654542D630B}" destId="{2829674B-982F-47B9-AC13-D6E3DA827AE7}" srcOrd="7" destOrd="0" presId="urn:microsoft.com/office/officeart/2005/8/layout/orgChart1"/>
    <dgm:cxn modelId="{387C8CA9-7BA7-4B8A-8CFE-46E1CE133F6C}" type="presParOf" srcId="{2829674B-982F-47B9-AC13-D6E3DA827AE7}" destId="{3B84B7D7-CCB4-4498-8E5A-98F7FC34C5E7}" srcOrd="0" destOrd="0" presId="urn:microsoft.com/office/officeart/2005/8/layout/orgChart1"/>
    <dgm:cxn modelId="{B67C901C-E346-4730-A08B-7FC849D08802}" type="presParOf" srcId="{3B84B7D7-CCB4-4498-8E5A-98F7FC34C5E7}" destId="{2DF9A330-07EB-43CD-AC4C-0595A140BBA6}" srcOrd="0" destOrd="0" presId="urn:microsoft.com/office/officeart/2005/8/layout/orgChart1"/>
    <dgm:cxn modelId="{434F5C69-925B-4EB9-B871-6CBC8A915548}" type="presParOf" srcId="{3B84B7D7-CCB4-4498-8E5A-98F7FC34C5E7}" destId="{F024D916-E907-4CFD-9C46-635808CD6E6E}" srcOrd="1" destOrd="0" presId="urn:microsoft.com/office/officeart/2005/8/layout/orgChart1"/>
    <dgm:cxn modelId="{7B3C8382-CBE4-4816-B3AA-6FB70C804F0A}" type="presParOf" srcId="{2829674B-982F-47B9-AC13-D6E3DA827AE7}" destId="{39750C0E-9660-4C60-A1F5-022DF7A92E1C}" srcOrd="1" destOrd="0" presId="urn:microsoft.com/office/officeart/2005/8/layout/orgChart1"/>
    <dgm:cxn modelId="{7E184C7B-79F0-4556-B3E3-BFB2AC6752DC}" type="presParOf" srcId="{39750C0E-9660-4C60-A1F5-022DF7A92E1C}" destId="{697C9FD6-508D-4989-B58A-713B429659EE}" srcOrd="0" destOrd="0" presId="urn:microsoft.com/office/officeart/2005/8/layout/orgChart1"/>
    <dgm:cxn modelId="{89F285A1-CA20-454A-97AD-FDC975D32A4C}" type="presParOf" srcId="{39750C0E-9660-4C60-A1F5-022DF7A92E1C}" destId="{C8E9E243-1D7E-416B-A316-9F4D9E42CDA2}" srcOrd="1" destOrd="0" presId="urn:microsoft.com/office/officeart/2005/8/layout/orgChart1"/>
    <dgm:cxn modelId="{2710126F-045B-4E84-BD3B-646A7077A02C}" type="presParOf" srcId="{C8E9E243-1D7E-416B-A316-9F4D9E42CDA2}" destId="{69958E21-407F-4507-AFA1-FB3E9A23C30B}" srcOrd="0" destOrd="0" presId="urn:microsoft.com/office/officeart/2005/8/layout/orgChart1"/>
    <dgm:cxn modelId="{5F021C91-779F-4716-9594-84A16FCA30B8}" type="presParOf" srcId="{69958E21-407F-4507-AFA1-FB3E9A23C30B}" destId="{F45E7EE3-5D08-47C0-BE57-8DCDE9250A86}" srcOrd="0" destOrd="0" presId="urn:microsoft.com/office/officeart/2005/8/layout/orgChart1"/>
    <dgm:cxn modelId="{C2F94844-6A72-433F-AA5D-BE55F79A8415}" type="presParOf" srcId="{69958E21-407F-4507-AFA1-FB3E9A23C30B}" destId="{1C963FFD-1C09-46C8-B7B4-8033E02DB17C}" srcOrd="1" destOrd="0" presId="urn:microsoft.com/office/officeart/2005/8/layout/orgChart1"/>
    <dgm:cxn modelId="{36E45C28-5B07-45D1-A792-43CD72A0FFA5}" type="presParOf" srcId="{C8E9E243-1D7E-416B-A316-9F4D9E42CDA2}" destId="{FA6AC275-8F5D-4E35-B681-335C2988EF7F}" srcOrd="1" destOrd="0" presId="urn:microsoft.com/office/officeart/2005/8/layout/orgChart1"/>
    <dgm:cxn modelId="{AF53FA81-935A-4436-8167-0D92FFC88A6E}" type="presParOf" srcId="{C8E9E243-1D7E-416B-A316-9F4D9E42CDA2}" destId="{DAB78BBD-396A-4754-9A42-1F63D7C84C7C}" srcOrd="2" destOrd="0" presId="urn:microsoft.com/office/officeart/2005/8/layout/orgChart1"/>
    <dgm:cxn modelId="{F979B7AB-25FE-4872-80BE-5C31B3F0A5BF}" type="presParOf" srcId="{2829674B-982F-47B9-AC13-D6E3DA827AE7}" destId="{8F20CC41-703A-4AA4-928E-2F7D0C4110AB}" srcOrd="2" destOrd="0" presId="urn:microsoft.com/office/officeart/2005/8/layout/orgChart1"/>
    <dgm:cxn modelId="{8D5455D9-FB0A-465A-BAC9-BF96D10B0623}" type="presParOf" srcId="{9F4A11F0-5C7F-4BD0-8DF4-B8E23A28C649}" destId="{BF9631B9-27B9-4102-B1F1-72BF0062430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7C9FD6-508D-4989-B58A-713B429659EE}">
      <dsp:nvSpPr>
        <dsp:cNvPr id="0" name=""/>
        <dsp:cNvSpPr/>
      </dsp:nvSpPr>
      <dsp:spPr>
        <a:xfrm>
          <a:off x="4192471" y="148223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D8164-8044-46F1-803A-BED795F547A6}">
      <dsp:nvSpPr>
        <dsp:cNvPr id="0" name=""/>
        <dsp:cNvSpPr/>
      </dsp:nvSpPr>
      <dsp:spPr>
        <a:xfrm>
          <a:off x="2602766" y="684574"/>
          <a:ext cx="2039091" cy="235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63"/>
              </a:lnTo>
              <a:lnTo>
                <a:pt x="2039091" y="117963"/>
              </a:lnTo>
              <a:lnTo>
                <a:pt x="2039091" y="23592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E31A0-412A-4A3A-97CF-BC8F60D4D0D2}">
      <dsp:nvSpPr>
        <dsp:cNvPr id="0" name=""/>
        <dsp:cNvSpPr/>
      </dsp:nvSpPr>
      <dsp:spPr>
        <a:xfrm>
          <a:off x="2833077" y="1482236"/>
          <a:ext cx="168519" cy="131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455"/>
              </a:lnTo>
              <a:lnTo>
                <a:pt x="168519" y="131445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D4331B-4BB1-4390-B228-1830099E4CFE}">
      <dsp:nvSpPr>
        <dsp:cNvPr id="0" name=""/>
        <dsp:cNvSpPr/>
      </dsp:nvSpPr>
      <dsp:spPr>
        <a:xfrm>
          <a:off x="2833077" y="148223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F5C6DE-44F6-4A89-9050-05819B58FD37}">
      <dsp:nvSpPr>
        <dsp:cNvPr id="0" name=""/>
        <dsp:cNvSpPr/>
      </dsp:nvSpPr>
      <dsp:spPr>
        <a:xfrm>
          <a:off x="2602766" y="684574"/>
          <a:ext cx="679697" cy="235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63"/>
              </a:lnTo>
              <a:lnTo>
                <a:pt x="679697" y="117963"/>
              </a:lnTo>
              <a:lnTo>
                <a:pt x="679697" y="23592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686E58-AA86-4DB9-B9D9-F44B2DB9F61C}">
      <dsp:nvSpPr>
        <dsp:cNvPr id="0" name=""/>
        <dsp:cNvSpPr/>
      </dsp:nvSpPr>
      <dsp:spPr>
        <a:xfrm>
          <a:off x="1473683" y="148223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351D0-9802-4857-B440-DC8CD10F9CD0}">
      <dsp:nvSpPr>
        <dsp:cNvPr id="0" name=""/>
        <dsp:cNvSpPr/>
      </dsp:nvSpPr>
      <dsp:spPr>
        <a:xfrm>
          <a:off x="1923069" y="684574"/>
          <a:ext cx="679697" cy="235927"/>
        </a:xfrm>
        <a:custGeom>
          <a:avLst/>
          <a:gdLst/>
          <a:ahLst/>
          <a:cxnLst/>
          <a:rect l="0" t="0" r="0" b="0"/>
          <a:pathLst>
            <a:path>
              <a:moveTo>
                <a:pt x="679697" y="0"/>
              </a:moveTo>
              <a:lnTo>
                <a:pt x="679697" y="117963"/>
              </a:lnTo>
              <a:lnTo>
                <a:pt x="0" y="117963"/>
              </a:lnTo>
              <a:lnTo>
                <a:pt x="0" y="23592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A87E76-8746-4873-8442-5725C501D64C}">
      <dsp:nvSpPr>
        <dsp:cNvPr id="0" name=""/>
        <dsp:cNvSpPr/>
      </dsp:nvSpPr>
      <dsp:spPr>
        <a:xfrm>
          <a:off x="114288" y="1482236"/>
          <a:ext cx="168519" cy="131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455"/>
              </a:lnTo>
              <a:lnTo>
                <a:pt x="168519" y="131445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6E435-2507-47AF-A215-E63B79B884AA}">
      <dsp:nvSpPr>
        <dsp:cNvPr id="0" name=""/>
        <dsp:cNvSpPr/>
      </dsp:nvSpPr>
      <dsp:spPr>
        <a:xfrm>
          <a:off x="114288" y="148223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FC1C76-4629-4D32-A24A-F4CD3FAEDAC3}">
      <dsp:nvSpPr>
        <dsp:cNvPr id="0" name=""/>
        <dsp:cNvSpPr/>
      </dsp:nvSpPr>
      <dsp:spPr>
        <a:xfrm>
          <a:off x="563675" y="684574"/>
          <a:ext cx="2039091" cy="235927"/>
        </a:xfrm>
        <a:custGeom>
          <a:avLst/>
          <a:gdLst/>
          <a:ahLst/>
          <a:cxnLst/>
          <a:rect l="0" t="0" r="0" b="0"/>
          <a:pathLst>
            <a:path>
              <a:moveTo>
                <a:pt x="2039091" y="0"/>
              </a:moveTo>
              <a:lnTo>
                <a:pt x="2039091" y="117963"/>
              </a:lnTo>
              <a:lnTo>
                <a:pt x="0" y="117963"/>
              </a:lnTo>
              <a:lnTo>
                <a:pt x="0" y="23592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809207-0046-49FA-9F9D-1A7A86B75388}">
      <dsp:nvSpPr>
        <dsp:cNvPr id="0" name=""/>
        <dsp:cNvSpPr/>
      </dsp:nvSpPr>
      <dsp:spPr>
        <a:xfrm>
          <a:off x="2041033" y="122841"/>
          <a:ext cx="1123466" cy="56173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Projekt</a:t>
          </a:r>
          <a:endParaRPr lang="en-US" sz="1300" kern="1200"/>
        </a:p>
      </dsp:txBody>
      <dsp:txXfrm>
        <a:off x="2041033" y="122841"/>
        <a:ext cx="1123466" cy="561733"/>
      </dsp:txXfrm>
    </dsp:sp>
    <dsp:sp modelId="{7F9A5D26-91D4-4722-A26E-712B5AD18C9C}">
      <dsp:nvSpPr>
        <dsp:cNvPr id="0" name=""/>
        <dsp:cNvSpPr/>
      </dsp:nvSpPr>
      <dsp:spPr>
        <a:xfrm>
          <a:off x="1942" y="920502"/>
          <a:ext cx="1123466" cy="56173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Inicijalna faza</a:t>
          </a:r>
          <a:endParaRPr lang="en-US" sz="1300" kern="1200"/>
        </a:p>
      </dsp:txBody>
      <dsp:txXfrm>
        <a:off x="1942" y="920502"/>
        <a:ext cx="1123466" cy="561733"/>
      </dsp:txXfrm>
    </dsp:sp>
    <dsp:sp modelId="{5D486D4F-C3CB-465D-9F5D-6D57E215128D}">
      <dsp:nvSpPr>
        <dsp:cNvPr id="0" name=""/>
        <dsp:cNvSpPr/>
      </dsp:nvSpPr>
      <dsp:spPr>
        <a:xfrm>
          <a:off x="282808" y="1718163"/>
          <a:ext cx="1123466" cy="5617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Stvaranje tima</a:t>
          </a:r>
          <a:endParaRPr lang="en-US" sz="1300" kern="1200"/>
        </a:p>
      </dsp:txBody>
      <dsp:txXfrm>
        <a:off x="282808" y="1718163"/>
        <a:ext cx="1123466" cy="561733"/>
      </dsp:txXfrm>
    </dsp:sp>
    <dsp:sp modelId="{FFEA5885-48F6-45D7-8213-CB2F6DFB1041}">
      <dsp:nvSpPr>
        <dsp:cNvPr id="0" name=""/>
        <dsp:cNvSpPr/>
      </dsp:nvSpPr>
      <dsp:spPr>
        <a:xfrm>
          <a:off x="282808" y="2515825"/>
          <a:ext cx="1123466" cy="5617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Upoznavanje tima s projektom</a:t>
          </a:r>
          <a:endParaRPr lang="en-US" sz="1300" kern="1200"/>
        </a:p>
      </dsp:txBody>
      <dsp:txXfrm>
        <a:off x="282808" y="2515825"/>
        <a:ext cx="1123466" cy="561733"/>
      </dsp:txXfrm>
    </dsp:sp>
    <dsp:sp modelId="{724CEB84-524D-4482-9402-23AFB34C0D30}">
      <dsp:nvSpPr>
        <dsp:cNvPr id="0" name=""/>
        <dsp:cNvSpPr/>
      </dsp:nvSpPr>
      <dsp:spPr>
        <a:xfrm>
          <a:off x="1361336" y="920502"/>
          <a:ext cx="1123466" cy="56173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Predizvedvena faza</a:t>
          </a:r>
          <a:endParaRPr lang="en-US" sz="1300" kern="1200"/>
        </a:p>
      </dsp:txBody>
      <dsp:txXfrm>
        <a:off x="1361336" y="920502"/>
        <a:ext cx="1123466" cy="561733"/>
      </dsp:txXfrm>
    </dsp:sp>
    <dsp:sp modelId="{1311BE6C-74E7-4D91-96D3-5C3F6D4F2A76}">
      <dsp:nvSpPr>
        <dsp:cNvPr id="0" name=""/>
        <dsp:cNvSpPr/>
      </dsp:nvSpPr>
      <dsp:spPr>
        <a:xfrm>
          <a:off x="1642203" y="1718163"/>
          <a:ext cx="1123466" cy="5617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Eksploracija dataseta</a:t>
          </a:r>
          <a:endParaRPr lang="en-US" sz="1300" kern="1200"/>
        </a:p>
      </dsp:txBody>
      <dsp:txXfrm>
        <a:off x="1642203" y="1718163"/>
        <a:ext cx="1123466" cy="561733"/>
      </dsp:txXfrm>
    </dsp:sp>
    <dsp:sp modelId="{04BBEF84-5C54-4D66-A466-291F294FC00B}">
      <dsp:nvSpPr>
        <dsp:cNvPr id="0" name=""/>
        <dsp:cNvSpPr/>
      </dsp:nvSpPr>
      <dsp:spPr>
        <a:xfrm>
          <a:off x="2720730" y="920502"/>
          <a:ext cx="1123466" cy="56173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Izvedba</a:t>
          </a:r>
          <a:endParaRPr lang="en-US" sz="1300" kern="1200"/>
        </a:p>
      </dsp:txBody>
      <dsp:txXfrm>
        <a:off x="2720730" y="920502"/>
        <a:ext cx="1123466" cy="561733"/>
      </dsp:txXfrm>
    </dsp:sp>
    <dsp:sp modelId="{87F4E8A3-BB2B-477D-A9A4-4C8FAE351CC2}">
      <dsp:nvSpPr>
        <dsp:cNvPr id="0" name=""/>
        <dsp:cNvSpPr/>
      </dsp:nvSpPr>
      <dsp:spPr>
        <a:xfrm>
          <a:off x="3001597" y="1718163"/>
          <a:ext cx="1123466" cy="5617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Razvijanje prediktivnih modela</a:t>
          </a:r>
          <a:endParaRPr lang="en-US" sz="1300" kern="1200"/>
        </a:p>
      </dsp:txBody>
      <dsp:txXfrm>
        <a:off x="3001597" y="1718163"/>
        <a:ext cx="1123466" cy="561733"/>
      </dsp:txXfrm>
    </dsp:sp>
    <dsp:sp modelId="{384D1C89-E633-406E-BE4D-376BBD89F437}">
      <dsp:nvSpPr>
        <dsp:cNvPr id="0" name=""/>
        <dsp:cNvSpPr/>
      </dsp:nvSpPr>
      <dsp:spPr>
        <a:xfrm>
          <a:off x="3001597" y="2515825"/>
          <a:ext cx="1123466" cy="5617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Testiranje prediktivnih modela</a:t>
          </a:r>
          <a:endParaRPr lang="en-US" sz="1300" kern="1200"/>
        </a:p>
      </dsp:txBody>
      <dsp:txXfrm>
        <a:off x="3001597" y="2515825"/>
        <a:ext cx="1123466" cy="561733"/>
      </dsp:txXfrm>
    </dsp:sp>
    <dsp:sp modelId="{2DF9A330-07EB-43CD-AC4C-0595A140BBA6}">
      <dsp:nvSpPr>
        <dsp:cNvPr id="0" name=""/>
        <dsp:cNvSpPr/>
      </dsp:nvSpPr>
      <dsp:spPr>
        <a:xfrm>
          <a:off x="4080124" y="920502"/>
          <a:ext cx="1123466" cy="56173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Postizvedbena faza</a:t>
          </a:r>
          <a:endParaRPr lang="en-US" sz="1300" kern="1200"/>
        </a:p>
      </dsp:txBody>
      <dsp:txXfrm>
        <a:off x="4080124" y="920502"/>
        <a:ext cx="1123466" cy="561733"/>
      </dsp:txXfrm>
    </dsp:sp>
    <dsp:sp modelId="{F45E7EE3-5D08-47C0-BE57-8DCDE9250A86}">
      <dsp:nvSpPr>
        <dsp:cNvPr id="0" name=""/>
        <dsp:cNvSpPr/>
      </dsp:nvSpPr>
      <dsp:spPr>
        <a:xfrm>
          <a:off x="4360991" y="1718163"/>
          <a:ext cx="1123466" cy="5617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Objava rezultata</a:t>
          </a:r>
          <a:endParaRPr lang="en-US" sz="1300" kern="1200"/>
        </a:p>
      </dsp:txBody>
      <dsp:txXfrm>
        <a:off x="4360991" y="1718163"/>
        <a:ext cx="1123466" cy="5617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91859-B4F3-4DF4-9E4E-84B4D7103B9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Development Case.dot</Template>
  <TotalTime>949</TotalTime>
  <Pages>8</Pages>
  <Words>802</Words>
  <Characters>5762</Characters>
  <Application>Microsoft Office Word</Application>
  <DocSecurity>0</DocSecurity>
  <Lines>48</Lines>
  <Paragraphs>13</Paragraphs>
  <ScaleCrop>false</ScaleCrop>
  <Company>&lt;Company Name&gt;</Company>
  <LinksUpToDate>false</LinksUpToDate>
  <CharactersWithSpaces>6551</CharactersWithSpaces>
  <SharedDoc>false</SharedDoc>
  <HLinks>
    <vt:vector size="18" baseType="variant">
      <vt:variant>
        <vt:i4>8257625</vt:i4>
      </vt:variant>
      <vt:variant>
        <vt:i4>54</vt:i4>
      </vt:variant>
      <vt:variant>
        <vt:i4>0</vt:i4>
      </vt:variant>
      <vt:variant>
        <vt:i4>5</vt:i4>
      </vt:variant>
      <vt:variant>
        <vt:lpwstr>https://datascience-enthusiast.com/Python/cs110_lab2_als_prediction.html</vt:lpwstr>
      </vt:variant>
      <vt:variant>
        <vt:lpwstr/>
      </vt:variant>
      <vt:variant>
        <vt:i4>6357093</vt:i4>
      </vt:variant>
      <vt:variant>
        <vt:i4>51</vt:i4>
      </vt:variant>
      <vt:variant>
        <vt:i4>0</vt:i4>
      </vt:variant>
      <vt:variant>
        <vt:i4>5</vt:i4>
      </vt:variant>
      <vt:variant>
        <vt:lpwstr>https://github.com/AIGamer28100/Movie-Lens-Dataset-Visualisation-and-Prediction</vt:lpwstr>
      </vt:variant>
      <vt:variant>
        <vt:lpwstr/>
      </vt:variant>
      <vt:variant>
        <vt:i4>3014778</vt:i4>
      </vt:variant>
      <vt:variant>
        <vt:i4>48</vt:i4>
      </vt:variant>
      <vt:variant>
        <vt:i4>0</vt:i4>
      </vt:variant>
      <vt:variant>
        <vt:i4>5</vt:i4>
      </vt:variant>
      <vt:variant>
        <vt:lpwstr>https://github.com/AshwathSalimath/Movie-ratings-prediction-using-MovieLens-Dataset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Projekt - FER 2</dc:creator>
  <cp:keywords/>
  <dc:description/>
  <cp:lastModifiedBy>Matej Cubek</cp:lastModifiedBy>
  <cp:revision>228</cp:revision>
  <cp:lastPrinted>2007-10-08T09:07:00Z</cp:lastPrinted>
  <dcterms:created xsi:type="dcterms:W3CDTF">2020-10-20T08:03:00Z</dcterms:created>
  <dcterms:modified xsi:type="dcterms:W3CDTF">2021-01-20T20:14:00Z</dcterms:modified>
</cp:coreProperties>
</file>